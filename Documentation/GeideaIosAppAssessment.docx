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8C11" w14:textId="37A28622" w:rsidR="00A21D25" w:rsidRDefault="00A21D25"/>
    <w:p w14:paraId="1FD92B8A" w14:textId="77777777" w:rsidR="00A21D25" w:rsidRDefault="00A21D25"/>
    <w:p w14:paraId="69680BEC" w14:textId="77777777" w:rsidR="00A21D25" w:rsidRDefault="00A21D25"/>
    <w:p w14:paraId="579E3ED0" w14:textId="77777777" w:rsidR="00A21D25" w:rsidRDefault="00A21D25"/>
    <w:p w14:paraId="6CDCA8D9" w14:textId="77777777" w:rsidR="00A21D25" w:rsidRDefault="00A21D25"/>
    <w:p w14:paraId="68466D43" w14:textId="77777777" w:rsidR="00A21D25" w:rsidRDefault="00A21D25"/>
    <w:p w14:paraId="70DA9AD9" w14:textId="77777777" w:rsidR="00A21D25" w:rsidRDefault="00A21D25"/>
    <w:p w14:paraId="0D736C2C" w14:textId="77777777" w:rsidR="00A21D25" w:rsidRDefault="00A21D25"/>
    <w:p w14:paraId="200998D9" w14:textId="77777777" w:rsidR="00A21D25" w:rsidRDefault="00A21D25"/>
    <w:p w14:paraId="2B396D89" w14:textId="77777777" w:rsidR="00A21D25" w:rsidRDefault="00A21D25"/>
    <w:p w14:paraId="552BFD28" w14:textId="77777777" w:rsidR="00A21D25" w:rsidRDefault="00A21D25"/>
    <w:p w14:paraId="139BBFF3" w14:textId="77777777" w:rsidR="00A21D25" w:rsidRDefault="00A21D25"/>
    <w:p w14:paraId="591F8DA4" w14:textId="77777777" w:rsidR="00A21D25" w:rsidRDefault="00A21D25"/>
    <w:p w14:paraId="2A89A78B" w14:textId="77777777" w:rsidR="00A21D25" w:rsidRDefault="00A21D25"/>
    <w:p w14:paraId="7DED4699" w14:textId="77777777" w:rsidR="00A21D25" w:rsidRDefault="00A21D25"/>
    <w:p w14:paraId="12BA6A40" w14:textId="77777777" w:rsidR="00A21D25" w:rsidRDefault="00A21D25"/>
    <w:p w14:paraId="148AC6BC" w14:textId="77777777" w:rsidR="00A21D25" w:rsidRDefault="00A21D25"/>
    <w:p w14:paraId="2AF6D797" w14:textId="77777777" w:rsidR="00A21D25" w:rsidRDefault="00A21D25"/>
    <w:p w14:paraId="5AB985A9" w14:textId="77777777" w:rsidR="00A21D25" w:rsidRDefault="00A21D25"/>
    <w:p w14:paraId="1A497B04" w14:textId="77777777" w:rsidR="00A21D25" w:rsidRDefault="00A21D25"/>
    <w:p w14:paraId="1000FB08" w14:textId="77777777" w:rsidR="00A21D25" w:rsidRDefault="00A21D25"/>
    <w:p w14:paraId="10AB2CB0" w14:textId="77777777" w:rsidR="00A21D25" w:rsidRDefault="00A21D25"/>
    <w:p w14:paraId="11DE1A0E" w14:textId="77777777" w:rsidR="00A21D25" w:rsidRDefault="00A21D25"/>
    <w:p w14:paraId="109A54D2" w14:textId="77777777" w:rsidR="00A21D25" w:rsidRDefault="00A21D25"/>
    <w:p w14:paraId="0BB4A594" w14:textId="77777777" w:rsidR="00A21D25" w:rsidRDefault="00A21D25"/>
    <w:p w14:paraId="2C40D577" w14:textId="77777777" w:rsidR="00D10D88" w:rsidRDefault="00D10D88"/>
    <w:p w14:paraId="4E4A00A2" w14:textId="77777777" w:rsidR="00D10D88" w:rsidRDefault="00D10D88"/>
    <w:p w14:paraId="08072EDB" w14:textId="77777777" w:rsidR="00A21D25" w:rsidRDefault="00A21D25"/>
    <w:p w14:paraId="169D3F88" w14:textId="77777777" w:rsidR="00A21D25" w:rsidRDefault="00A21D25"/>
    <w:sdt>
      <w:sdtPr>
        <w:alias w:val="Title"/>
        <w:tag w:val=""/>
        <w:id w:val="1973176894"/>
        <w:placeholder>
          <w:docPart w:val="4F3C816338DA47A780A40E4FB3E4FD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99B122F" w14:textId="50B5C7DD" w:rsidR="0080366A" w:rsidRDefault="00BA0998" w:rsidP="00A21D25">
          <w:pPr>
            <w:pStyle w:val="Title"/>
            <w:jc w:val="left"/>
          </w:pPr>
          <w:r>
            <w:t xml:space="preserve">GEIDEA </w:t>
          </w:r>
          <w:r w:rsidR="00B547D9">
            <w:t>IOS APP</w:t>
          </w:r>
          <w:r>
            <w:t xml:space="preserve"> APPLICATION ASSESSMENT</w:t>
          </w:r>
        </w:p>
      </w:sdtContent>
    </w:sdt>
    <w:p w14:paraId="3D155D61" w14:textId="77777777" w:rsidR="00076EB3" w:rsidRPr="000E7F66" w:rsidRDefault="00076EB3" w:rsidP="00A21D25">
      <w:pPr>
        <w:spacing w:line="240" w:lineRule="auto"/>
        <w:rPr>
          <w:rFonts w:eastAsia="Times New Roman"/>
          <w:b/>
          <w:spacing w:val="15"/>
          <w:sz w:val="16"/>
          <w:szCs w:val="16"/>
        </w:rPr>
      </w:pPr>
    </w:p>
    <w:sdt>
      <w:sdtPr>
        <w:alias w:val="Subject"/>
        <w:tag w:val=""/>
        <w:id w:val="665049240"/>
        <w:placeholder>
          <w:docPart w:val="7E65790796F94152A8B33C6F32FF91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7AC36F0" w14:textId="7D982D1A" w:rsidR="00F545CD" w:rsidRPr="00076EB3" w:rsidRDefault="00BA0998" w:rsidP="00A21D25">
          <w:pPr>
            <w:pStyle w:val="Subtitle"/>
            <w:jc w:val="left"/>
          </w:pPr>
          <w:r>
            <w:t>draft</w:t>
          </w:r>
        </w:p>
      </w:sdtContent>
    </w:sdt>
    <w:p w14:paraId="24C49A30" w14:textId="77777777" w:rsidR="0038564A" w:rsidRDefault="0038564A" w:rsidP="0038564A"/>
    <w:p w14:paraId="255BE6CD" w14:textId="77777777"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B20543" w14:textId="77777777"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14:paraId="3580BD6C" w14:textId="77777777" w:rsidR="0067722D" w:rsidRDefault="0067722D">
          <w:pPr>
            <w:pStyle w:val="TOCHeading"/>
          </w:pPr>
          <w:r>
            <w:t>Contents</w:t>
          </w:r>
        </w:p>
        <w:p w14:paraId="57D50F70" w14:textId="4328D42F" w:rsidR="00E222F3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en-RO"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\h \z \u </w:instrText>
          </w:r>
          <w:r>
            <w:rPr>
              <w:b w:val="0"/>
            </w:rPr>
            <w:fldChar w:fldCharType="separate"/>
          </w:r>
          <w:hyperlink w:anchor="_Toc93484231" w:history="1">
            <w:r w:rsidR="00E222F3" w:rsidRPr="00026870">
              <w:rPr>
                <w:rStyle w:val="Hyperlink"/>
              </w:rPr>
              <w:t>Organ</w:t>
            </w:r>
            <w:r w:rsidR="00E222F3" w:rsidRPr="00026870">
              <w:rPr>
                <w:rStyle w:val="Hyperlink"/>
              </w:rPr>
              <w:t>i</w:t>
            </w:r>
            <w:r w:rsidR="00E222F3" w:rsidRPr="00026870">
              <w:rPr>
                <w:rStyle w:val="Hyperlink"/>
              </w:rPr>
              <w:t>zation and communication</w:t>
            </w:r>
            <w:r w:rsidR="00E222F3">
              <w:rPr>
                <w:webHidden/>
              </w:rPr>
              <w:tab/>
            </w:r>
            <w:r w:rsidR="00E222F3">
              <w:rPr>
                <w:webHidden/>
              </w:rPr>
              <w:fldChar w:fldCharType="begin"/>
            </w:r>
            <w:r w:rsidR="00E222F3">
              <w:rPr>
                <w:webHidden/>
              </w:rPr>
              <w:instrText xml:space="preserve"> PAGEREF _Toc93484231 \h </w:instrText>
            </w:r>
            <w:r w:rsidR="00E222F3">
              <w:rPr>
                <w:webHidden/>
              </w:rPr>
            </w:r>
            <w:r w:rsidR="00E222F3">
              <w:rPr>
                <w:webHidden/>
              </w:rPr>
              <w:fldChar w:fldCharType="separate"/>
            </w:r>
            <w:r w:rsidR="00E222F3">
              <w:rPr>
                <w:webHidden/>
              </w:rPr>
              <w:t>3</w:t>
            </w:r>
            <w:r w:rsidR="00E222F3">
              <w:rPr>
                <w:webHidden/>
              </w:rPr>
              <w:fldChar w:fldCharType="end"/>
            </w:r>
          </w:hyperlink>
        </w:p>
        <w:p w14:paraId="23BE13BB" w14:textId="15CED11C" w:rsidR="00E222F3" w:rsidRDefault="00E222F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en-RO" w:eastAsia="en-GB"/>
            </w:rPr>
          </w:pPr>
          <w:hyperlink w:anchor="_Toc93484232" w:history="1">
            <w:r w:rsidRPr="00026870">
              <w:rPr>
                <w:rStyle w:val="Hyperlink"/>
              </w:rPr>
              <w:t>Missing scalability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_Toc93484232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07B0D1" w14:textId="606D4B0E" w:rsidR="00E222F3" w:rsidRDefault="00E222F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en-RO" w:eastAsia="en-GB"/>
            </w:rPr>
          </w:pPr>
          <w:hyperlink w:anchor="_Toc93484233" w:history="1">
            <w:r w:rsidRPr="00026870">
              <w:rPr>
                <w:rStyle w:val="Hyperlink"/>
                <w:lang w:val="en-US"/>
              </w:rPr>
              <w:t>TECHNICAL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_Toc93484233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17317F" w14:textId="628C9126" w:rsidR="00E222F3" w:rsidRDefault="00E222F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en-RO" w:eastAsia="en-GB"/>
            </w:rPr>
          </w:pPr>
          <w:hyperlink w:anchor="_Toc93484234" w:history="1">
            <w:r w:rsidRPr="00026870">
              <w:rPr>
                <w:rStyle w:val="Hyperlink"/>
              </w:rPr>
              <w:t>action points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_Toc93484234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D29A5F" w14:textId="262E3A2F" w:rsidR="00E222F3" w:rsidRDefault="00E222F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4"/>
              <w:lang w:val="en-RO" w:eastAsia="en-GB"/>
            </w:rPr>
          </w:pPr>
          <w:hyperlink w:anchor="_Toc93484235" w:history="1">
            <w:r w:rsidRPr="00026870">
              <w:rPr>
                <w:rStyle w:val="Hyperlink"/>
                <w:noProof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8361" w14:textId="4679020F"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14:paraId="1C690772" w14:textId="66A509DA" w:rsidR="00E222F3" w:rsidRPr="00E222F3" w:rsidRDefault="00E222F3" w:rsidP="00E222F3">
      <w:pPr>
        <w:rPr>
          <w:rStyle w:val="Emphasis"/>
          <w:b w:val="0"/>
          <w:iCs w:val="0"/>
        </w:rPr>
      </w:pPr>
    </w:p>
    <w:p w14:paraId="4B06D372" w14:textId="77777777" w:rsidR="00113858" w:rsidRPr="00B53C8B" w:rsidRDefault="00113858">
      <w:pPr>
        <w:rPr>
          <w:lang w:val="bg-BG"/>
        </w:rPr>
      </w:pPr>
      <w:r>
        <w:br w:type="page"/>
      </w:r>
    </w:p>
    <w:p w14:paraId="5FEA9308" w14:textId="77777777" w:rsidR="00ED5760" w:rsidRDefault="00ED5760"/>
    <w:p w14:paraId="451772D9" w14:textId="77777777" w:rsidR="00B67006" w:rsidRDefault="00B67006" w:rsidP="005232BC"/>
    <w:p w14:paraId="2F9DB99D" w14:textId="05F445E2" w:rsidR="00B67006" w:rsidRPr="00734FE2" w:rsidRDefault="00BA0998" w:rsidP="00B67006">
      <w:pPr>
        <w:pStyle w:val="Heading1"/>
      </w:pPr>
      <w:bookmarkStart w:id="0" w:name="OLE_LINK3"/>
      <w:bookmarkStart w:id="1" w:name="OLE_LINK4"/>
      <w:bookmarkStart w:id="2" w:name="_Toc93484231"/>
      <w:r>
        <w:t>Organization and communication</w:t>
      </w:r>
      <w:bookmarkEnd w:id="2"/>
    </w:p>
    <w:p w14:paraId="50E67A26" w14:textId="77777777" w:rsidR="0080787F" w:rsidRDefault="0080787F" w:rsidP="00B67006"/>
    <w:bookmarkEnd w:id="0"/>
    <w:bookmarkEnd w:id="1"/>
    <w:p w14:paraId="13C58594" w14:textId="160FE4C6" w:rsidR="00BA0998" w:rsidRDefault="00BA0998" w:rsidP="00BA0998">
      <w:pPr>
        <w:pStyle w:val="ListBullet"/>
      </w:pPr>
      <w:r>
        <w:t>Not a real scrum is used</w:t>
      </w:r>
      <w:r w:rsidR="00D258A4">
        <w:t>, it is like a waterfall approach.</w:t>
      </w:r>
      <w:r w:rsidR="00E222F3">
        <w:t xml:space="preserve"> No estimations on</w:t>
      </w:r>
      <w:r w:rsidR="00446E8E">
        <w:t xml:space="preserve"> complexity level</w:t>
      </w:r>
      <w:r w:rsidR="00E222F3">
        <w:t xml:space="preserve"> features</w:t>
      </w:r>
      <w:r w:rsidR="00446E8E">
        <w:t xml:space="preserve"> only timeframes.</w:t>
      </w:r>
    </w:p>
    <w:p w14:paraId="1BA22A3A" w14:textId="5A69B234" w:rsidR="00BA0998" w:rsidRDefault="00BA0998" w:rsidP="00BA0998">
      <w:pPr>
        <w:pStyle w:val="ListBullet"/>
      </w:pPr>
      <w:r>
        <w:t>Stories and tasks not tracked in written form (</w:t>
      </w:r>
      <w:proofErr w:type="gramStart"/>
      <w:r>
        <w:t>e.g.</w:t>
      </w:r>
      <w:proofErr w:type="gramEnd"/>
      <w:r>
        <w:t xml:space="preserve"> JIRA issues)</w:t>
      </w:r>
    </w:p>
    <w:p w14:paraId="373AB409" w14:textId="5486F7B1" w:rsidR="00BA0998" w:rsidRDefault="00BA0998" w:rsidP="00BA0998">
      <w:pPr>
        <w:pStyle w:val="ListBullet"/>
      </w:pPr>
      <w:r>
        <w:t>Amending requirements of a story in spoken not written form</w:t>
      </w:r>
    </w:p>
    <w:p w14:paraId="07CD211E" w14:textId="1E0F6D70" w:rsidR="00BA0998" w:rsidRDefault="00BA0998" w:rsidP="00BA0998">
      <w:pPr>
        <w:pStyle w:val="ListBullet"/>
      </w:pPr>
      <w:r>
        <w:t>We do not participate in estimations but expected to meet deadlines</w:t>
      </w:r>
    </w:p>
    <w:p w14:paraId="22713615" w14:textId="148644E2" w:rsidR="00BA0998" w:rsidRDefault="00BA0998" w:rsidP="00BA0998">
      <w:pPr>
        <w:pStyle w:val="ListBullet"/>
      </w:pPr>
      <w:r>
        <w:t>Change of requirements near the completion of a story/feature</w:t>
      </w:r>
      <w:r w:rsidR="00175EE0">
        <w:rPr>
          <w:lang w:val="bg-BG"/>
        </w:rPr>
        <w:t xml:space="preserve"> </w:t>
      </w:r>
      <w:r w:rsidR="00175EE0">
        <w:rPr>
          <w:lang w:val="en-US"/>
        </w:rPr>
        <w:t>or even long after it is formally closed</w:t>
      </w:r>
    </w:p>
    <w:p w14:paraId="2BDBFE87" w14:textId="77777777" w:rsidR="00BA0998" w:rsidRDefault="00BA0998" w:rsidP="00BA0998">
      <w:pPr>
        <w:pStyle w:val="ListBullet"/>
      </w:pPr>
      <w:bookmarkStart w:id="3" w:name="OLE_LINK1"/>
      <w:bookmarkStart w:id="4" w:name="OLE_LINK2"/>
      <w:r>
        <w:t>We do not have</w:t>
      </w:r>
      <w:bookmarkEnd w:id="3"/>
      <w:bookmarkEnd w:id="4"/>
      <w:r>
        <w:t xml:space="preserve"> access to the main git repository</w:t>
      </w:r>
    </w:p>
    <w:p w14:paraId="30EA6972" w14:textId="46E80472" w:rsidR="00BA0998" w:rsidRDefault="00B547D9" w:rsidP="00BA0998">
      <w:pPr>
        <w:pStyle w:val="ListBullet"/>
      </w:pPr>
      <w:r>
        <w:t>no</w:t>
      </w:r>
      <w:r w:rsidR="00BA0998">
        <w:t xml:space="preserve"> access to Confluence and JIRA</w:t>
      </w:r>
      <w:r>
        <w:t xml:space="preserve">, stories </w:t>
      </w:r>
      <w:r w:rsidR="00F65CB6">
        <w:t>sent as PDFs</w:t>
      </w:r>
    </w:p>
    <w:p w14:paraId="07742D01" w14:textId="0D0B19D6" w:rsidR="00850F3C" w:rsidRDefault="00BA0998" w:rsidP="00BA0998">
      <w:pPr>
        <w:pStyle w:val="ListBullet"/>
      </w:pPr>
      <w:r>
        <w:t>Code not reviewed/merged for weeks even months after has been submitted</w:t>
      </w:r>
      <w:r w:rsidR="00BC47E5">
        <w:t>.</w:t>
      </w:r>
    </w:p>
    <w:p w14:paraId="657EC8FA" w14:textId="52EE38FA" w:rsidR="004A78B3" w:rsidRDefault="00BC47E5" w:rsidP="004A78B3">
      <w:pPr>
        <w:pStyle w:val="ListBullet"/>
      </w:pPr>
      <w:r>
        <w:t>All features like QR Payment, EInvoice</w:t>
      </w:r>
      <w:r w:rsidR="00D21E17">
        <w:t xml:space="preserve">, Onboarding etc. Are still in pending state because of missing scalability features and </w:t>
      </w:r>
      <w:proofErr w:type="spellStart"/>
      <w:r w:rsidR="00D21E17">
        <w:t>Geidea</w:t>
      </w:r>
      <w:proofErr w:type="spellEnd"/>
      <w:r w:rsidR="00D21E17">
        <w:t xml:space="preserve"> team development</w:t>
      </w:r>
      <w:r w:rsidR="00D258A4">
        <w:t xml:space="preserve"> involvement in iOS</w:t>
      </w:r>
    </w:p>
    <w:p w14:paraId="442B7D60" w14:textId="3F8057F9" w:rsidR="00D0529E" w:rsidRDefault="00D0529E" w:rsidP="00E222F3">
      <w:pPr>
        <w:pStyle w:val="ListBullet"/>
      </w:pPr>
      <w:r>
        <w:t xml:space="preserve">Very hard to merge on </w:t>
      </w:r>
      <w:proofErr w:type="spellStart"/>
      <w:r>
        <w:t>Geidea</w:t>
      </w:r>
      <w:proofErr w:type="spellEnd"/>
      <w:r>
        <w:t xml:space="preserve"> repo git because we worked for almost a year separate </w:t>
      </w:r>
      <w:r w:rsidR="00D64694">
        <w:t>in a cloned repository.  Git conflicts will be extremely hard to solve</w:t>
      </w:r>
    </w:p>
    <w:p w14:paraId="45705BC6" w14:textId="33A1F99A" w:rsidR="00EA6302" w:rsidRDefault="00EA6302" w:rsidP="004A78B3">
      <w:pPr>
        <w:pStyle w:val="ListBullet"/>
      </w:pPr>
      <w:r>
        <w:t xml:space="preserve">I was not added to Apple development team, so I can not use the real </w:t>
      </w:r>
      <w:proofErr w:type="spellStart"/>
      <w:r>
        <w:t>Iphone</w:t>
      </w:r>
      <w:proofErr w:type="spellEnd"/>
      <w:r>
        <w:t xml:space="preserve"> device. </w:t>
      </w:r>
      <w:r w:rsidR="00D258A4">
        <w:t>Only simulator can be used, but now there are 2 separate architectures based on hardware</w:t>
      </w:r>
      <w:r w:rsidR="00055A4C">
        <w:t xml:space="preserve">, </w:t>
      </w:r>
      <w:proofErr w:type="spellStart"/>
      <w:r w:rsidR="00D258A4">
        <w:t>Macbook</w:t>
      </w:r>
      <w:proofErr w:type="spellEnd"/>
      <w:r w:rsidR="00D258A4">
        <w:t xml:space="preserve"> with Apple chip M1 or </w:t>
      </w:r>
      <w:proofErr w:type="spellStart"/>
      <w:r w:rsidR="00D258A4">
        <w:t>Macbook</w:t>
      </w:r>
      <w:proofErr w:type="spellEnd"/>
      <w:r w:rsidR="00D258A4">
        <w:t xml:space="preserve"> with Intel</w:t>
      </w:r>
      <w:r w:rsidR="00055A4C">
        <w:t xml:space="preserve"> chip</w:t>
      </w:r>
      <w:r w:rsidR="00D258A4">
        <w:t xml:space="preserve">. I needed to make some changes on the project setup </w:t>
      </w:r>
      <w:r w:rsidR="00055A4C">
        <w:t>to</w:t>
      </w:r>
      <w:r w:rsidR="00D258A4">
        <w:t xml:space="preserve"> </w:t>
      </w:r>
      <w:r w:rsidR="00055A4C">
        <w:t>fix this issue.</w:t>
      </w:r>
      <w:r w:rsidR="00E222F3">
        <w:t xml:space="preserve"> I cannot build the app and distribute for testing.</w:t>
      </w:r>
    </w:p>
    <w:p w14:paraId="3CCED2EE" w14:textId="77777777" w:rsidR="004A78B3" w:rsidRPr="00ED100B" w:rsidRDefault="004A78B3" w:rsidP="004A78B3">
      <w:pPr>
        <w:pStyle w:val="ListBullet"/>
        <w:numPr>
          <w:ilvl w:val="0"/>
          <w:numId w:val="0"/>
        </w:numPr>
        <w:ind w:left="360"/>
        <w:rPr>
          <w:lang w:val="bg-BG"/>
        </w:rPr>
      </w:pPr>
    </w:p>
    <w:p w14:paraId="0C557310" w14:textId="3BD6B4A5" w:rsidR="00135486" w:rsidRDefault="00AF423D" w:rsidP="00850F3C">
      <w:pPr>
        <w:pStyle w:val="ListBullet"/>
        <w:numPr>
          <w:ilvl w:val="0"/>
          <w:numId w:val="0"/>
        </w:numPr>
        <w:ind w:left="360" w:hanging="360"/>
      </w:pPr>
      <w:r>
        <w:br w:type="page"/>
      </w:r>
    </w:p>
    <w:p w14:paraId="562324F0" w14:textId="031B4389" w:rsidR="00F65CB6" w:rsidRPr="00734FE2" w:rsidRDefault="00F65CB6" w:rsidP="00F65CB6">
      <w:pPr>
        <w:pStyle w:val="Heading1"/>
      </w:pPr>
      <w:bookmarkStart w:id="5" w:name="_Toc93484232"/>
      <w:r>
        <w:lastRenderedPageBreak/>
        <w:t>Missing scalability</w:t>
      </w:r>
      <w:bookmarkEnd w:id="5"/>
    </w:p>
    <w:p w14:paraId="1D4CFE94" w14:textId="42753F6F" w:rsidR="00F65CB6" w:rsidRDefault="00F65CB6" w:rsidP="00F65CB6"/>
    <w:p w14:paraId="11C5D6D3" w14:textId="77777777" w:rsidR="00F65CB6" w:rsidRDefault="00F65CB6" w:rsidP="00F65CB6">
      <w:pPr>
        <w:pStyle w:val="ListBullet"/>
      </w:pPr>
      <w:r>
        <w:t>Very old master branch from March 2021</w:t>
      </w:r>
    </w:p>
    <w:p w14:paraId="6DE42DC5" w14:textId="71D1B068" w:rsidR="00055A4C" w:rsidRDefault="00F65CB6" w:rsidP="00055A4C">
      <w:pPr>
        <w:pStyle w:val="ListBullet"/>
      </w:pPr>
      <w:r>
        <w:t>There is no Country Selection, app is working only on Saudi</w:t>
      </w:r>
    </w:p>
    <w:p w14:paraId="3BAD7388" w14:textId="6FE34B01" w:rsidR="00F65CB6" w:rsidRDefault="00F65CB6" w:rsidP="00F65CB6">
      <w:pPr>
        <w:pStyle w:val="ListBullet"/>
      </w:pPr>
      <w:r>
        <w:t xml:space="preserve">The currency is </w:t>
      </w:r>
      <w:r>
        <w:t>hardcoded</w:t>
      </w:r>
      <w:r>
        <w:t xml:space="preserve"> as SAR in every request</w:t>
      </w:r>
    </w:p>
    <w:p w14:paraId="7DC152D4" w14:textId="56461A04" w:rsidR="007D68B2" w:rsidRDefault="007D68B2" w:rsidP="00F65CB6">
      <w:pPr>
        <w:pStyle w:val="ListBullet"/>
      </w:pPr>
      <w:r>
        <w:t>The app connects to PROD and Preprod environment</w:t>
      </w:r>
      <w:r w:rsidR="00B6141A">
        <w:t>, changing the environment by comment and uncomment lines of code</w:t>
      </w:r>
    </w:p>
    <w:p w14:paraId="5A60F447" w14:textId="0EDDA9D5" w:rsidR="00B6141A" w:rsidRDefault="00B6141A" w:rsidP="00F65CB6">
      <w:pPr>
        <w:pStyle w:val="ListBullet"/>
      </w:pPr>
      <w:r>
        <w:t>One class of constants with all the values 675 lines of code</w:t>
      </w:r>
    </w:p>
    <w:p w14:paraId="68C91862" w14:textId="0CD9905A" w:rsidR="00FC498F" w:rsidRDefault="00FC498F" w:rsidP="00F65CB6">
      <w:pPr>
        <w:pStyle w:val="ListBullet"/>
      </w:pPr>
      <w:r>
        <w:t>Sync class (the network layer) 5347 lines of code. Conflicts hard to fix</w:t>
      </w:r>
    </w:p>
    <w:p w14:paraId="396B0685" w14:textId="09374C03" w:rsidR="00FC498F" w:rsidRDefault="00FC498F" w:rsidP="00F65CB6">
      <w:pPr>
        <w:pStyle w:val="ListBullet"/>
      </w:pPr>
      <w:r>
        <w:t>Only huge storyboard. Conflicts are impossible to fix. No team or collaboration oriented programming</w:t>
      </w:r>
    </w:p>
    <w:p w14:paraId="19ED264B" w14:textId="426CBCFC" w:rsidR="00F65CB6" w:rsidRDefault="00F65CB6" w:rsidP="00F65CB6">
      <w:pPr>
        <w:pStyle w:val="ListBullet"/>
      </w:pPr>
      <w:r>
        <w:t>There is no</w:t>
      </w:r>
      <w:r w:rsidR="007D68B2">
        <w:t xml:space="preserve"> single</w:t>
      </w:r>
      <w:r>
        <w:t xml:space="preserve"> </w:t>
      </w:r>
      <w:proofErr w:type="spellStart"/>
      <w:r>
        <w:t>Beckend</w:t>
      </w:r>
      <w:proofErr w:type="spellEnd"/>
      <w:r>
        <w:t xml:space="preserve"> for the App</w:t>
      </w:r>
    </w:p>
    <w:p w14:paraId="06F47307" w14:textId="109E742C" w:rsidR="007D68B2" w:rsidRDefault="00F65CB6" w:rsidP="007D68B2">
      <w:pPr>
        <w:pStyle w:val="ListBullet"/>
      </w:pPr>
      <w:r>
        <w:t xml:space="preserve">App connects directly to several </w:t>
      </w:r>
      <w:r w:rsidR="007D68B2">
        <w:t>service provider. (</w:t>
      </w:r>
      <w:r w:rsidR="00FC498F">
        <w:t>This</w:t>
      </w:r>
      <w:r w:rsidR="007D68B2">
        <w:t xml:space="preserve"> must be done by a single </w:t>
      </w:r>
      <w:proofErr w:type="spellStart"/>
      <w:r w:rsidR="007D68B2">
        <w:t>beckend</w:t>
      </w:r>
      <w:proofErr w:type="spellEnd"/>
      <w:r w:rsidR="007D68B2">
        <w:t xml:space="preserve"> connection): E.G. </w:t>
      </w:r>
    </w:p>
    <w:p w14:paraId="181F6D08" w14:textId="4D00D483" w:rsidR="007D68B2" w:rsidRDefault="007D68B2" w:rsidP="007D68B2">
      <w:pPr>
        <w:pStyle w:val="ListBullet"/>
        <w:numPr>
          <w:ilvl w:val="0"/>
          <w:numId w:val="44"/>
        </w:numPr>
      </w:pPr>
      <w:proofErr w:type="spellStart"/>
      <w:r>
        <w:t>EInvoiceServer</w:t>
      </w:r>
      <w:proofErr w:type="spellEnd"/>
    </w:p>
    <w:p w14:paraId="33E57F48" w14:textId="6C5F3006" w:rsidR="007D68B2" w:rsidRDefault="007D68B2" w:rsidP="007D68B2">
      <w:pPr>
        <w:pStyle w:val="ListBullet"/>
        <w:numPr>
          <w:ilvl w:val="0"/>
          <w:numId w:val="44"/>
        </w:numPr>
      </w:pPr>
      <w:r>
        <w:t>EPOS</w:t>
      </w:r>
    </w:p>
    <w:p w14:paraId="1AC259AE" w14:textId="32CCB40C" w:rsidR="007D68B2" w:rsidRDefault="007D68B2" w:rsidP="007D68B2">
      <w:pPr>
        <w:pStyle w:val="ListBullet"/>
        <w:numPr>
          <w:ilvl w:val="0"/>
          <w:numId w:val="44"/>
        </w:numPr>
      </w:pPr>
      <w:proofErr w:type="spellStart"/>
      <w:r>
        <w:t>KeyCloack</w:t>
      </w:r>
      <w:proofErr w:type="spellEnd"/>
    </w:p>
    <w:p w14:paraId="24FAAB7D" w14:textId="2A376B89" w:rsidR="007D68B2" w:rsidRDefault="007D68B2" w:rsidP="007D68B2">
      <w:pPr>
        <w:pStyle w:val="ListBullet"/>
        <w:numPr>
          <w:ilvl w:val="0"/>
          <w:numId w:val="44"/>
        </w:numPr>
      </w:pPr>
      <w:proofErr w:type="spellStart"/>
      <w:r>
        <w:t>GSDKServer</w:t>
      </w:r>
      <w:proofErr w:type="spellEnd"/>
    </w:p>
    <w:p w14:paraId="2B25244A" w14:textId="69746C82" w:rsidR="007D68B2" w:rsidRDefault="007D68B2" w:rsidP="007D68B2">
      <w:pPr>
        <w:pStyle w:val="ListBullet"/>
        <w:numPr>
          <w:ilvl w:val="0"/>
          <w:numId w:val="44"/>
        </w:numPr>
      </w:pPr>
      <w:proofErr w:type="spellStart"/>
      <w:r>
        <w:t>EReceipt</w:t>
      </w:r>
      <w:proofErr w:type="spellEnd"/>
    </w:p>
    <w:p w14:paraId="3273B568" w14:textId="5A9DB987" w:rsidR="007D68B2" w:rsidRDefault="007D68B2" w:rsidP="007D68B2">
      <w:pPr>
        <w:pStyle w:val="ListBullet"/>
        <w:numPr>
          <w:ilvl w:val="0"/>
          <w:numId w:val="44"/>
        </w:numPr>
      </w:pPr>
      <w:proofErr w:type="spellStart"/>
      <w:r>
        <w:t>OnBoarding</w:t>
      </w:r>
      <w:proofErr w:type="spellEnd"/>
      <w:r>
        <w:t xml:space="preserve"> (MMS)</w:t>
      </w:r>
    </w:p>
    <w:p w14:paraId="4451FF73" w14:textId="48A394DF" w:rsidR="007D68B2" w:rsidRDefault="00B6141A" w:rsidP="007D68B2">
      <w:pPr>
        <w:pStyle w:val="ListBullet"/>
        <w:numPr>
          <w:ilvl w:val="0"/>
          <w:numId w:val="44"/>
        </w:numPr>
      </w:pPr>
      <w:r>
        <w:t xml:space="preserve">PGW using </w:t>
      </w:r>
      <w:proofErr w:type="spellStart"/>
      <w:r>
        <w:t>GeideaPaymentSDK</w:t>
      </w:r>
      <w:proofErr w:type="spellEnd"/>
    </w:p>
    <w:p w14:paraId="3906B2AA" w14:textId="77777777" w:rsidR="00F65CB6" w:rsidRDefault="00F65CB6" w:rsidP="00F65CB6">
      <w:pPr>
        <w:pStyle w:val="ListBullet"/>
        <w:numPr>
          <w:ilvl w:val="0"/>
          <w:numId w:val="0"/>
        </w:numPr>
        <w:ind w:left="360"/>
      </w:pPr>
    </w:p>
    <w:p w14:paraId="270F51E7" w14:textId="77777777" w:rsidR="00F65CB6" w:rsidRDefault="00F65CB6" w:rsidP="00F65CB6"/>
    <w:p w14:paraId="36DCF802" w14:textId="77777777" w:rsidR="00F65CB6" w:rsidRDefault="00F65CB6" w:rsidP="00850F3C">
      <w:pPr>
        <w:pStyle w:val="ListBullet"/>
        <w:numPr>
          <w:ilvl w:val="0"/>
          <w:numId w:val="0"/>
        </w:numPr>
        <w:ind w:left="360" w:hanging="360"/>
      </w:pPr>
    </w:p>
    <w:p w14:paraId="452BD905" w14:textId="77777777" w:rsidR="00007F26" w:rsidRDefault="00007F26" w:rsidP="00EE6AAF">
      <w:pPr>
        <w:pStyle w:val="Heading1"/>
      </w:pPr>
    </w:p>
    <w:p w14:paraId="3E31751A" w14:textId="77777777" w:rsidR="007A6357" w:rsidRDefault="007A6357" w:rsidP="00301E3D">
      <w:pPr>
        <w:pStyle w:val="Heading1"/>
      </w:pPr>
    </w:p>
    <w:p w14:paraId="61D1B1ED" w14:textId="44A3C6CF" w:rsidR="00B53C8B" w:rsidRPr="00B53C8B" w:rsidRDefault="00B53C8B" w:rsidP="00B53C8B">
      <w:pPr>
        <w:pStyle w:val="Heading1"/>
        <w:rPr>
          <w:rFonts w:asciiTheme="minorHAnsi" w:hAnsiTheme="minorHAnsi"/>
          <w:lang w:val="en-US"/>
        </w:rPr>
      </w:pPr>
      <w:bookmarkStart w:id="6" w:name="_Toc93484233"/>
      <w:r>
        <w:rPr>
          <w:rFonts w:asciiTheme="minorHAnsi" w:hAnsiTheme="minorHAnsi"/>
          <w:lang w:val="en-US"/>
        </w:rPr>
        <w:t>TECHNICAL</w:t>
      </w:r>
      <w:bookmarkEnd w:id="6"/>
    </w:p>
    <w:p w14:paraId="0C560961" w14:textId="77777777" w:rsidR="00EE6AAF" w:rsidRDefault="00EE6AAF" w:rsidP="001C4973"/>
    <w:p w14:paraId="50370436" w14:textId="21CA95AA" w:rsidR="003363C7" w:rsidRDefault="003363C7" w:rsidP="00B547D9">
      <w:pPr>
        <w:pStyle w:val="ListBullet"/>
      </w:pPr>
      <w:r>
        <w:t xml:space="preserve">MVC architecture without any pattern applied. </w:t>
      </w:r>
      <w:proofErr w:type="gramStart"/>
      <w:r>
        <w:t>All  business</w:t>
      </w:r>
      <w:proofErr w:type="gramEnd"/>
      <w:r>
        <w:t xml:space="preserve"> logic and UI in same place, making development hard to follow, hard to maintain, hard to test</w:t>
      </w:r>
    </w:p>
    <w:p w14:paraId="7AE19E28" w14:textId="1B315FDB" w:rsidR="00B547D9" w:rsidRDefault="00E851B0" w:rsidP="00B547D9">
      <w:pPr>
        <w:pStyle w:val="ListBullet"/>
      </w:pPr>
      <w:r>
        <w:t>No presentation architectural pattern used (MVP, MVVM, etc.)</w:t>
      </w:r>
      <w:r w:rsidR="00B547D9">
        <w:t xml:space="preserve"> </w:t>
      </w:r>
    </w:p>
    <w:p w14:paraId="0C67F824" w14:textId="199F31DE" w:rsidR="00B547D9" w:rsidRDefault="00B547D9" w:rsidP="00B547D9">
      <w:pPr>
        <w:pStyle w:val="ListBullet"/>
      </w:pPr>
      <w:r>
        <w:t xml:space="preserve">Bad networking layer, headers are </w:t>
      </w:r>
      <w:r w:rsidR="00B6141A">
        <w:t>hardcoded</w:t>
      </w:r>
      <w:r>
        <w:t xml:space="preserve"> for every request, without any design patten applied</w:t>
      </w:r>
      <w:r w:rsidR="00BC47E5">
        <w:t xml:space="preserve"> (5347 lines of code) impossible to follow</w:t>
      </w:r>
    </w:p>
    <w:p w14:paraId="4F458353" w14:textId="1DB46DDB" w:rsidR="00741518" w:rsidRDefault="00BC47E5" w:rsidP="00B547D9">
      <w:pPr>
        <w:pStyle w:val="ListBullet"/>
      </w:pPr>
      <w:r>
        <w:t>Bad data refreshing mechanism. E.G. Transactions can be refreshed by killing the app</w:t>
      </w:r>
      <w:r w:rsidR="00D0529E">
        <w:t xml:space="preserve"> or </w:t>
      </w:r>
      <w:r w:rsidR="00055A4C">
        <w:t>switch tab</w:t>
      </w:r>
    </w:p>
    <w:p w14:paraId="215B80CD" w14:textId="14698922" w:rsidR="00E851B0" w:rsidRDefault="00E851B0" w:rsidP="00E851B0">
      <w:pPr>
        <w:pStyle w:val="ListBullet"/>
      </w:pPr>
      <w:r>
        <w:t>Almost no separation of concerns</w:t>
      </w:r>
    </w:p>
    <w:p w14:paraId="2FBEA0DD" w14:textId="16A14F0C" w:rsidR="00055A4C" w:rsidRDefault="00055A4C" w:rsidP="00E851B0">
      <w:pPr>
        <w:pStyle w:val="ListBullet"/>
      </w:pPr>
      <w:r>
        <w:t xml:space="preserve">Duplication of networking layer we have </w:t>
      </w:r>
      <w:proofErr w:type="spellStart"/>
      <w:r>
        <w:t>Keycloak</w:t>
      </w:r>
      <w:proofErr w:type="spellEnd"/>
      <w:r>
        <w:t xml:space="preserve"> and GSDK with the same endpoints, and the requests for </w:t>
      </w:r>
      <w:proofErr w:type="spellStart"/>
      <w:r>
        <w:t>gsdk</w:t>
      </w:r>
      <w:proofErr w:type="spellEnd"/>
      <w:r>
        <w:t xml:space="preserve"> uses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enpoints</w:t>
      </w:r>
      <w:proofErr w:type="spellEnd"/>
      <w:r>
        <w:t>. Needed to change this for making adding Egypt stuff</w:t>
      </w:r>
    </w:p>
    <w:p w14:paraId="366A4EA6" w14:textId="32522B9D" w:rsidR="00B6141A" w:rsidRDefault="00B6141A" w:rsidP="00E851B0">
      <w:pPr>
        <w:pStyle w:val="ListBullet"/>
      </w:pPr>
      <w:r>
        <w:t>No models for the networking layer</w:t>
      </w:r>
    </w:p>
    <w:p w14:paraId="069CE7E8" w14:textId="2F0B88CF" w:rsidR="0023350A" w:rsidRDefault="00B6141A" w:rsidP="00B6141A">
      <w:pPr>
        <w:pStyle w:val="ListBullet"/>
      </w:pPr>
      <w:r>
        <w:t>No Parsing layer, all fields are hardcoded when needed</w:t>
      </w:r>
    </w:p>
    <w:p w14:paraId="688C44CA" w14:textId="61761BD0" w:rsidR="00FD5EAB" w:rsidRDefault="00FD5EAB" w:rsidP="00B6141A">
      <w:pPr>
        <w:pStyle w:val="ListBullet"/>
      </w:pPr>
      <w:r>
        <w:t xml:space="preserve">There are no components that can be reused in networking </w:t>
      </w:r>
      <w:proofErr w:type="gramStart"/>
      <w:r>
        <w:t>e.g.</w:t>
      </w:r>
      <w:proofErr w:type="gramEnd"/>
      <w:r>
        <w:t xml:space="preserve"> models, headers, completions</w:t>
      </w:r>
    </w:p>
    <w:p w14:paraId="487B5FB1" w14:textId="0B15E497" w:rsidR="00B6141A" w:rsidRDefault="00B736F3" w:rsidP="00B6141A">
      <w:pPr>
        <w:pStyle w:val="ListBullet"/>
      </w:pPr>
      <w:r>
        <w:t xml:space="preserve">Some classes are </w:t>
      </w:r>
      <w:r w:rsidR="00B6141A">
        <w:t>huge</w:t>
      </w:r>
      <w:r>
        <w:t xml:space="preserve"> ex. </w:t>
      </w:r>
      <w:proofErr w:type="spellStart"/>
      <w:r>
        <w:t>PaymentMethodsViewController</w:t>
      </w:r>
      <w:proofErr w:type="spellEnd"/>
      <w:r>
        <w:t xml:space="preserve"> have 1902 lines of code because all logic needed is done in one place</w:t>
      </w:r>
    </w:p>
    <w:p w14:paraId="61EF2927" w14:textId="544389FF" w:rsidR="00FD5EAB" w:rsidRDefault="00FD5EAB" w:rsidP="00B6141A">
      <w:pPr>
        <w:pStyle w:val="ListBullet"/>
      </w:pPr>
      <w:r>
        <w:lastRenderedPageBreak/>
        <w:t>The folder structure is good</w:t>
      </w:r>
      <w:r w:rsidR="00741518">
        <w:t>,</w:t>
      </w:r>
      <w:r>
        <w:t xml:space="preserve"> </w:t>
      </w:r>
      <w:r w:rsidR="00741518">
        <w:t>spitted</w:t>
      </w:r>
      <w:r>
        <w:t xml:space="preserve"> by features and reusable UI components, </w:t>
      </w:r>
      <w:proofErr w:type="gramStart"/>
      <w:r>
        <w:t>But</w:t>
      </w:r>
      <w:proofErr w:type="gramEnd"/>
      <w:r>
        <w:t xml:space="preserve"> </w:t>
      </w:r>
      <w:r w:rsidR="00741518">
        <w:t xml:space="preserve">there </w:t>
      </w:r>
      <w:r>
        <w:t>are some old classes</w:t>
      </w:r>
      <w:r w:rsidR="00741518">
        <w:t xml:space="preserve"> and </w:t>
      </w:r>
      <w:r>
        <w:t>folders not used that can be deleted and maint</w:t>
      </w:r>
      <w:r w:rsidR="00343DE8">
        <w:t>ained by git repository</w:t>
      </w:r>
    </w:p>
    <w:p w14:paraId="37D18CB9" w14:textId="77777777" w:rsidR="00FD5EAB" w:rsidRDefault="00FD5EAB" w:rsidP="00FD5EAB">
      <w:pPr>
        <w:pStyle w:val="ListBullet"/>
        <w:numPr>
          <w:ilvl w:val="0"/>
          <w:numId w:val="0"/>
        </w:numPr>
        <w:ind w:left="360"/>
      </w:pPr>
    </w:p>
    <w:p w14:paraId="09B2E518" w14:textId="77777777" w:rsidR="00FD5EAB" w:rsidRDefault="00FD5EAB" w:rsidP="00FD5EAB">
      <w:pPr>
        <w:pStyle w:val="ListBullet"/>
        <w:numPr>
          <w:ilvl w:val="0"/>
          <w:numId w:val="0"/>
        </w:numPr>
        <w:ind w:left="360"/>
      </w:pPr>
    </w:p>
    <w:p w14:paraId="182B26AF" w14:textId="77777777" w:rsidR="00B736F3" w:rsidRDefault="00B736F3" w:rsidP="00B736F3">
      <w:pPr>
        <w:pStyle w:val="ListBullet"/>
        <w:numPr>
          <w:ilvl w:val="0"/>
          <w:numId w:val="0"/>
        </w:numPr>
        <w:ind w:left="360"/>
      </w:pPr>
    </w:p>
    <w:p w14:paraId="4C7973C4" w14:textId="77777777" w:rsidR="00A93895" w:rsidRDefault="00A93895" w:rsidP="0023350A">
      <w:pPr>
        <w:pStyle w:val="ListBullet2"/>
        <w:numPr>
          <w:ilvl w:val="0"/>
          <w:numId w:val="0"/>
        </w:numPr>
      </w:pPr>
    </w:p>
    <w:p w14:paraId="55FC24C3" w14:textId="77777777" w:rsidR="00F64F6D" w:rsidRDefault="00F64F6D" w:rsidP="00E4409F"/>
    <w:p w14:paraId="451B3A76" w14:textId="77777777" w:rsidR="00FB5E7B" w:rsidRDefault="00FB5E7B" w:rsidP="00E4409F"/>
    <w:p w14:paraId="409E90BE" w14:textId="77777777" w:rsidR="00FB5E7B" w:rsidRPr="00FB5E7B" w:rsidRDefault="00FB5E7B" w:rsidP="00FB5E7B">
      <w:pPr>
        <w:pStyle w:val="Heading3"/>
        <w:ind w:left="360"/>
      </w:pPr>
    </w:p>
    <w:p w14:paraId="1E2394A1" w14:textId="77777777" w:rsidR="00FB5E7B" w:rsidRDefault="00FB5E7B" w:rsidP="00E4409F"/>
    <w:p w14:paraId="5609A287" w14:textId="77777777" w:rsidR="00FB5E7B" w:rsidRDefault="00FB5E7B" w:rsidP="00E4409F"/>
    <w:p w14:paraId="4AACFE2B" w14:textId="77777777" w:rsidR="00FB5E7B" w:rsidRDefault="00FB5E7B" w:rsidP="00E4409F"/>
    <w:p w14:paraId="699F8B64" w14:textId="77777777" w:rsidR="00FB5E7B" w:rsidRDefault="00FB5E7B" w:rsidP="00E4409F"/>
    <w:p w14:paraId="28B35804" w14:textId="77777777" w:rsidR="00563B99" w:rsidRDefault="00563B99" w:rsidP="00563B99">
      <w:pPr>
        <w:pStyle w:val="List"/>
        <w:ind w:left="0" w:firstLine="0"/>
        <w:sectPr w:rsidR="00563B99" w:rsidSect="002330AB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445F62" w14:textId="77777777" w:rsidR="00007F26" w:rsidRDefault="00007F26" w:rsidP="00E4409F">
      <w:pPr>
        <w:pStyle w:val="Heading1"/>
        <w:rPr>
          <w:sz w:val="44"/>
          <w:szCs w:val="44"/>
        </w:rPr>
      </w:pPr>
    </w:p>
    <w:p w14:paraId="1FD9CBBC" w14:textId="0208F3FD" w:rsidR="001E6F88" w:rsidRDefault="001E6F88" w:rsidP="001E6F88">
      <w:pPr>
        <w:pStyle w:val="Heading1"/>
      </w:pPr>
      <w:bookmarkStart w:id="7" w:name="_Toc93484234"/>
      <w:r>
        <w:t>action points</w:t>
      </w:r>
      <w:bookmarkEnd w:id="7"/>
    </w:p>
    <w:p w14:paraId="0169A7EB" w14:textId="77777777" w:rsidR="001E6F88" w:rsidRPr="00FB5E7B" w:rsidRDefault="001E6F88" w:rsidP="001E6F88"/>
    <w:p w14:paraId="4D5B93D3" w14:textId="7D913EDC" w:rsidR="001E6F88" w:rsidRDefault="0040763A" w:rsidP="001E6F88">
      <w:pPr>
        <w:pStyle w:val="Heading2"/>
      </w:pPr>
      <w:bookmarkStart w:id="8" w:name="_Toc93484235"/>
      <w:r>
        <w:t>cleanup</w:t>
      </w:r>
      <w:bookmarkEnd w:id="8"/>
    </w:p>
    <w:p w14:paraId="3C8F0794" w14:textId="77777777" w:rsidR="001E6F88" w:rsidRDefault="001E6F88" w:rsidP="001E6F88"/>
    <w:p w14:paraId="431EA43E" w14:textId="4CA0E92C" w:rsidR="008D3FDC" w:rsidRDefault="008D3FDC" w:rsidP="0054549D">
      <w:pPr>
        <w:pStyle w:val="ListBullet"/>
      </w:pPr>
      <w:r>
        <w:t>Remove all unused libraries, modules, classes, methods, resources</w:t>
      </w:r>
    </w:p>
    <w:p w14:paraId="098FB9DD" w14:textId="2460CBAB" w:rsidR="008D3FDC" w:rsidRDefault="008D3FDC" w:rsidP="0054549D">
      <w:pPr>
        <w:pStyle w:val="ListBullet"/>
      </w:pPr>
      <w:r>
        <w:t>Remove legacy code inside existing</w:t>
      </w:r>
    </w:p>
    <w:p w14:paraId="63DB42BD" w14:textId="67B7405A" w:rsidR="00ED100B" w:rsidRDefault="008D3FDC" w:rsidP="00ED100B">
      <w:pPr>
        <w:pStyle w:val="ListBullet"/>
      </w:pPr>
      <w:r>
        <w:t>Update all dependencies to lates</w:t>
      </w:r>
      <w:r w:rsidR="00343DE8">
        <w:t>t</w:t>
      </w:r>
    </w:p>
    <w:p w14:paraId="1554809C" w14:textId="0A2AE6C2" w:rsidR="00ED100B" w:rsidRPr="00343DE8" w:rsidRDefault="00B03F44" w:rsidP="0054549D">
      <w:pPr>
        <w:pStyle w:val="ListBullet"/>
      </w:pPr>
      <w:r>
        <w:rPr>
          <w:lang w:val="en-US"/>
        </w:rPr>
        <w:t xml:space="preserve">Separate </w:t>
      </w:r>
      <w:r w:rsidR="00F25B76">
        <w:rPr>
          <w:lang w:val="en-US"/>
        </w:rPr>
        <w:t>hardware-specifi</w:t>
      </w:r>
      <w:r w:rsidR="00343DE8">
        <w:rPr>
          <w:lang w:val="en-US"/>
        </w:rPr>
        <w:t>c in reusable components</w:t>
      </w:r>
    </w:p>
    <w:p w14:paraId="57CE1DF7" w14:textId="449909A8" w:rsidR="00343DE8" w:rsidRPr="00343DE8" w:rsidRDefault="00343DE8" w:rsidP="0054549D">
      <w:pPr>
        <w:pStyle w:val="ListBullet"/>
      </w:pPr>
      <w:r>
        <w:rPr>
          <w:lang w:val="en-US"/>
        </w:rPr>
        <w:t>Make Environment specific change into an ENUM that support scalability to other countries and Development easy</w:t>
      </w:r>
    </w:p>
    <w:p w14:paraId="435D115C" w14:textId="53120D64" w:rsidR="00343DE8" w:rsidRPr="00741518" w:rsidRDefault="00343DE8" w:rsidP="0054549D">
      <w:pPr>
        <w:pStyle w:val="ListBullet"/>
      </w:pPr>
      <w:proofErr w:type="spellStart"/>
      <w:r>
        <w:rPr>
          <w:lang w:val="en-US"/>
        </w:rPr>
        <w:t>Delegete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responsabilities</w:t>
      </w:r>
      <w:proofErr w:type="spellEnd"/>
      <w:r>
        <w:rPr>
          <w:lang w:val="en-US"/>
        </w:rPr>
        <w:t xml:space="preserve"> for the </w:t>
      </w:r>
      <w:r w:rsidR="00741518">
        <w:rPr>
          <w:lang w:val="en-US"/>
        </w:rPr>
        <w:t>logic in separate classes that can be reused, main</w:t>
      </w:r>
      <w:r w:rsidR="004F0AD0">
        <w:rPr>
          <w:lang w:val="en-US"/>
        </w:rPr>
        <w:t>tained</w:t>
      </w:r>
      <w:r w:rsidR="00741518">
        <w:rPr>
          <w:lang w:val="en-US"/>
        </w:rPr>
        <w:t xml:space="preserve"> and Unit tested.</w:t>
      </w:r>
    </w:p>
    <w:p w14:paraId="0709DD04" w14:textId="35CAEE37" w:rsidR="00741518" w:rsidRPr="00343DE8" w:rsidRDefault="00CD6310" w:rsidP="0054549D">
      <w:pPr>
        <w:pStyle w:val="ListBullet"/>
      </w:pPr>
      <w:r>
        <w:rPr>
          <w:lang w:val="en-US"/>
        </w:rPr>
        <w:t>All</w:t>
      </w:r>
      <w:r w:rsidR="00741518">
        <w:rPr>
          <w:lang w:val="en-US"/>
        </w:rPr>
        <w:t xml:space="preserve"> fields in parsing network</w:t>
      </w:r>
      <w:r>
        <w:rPr>
          <w:lang w:val="en-US"/>
        </w:rPr>
        <w:t xml:space="preserve"> are </w:t>
      </w:r>
      <w:proofErr w:type="spellStart"/>
      <w:r>
        <w:rPr>
          <w:lang w:val="en-US"/>
        </w:rPr>
        <w:t>harcoded</w:t>
      </w:r>
      <w:proofErr w:type="spellEnd"/>
      <w:r>
        <w:rPr>
          <w:lang w:val="en-US"/>
        </w:rPr>
        <w:t>.</w:t>
      </w:r>
      <w:r w:rsidR="00741518">
        <w:rPr>
          <w:lang w:val="en-US"/>
        </w:rPr>
        <w:t xml:space="preserve"> </w:t>
      </w:r>
      <w:r>
        <w:rPr>
          <w:lang w:val="en-US"/>
        </w:rPr>
        <w:t xml:space="preserve">Should be </w:t>
      </w:r>
      <w:proofErr w:type="spellStart"/>
      <w:r>
        <w:rPr>
          <w:lang w:val="en-US"/>
        </w:rPr>
        <w:t>estracted</w:t>
      </w:r>
      <w:proofErr w:type="spellEnd"/>
      <w:r>
        <w:rPr>
          <w:lang w:val="en-US"/>
        </w:rPr>
        <w:t xml:space="preserve"> in models for maintenance and </w:t>
      </w:r>
      <w:proofErr w:type="spellStart"/>
      <w:r>
        <w:rPr>
          <w:lang w:val="en-US"/>
        </w:rPr>
        <w:t>sacalability</w:t>
      </w:r>
      <w:proofErr w:type="spellEnd"/>
    </w:p>
    <w:p w14:paraId="5F882BBF" w14:textId="77777777" w:rsidR="00343DE8" w:rsidRDefault="00343DE8" w:rsidP="00343DE8">
      <w:pPr>
        <w:pStyle w:val="ListBullet"/>
        <w:numPr>
          <w:ilvl w:val="0"/>
          <w:numId w:val="0"/>
        </w:numPr>
      </w:pPr>
    </w:p>
    <w:p w14:paraId="7C12BD30" w14:textId="4D34A92D" w:rsidR="003C3830" w:rsidRDefault="003C3830" w:rsidP="00B736F3">
      <w:pPr>
        <w:pStyle w:val="ChapterSubtitle"/>
      </w:pPr>
    </w:p>
    <w:p w14:paraId="75F0C38F" w14:textId="77777777" w:rsidR="00631051" w:rsidRDefault="00631051" w:rsidP="00FE339B"/>
    <w:p w14:paraId="308B3F29" w14:textId="77777777" w:rsidR="003C3830" w:rsidRDefault="003C3830" w:rsidP="00FE339B"/>
    <w:p w14:paraId="6902C542" w14:textId="77777777" w:rsidR="003C3830" w:rsidRDefault="003C3830" w:rsidP="00FE339B"/>
    <w:p w14:paraId="2A566C1D" w14:textId="77777777" w:rsidR="003C3830" w:rsidRDefault="003C3830" w:rsidP="00FE339B">
      <w:pPr>
        <w:rPr>
          <w:sz w:val="4"/>
          <w:szCs w:val="4"/>
        </w:rPr>
      </w:pPr>
    </w:p>
    <w:p w14:paraId="507E6708" w14:textId="77777777" w:rsidR="003C3830" w:rsidRPr="00FE339B" w:rsidRDefault="003C3830" w:rsidP="00FE339B">
      <w:pPr>
        <w:rPr>
          <w:sz w:val="4"/>
          <w:szCs w:val="4"/>
        </w:rPr>
      </w:pPr>
    </w:p>
    <w:p w14:paraId="1C437739" w14:textId="77777777" w:rsidR="00E4409F" w:rsidRDefault="00E4409F" w:rsidP="00E4409F">
      <w:pPr>
        <w:sectPr w:rsidR="00E4409F" w:rsidSect="002330AB">
          <w:headerReference w:type="default" r:id="rId18"/>
          <w:footerReference w:type="default" r:id="rId1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3418CF6" w14:textId="77777777" w:rsidR="00007F26" w:rsidRDefault="00007F26" w:rsidP="00FF13F4">
      <w:pPr>
        <w:pStyle w:val="Heading1"/>
      </w:pPr>
    </w:p>
    <w:sectPr w:rsidR="00007F26" w:rsidSect="002330A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7DBE" w14:textId="77777777" w:rsidR="00654339" w:rsidRDefault="00654339" w:rsidP="00F950E7">
      <w:pPr>
        <w:spacing w:line="240" w:lineRule="auto"/>
      </w:pPr>
      <w:r>
        <w:separator/>
      </w:r>
    </w:p>
    <w:p w14:paraId="5A44C78D" w14:textId="77777777" w:rsidR="00654339" w:rsidRDefault="00654339"/>
  </w:endnote>
  <w:endnote w:type="continuationSeparator" w:id="0">
    <w:p w14:paraId="2249BD57" w14:textId="77777777" w:rsidR="00654339" w:rsidRDefault="00654339" w:rsidP="00F950E7">
      <w:pPr>
        <w:spacing w:line="240" w:lineRule="auto"/>
      </w:pPr>
      <w:r>
        <w:continuationSeparator/>
      </w:r>
    </w:p>
    <w:p w14:paraId="01F16E8D" w14:textId="77777777" w:rsidR="00654339" w:rsidRDefault="00654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Narrow 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A0B3F" w:rsidRPr="000C3ACB" w14:paraId="6642F998" w14:textId="77777777" w:rsidTr="0009793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09A759CB" w14:textId="77777777" w:rsidR="006A0B3F" w:rsidRPr="000C3ACB" w:rsidRDefault="006A0B3F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42C659C" w14:textId="77777777" w:rsidR="006A0B3F" w:rsidRPr="000C3ACB" w:rsidRDefault="006A0B3F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A0B3F" w:rsidRPr="000C3ACB" w14:paraId="38C47D2C" w14:textId="77777777" w:rsidTr="00097931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D2956187755544CFB5CE19886991AE71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14:paraId="326E3A06" w14:textId="77777777" w:rsidR="006A0B3F" w:rsidRPr="00766FC3" w:rsidRDefault="006A0B3F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14:paraId="49B4D10B" w14:textId="77777777" w:rsidR="006A0B3F" w:rsidRPr="000C3ACB" w:rsidRDefault="006A0B3F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A0B3F" w:rsidRPr="000C3ACB" w14:paraId="7268D7FB" w14:textId="77777777" w:rsidTr="00097931">
      <w:tc>
        <w:tcPr>
          <w:tcW w:w="3252" w:type="pct"/>
          <w:shd w:val="clear" w:color="auto" w:fill="auto"/>
          <w:vAlign w:val="bottom"/>
        </w:tcPr>
        <w:p w14:paraId="6502C338" w14:textId="77777777" w:rsidR="006A0B3F" w:rsidRPr="00766FC3" w:rsidRDefault="006A0B3F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36082B10" w14:textId="77777777" w:rsidR="006A0B3F" w:rsidRPr="000C3ACB" w:rsidRDefault="006A0B3F" w:rsidP="006A0B3F">
          <w:pPr>
            <w:pStyle w:val="Footer"/>
          </w:pPr>
        </w:p>
      </w:tc>
    </w:tr>
  </w:tbl>
  <w:p w14:paraId="3B32A9DA" w14:textId="77777777" w:rsidR="00FF13F4" w:rsidRDefault="00FF13F4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FF13F4" w:rsidRPr="000C3ACB" w14:paraId="178C546A" w14:textId="77777777" w:rsidTr="00703195">
      <w:tc>
        <w:tcPr>
          <w:tcW w:w="3252" w:type="pct"/>
          <w:shd w:val="clear" w:color="auto" w:fill="auto"/>
          <w:vAlign w:val="bottom"/>
        </w:tcPr>
        <w:p w14:paraId="60AA1696" w14:textId="77777777" w:rsidR="00FF13F4" w:rsidRPr="000C3ACB" w:rsidRDefault="00FF13F4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783154BA" w14:textId="77777777" w:rsidR="00FF13F4" w:rsidRPr="000C3ACB" w:rsidRDefault="00FF13F4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703195" w:rsidRPr="000C3ACB" w14:paraId="368078D5" w14:textId="77777777" w:rsidTr="00703195">
      <w:tc>
        <w:tcPr>
          <w:tcW w:w="3252" w:type="pct"/>
          <w:shd w:val="clear" w:color="auto" w:fill="auto"/>
          <w:vAlign w:val="bottom"/>
        </w:tcPr>
        <w:p w14:paraId="7D8F2F42" w14:textId="77777777" w:rsidR="00703195" w:rsidRPr="000C3ACB" w:rsidRDefault="00703195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7915057D" w14:textId="77777777" w:rsidR="00703195" w:rsidRPr="000C3ACB" w:rsidRDefault="00703195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E1BAD" w:rsidRPr="00991170" w14:paraId="1D85572E" w14:textId="77777777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14:paraId="79A856EC" w14:textId="5FE15A48" w:rsidR="00DE1BAD" w:rsidRPr="00991170" w:rsidRDefault="00BA0998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Client Confidential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14:paraId="4A1B89E1" w14:textId="77777777" w:rsidR="00DE1BAD" w:rsidRPr="00991170" w:rsidRDefault="00DE1BAD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DE1BAD" w:rsidRPr="000C3ACB" w14:paraId="7BCA0E1C" w14:textId="77777777" w:rsidTr="00703195">
      <w:tc>
        <w:tcPr>
          <w:tcW w:w="3252" w:type="pct"/>
          <w:shd w:val="clear" w:color="auto" w:fill="auto"/>
          <w:vAlign w:val="bottom"/>
        </w:tcPr>
        <w:p w14:paraId="1F6E3C68" w14:textId="77777777" w:rsidR="00DE1BAD" w:rsidRPr="00766FC3" w:rsidRDefault="00DE1BAD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63101A33" w14:textId="77777777" w:rsidR="00DE1BAD" w:rsidRPr="000C3ACB" w:rsidRDefault="00DE1BAD" w:rsidP="00DE1BAD">
          <w:pPr>
            <w:pStyle w:val="Footer"/>
          </w:pPr>
        </w:p>
      </w:tc>
    </w:tr>
  </w:tbl>
  <w:p w14:paraId="118C447B" w14:textId="77777777" w:rsidR="00FF13F4" w:rsidRDefault="00FF13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FF13F4" w:rsidRPr="000C3ACB" w14:paraId="47D45AD4" w14:textId="77777777" w:rsidTr="00385A06">
      <w:tc>
        <w:tcPr>
          <w:tcW w:w="249" w:type="pct"/>
          <w:vMerge w:val="restart"/>
          <w:shd w:val="clear" w:color="auto" w:fill="auto"/>
          <w:vAlign w:val="bottom"/>
        </w:tcPr>
        <w:p w14:paraId="0A8F1D9C" w14:textId="77777777" w:rsidR="00FF13F4" w:rsidRPr="000C3ACB" w:rsidRDefault="00FF13F4" w:rsidP="00385A06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FB1A09">
            <w:rPr>
              <w:noProof/>
              <w:color w:val="auto"/>
            </w:rPr>
            <w:t>2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14:paraId="2F6F9428" w14:textId="77777777" w:rsidR="00FF13F4" w:rsidRPr="000C3ACB" w:rsidRDefault="00FF13F4" w:rsidP="00FC455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14:paraId="66939BFE" w14:textId="77777777" w:rsidR="00FF13F4" w:rsidRPr="000C3ACB" w:rsidRDefault="00FF13F4" w:rsidP="00FC4551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385A06" w:rsidRPr="000C3ACB" w14:paraId="44FCFC69" w14:textId="77777777" w:rsidTr="00385A06">
      <w:tc>
        <w:tcPr>
          <w:tcW w:w="249" w:type="pct"/>
          <w:vMerge/>
          <w:shd w:val="clear" w:color="auto" w:fill="auto"/>
          <w:vAlign w:val="bottom"/>
        </w:tcPr>
        <w:p w14:paraId="38AD6503" w14:textId="77777777" w:rsidR="00385A06" w:rsidRPr="000C3ACB" w:rsidRDefault="00385A06" w:rsidP="00FC4551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171765636"/>
          <w:placeholder>
            <w:docPart w:val="8858904E2E954B908694AEBB9A4246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14:paraId="6F08F070" w14:textId="576D08FD" w:rsidR="00385A06" w:rsidRPr="000C3ACB" w:rsidRDefault="00B547D9" w:rsidP="00FC4551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GEIDEA IOS APP APPLICATION ASSESSMENT</w:t>
              </w:r>
            </w:p>
          </w:tc>
        </w:sdtContent>
      </w:sdt>
    </w:tr>
    <w:tr w:rsidR="00385A06" w:rsidRPr="00301E3D" w14:paraId="1D0BC55E" w14:textId="77777777" w:rsidTr="00385A06">
      <w:trPr>
        <w:trHeight w:val="285"/>
      </w:trPr>
      <w:tc>
        <w:tcPr>
          <w:tcW w:w="249" w:type="pct"/>
          <w:vMerge/>
          <w:shd w:val="clear" w:color="auto" w:fill="auto"/>
          <w:vAlign w:val="bottom"/>
        </w:tcPr>
        <w:p w14:paraId="386C2E93" w14:textId="77777777" w:rsidR="00385A06" w:rsidRPr="000C3ACB" w:rsidRDefault="00385A06" w:rsidP="00FC4551">
          <w:pPr>
            <w:pStyle w:val="Footer"/>
          </w:pPr>
        </w:p>
      </w:tc>
      <w:sdt>
        <w:sdtPr>
          <w:alias w:val="Subject"/>
          <w:tag w:val=""/>
          <w:id w:val="193577432"/>
          <w:placeholder>
            <w:docPart w:val="B639BE0C61A541948D91D8F5B182EF6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14:paraId="29437C7E" w14:textId="7C542887" w:rsidR="00385A06" w:rsidRPr="00301E3D" w:rsidRDefault="00BA0998" w:rsidP="00385A06">
              <w:pPr>
                <w:pStyle w:val="Footer"/>
                <w:jc w:val="right"/>
              </w:pPr>
              <w:r>
                <w:t>draft</w:t>
              </w:r>
            </w:p>
          </w:tc>
        </w:sdtContent>
      </w:sdt>
    </w:tr>
  </w:tbl>
  <w:p w14:paraId="679F6796" w14:textId="77777777" w:rsidR="00FF13F4" w:rsidRPr="00ED5760" w:rsidRDefault="00FF13F4" w:rsidP="00ED576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8852"/>
      <w:gridCol w:w="4656"/>
    </w:tblGrid>
    <w:tr w:rsidR="00FF13F4" w:rsidRPr="000C3ACB" w14:paraId="2CF70ABC" w14:textId="77777777" w:rsidTr="00385A06">
      <w:tc>
        <w:tcPr>
          <w:tcW w:w="161" w:type="pct"/>
          <w:vMerge w:val="restart"/>
          <w:shd w:val="clear" w:color="auto" w:fill="auto"/>
          <w:vAlign w:val="bottom"/>
        </w:tcPr>
        <w:p w14:paraId="2B951AA4" w14:textId="77777777" w:rsidR="00FF13F4" w:rsidRPr="000C3ACB" w:rsidRDefault="00FF13F4" w:rsidP="00971190">
          <w:pPr>
            <w:pStyle w:val="PageNumbers"/>
            <w:jc w:val="center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FB1A09">
            <w:rPr>
              <w:noProof/>
              <w:color w:val="auto"/>
            </w:rPr>
            <w:t>5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171" w:type="pct"/>
          <w:shd w:val="clear" w:color="auto" w:fill="auto"/>
          <w:vAlign w:val="bottom"/>
        </w:tcPr>
        <w:p w14:paraId="122BCAF7" w14:textId="77777777" w:rsidR="00FF13F4" w:rsidRPr="000C3ACB" w:rsidRDefault="00FF13F4" w:rsidP="00971190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8" w:type="pct"/>
          <w:shd w:val="clear" w:color="auto" w:fill="auto"/>
          <w:vAlign w:val="bottom"/>
        </w:tcPr>
        <w:p w14:paraId="351620DA" w14:textId="77777777" w:rsidR="00FF13F4" w:rsidRPr="000C3ACB" w:rsidRDefault="00FF13F4" w:rsidP="00971190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385A06" w:rsidRPr="000C3ACB" w14:paraId="38B9059B" w14:textId="77777777" w:rsidTr="00385A06">
      <w:tc>
        <w:tcPr>
          <w:tcW w:w="161" w:type="pct"/>
          <w:vMerge/>
          <w:shd w:val="clear" w:color="auto" w:fill="auto"/>
          <w:vAlign w:val="bottom"/>
        </w:tcPr>
        <w:p w14:paraId="1C63A956" w14:textId="77777777" w:rsidR="00385A06" w:rsidRPr="000C3ACB" w:rsidRDefault="00385A06" w:rsidP="00971190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1343274842"/>
          <w:placeholder>
            <w:docPart w:val="97394F1FD6AB4E3BB74E01AEE2BD049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839" w:type="pct"/>
              <w:gridSpan w:val="2"/>
              <w:shd w:val="clear" w:color="auto" w:fill="auto"/>
              <w:vAlign w:val="bottom"/>
            </w:tcPr>
            <w:p w14:paraId="36641652" w14:textId="22126AC9" w:rsidR="00385A06" w:rsidRPr="000C3ACB" w:rsidRDefault="00B547D9" w:rsidP="00971190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GEIDEA IOS APP APPLICATION ASSESSMENT</w:t>
              </w:r>
            </w:p>
          </w:tc>
        </w:sdtContent>
      </w:sdt>
    </w:tr>
    <w:tr w:rsidR="00385A06" w:rsidRPr="000C3ACB" w14:paraId="06467FEA" w14:textId="77777777" w:rsidTr="00385A06">
      <w:tc>
        <w:tcPr>
          <w:tcW w:w="161" w:type="pct"/>
          <w:vMerge/>
          <w:shd w:val="clear" w:color="auto" w:fill="auto"/>
          <w:vAlign w:val="bottom"/>
        </w:tcPr>
        <w:p w14:paraId="2D18DF88" w14:textId="77777777" w:rsidR="00385A06" w:rsidRPr="000C3ACB" w:rsidRDefault="00385A06" w:rsidP="00971190">
          <w:pPr>
            <w:pStyle w:val="Footer"/>
          </w:pPr>
        </w:p>
      </w:tc>
      <w:tc>
        <w:tcPr>
          <w:tcW w:w="4839" w:type="pct"/>
          <w:gridSpan w:val="2"/>
          <w:shd w:val="clear" w:color="auto" w:fill="auto"/>
          <w:vAlign w:val="bottom"/>
        </w:tcPr>
        <w:sdt>
          <w:sdtPr>
            <w:alias w:val="Subject"/>
            <w:tag w:val=""/>
            <w:id w:val="1287237585"/>
            <w:placeholder>
              <w:docPart w:val="AA0283025A5D43EB8FE89C8748DD31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441E2D" w14:textId="2E03E4C2" w:rsidR="00385A06" w:rsidRPr="000C3ACB" w:rsidRDefault="00BA0998" w:rsidP="00385A06">
              <w:pPr>
                <w:pStyle w:val="Footer"/>
                <w:jc w:val="right"/>
              </w:pPr>
              <w:r>
                <w:t>draft</w:t>
              </w:r>
            </w:p>
          </w:sdtContent>
        </w:sdt>
      </w:tc>
    </w:tr>
  </w:tbl>
  <w:p w14:paraId="59A5E622" w14:textId="77777777" w:rsidR="00FF13F4" w:rsidRDefault="00FF13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C473AC" w:rsidRPr="000C3ACB" w14:paraId="0F016A92" w14:textId="77777777" w:rsidTr="00CF38BA">
      <w:tc>
        <w:tcPr>
          <w:tcW w:w="249" w:type="pct"/>
          <w:vMerge w:val="restart"/>
          <w:shd w:val="clear" w:color="auto" w:fill="auto"/>
          <w:vAlign w:val="bottom"/>
        </w:tcPr>
        <w:p w14:paraId="5BBE4E76" w14:textId="77777777" w:rsidR="00C473AC" w:rsidRPr="000C3ACB" w:rsidRDefault="00C473AC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FB1A09">
            <w:rPr>
              <w:noProof/>
              <w:color w:val="auto"/>
            </w:rPr>
            <w:t>6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14:paraId="2ED4DFAF" w14:textId="77777777" w:rsidR="00C473AC" w:rsidRPr="000C3ACB" w:rsidRDefault="00C473AC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14:paraId="3795F5BF" w14:textId="77777777" w:rsidR="00C473AC" w:rsidRPr="000C3ACB" w:rsidRDefault="00C473AC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C473AC" w:rsidRPr="000C3ACB" w14:paraId="0D32745C" w14:textId="77777777" w:rsidTr="00CF38BA">
      <w:tc>
        <w:tcPr>
          <w:tcW w:w="249" w:type="pct"/>
          <w:vMerge/>
          <w:shd w:val="clear" w:color="auto" w:fill="auto"/>
          <w:vAlign w:val="bottom"/>
        </w:tcPr>
        <w:p w14:paraId="44620FC5" w14:textId="77777777" w:rsidR="00C473AC" w:rsidRPr="000C3ACB" w:rsidRDefault="00C473AC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49A983BD74434EFBA4A68D08CF0A7F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14:paraId="0103E345" w14:textId="12854018" w:rsidR="00C473AC" w:rsidRPr="000C3ACB" w:rsidRDefault="00BA0998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 xml:space="preserve">GEIDEA </w:t>
              </w:r>
              <w:r w:rsidR="00B736F3">
                <w:rPr>
                  <w:rStyle w:val="Emphasis"/>
                </w:rPr>
                <w:t>iOS</w:t>
              </w:r>
              <w:r>
                <w:rPr>
                  <w:rStyle w:val="Emphasis"/>
                </w:rPr>
                <w:t xml:space="preserve"> APPLICATION ASSESSMENT</w:t>
              </w:r>
            </w:p>
          </w:tc>
        </w:sdtContent>
      </w:sdt>
    </w:tr>
    <w:tr w:rsidR="00C473AC" w:rsidRPr="000C3ACB" w14:paraId="143173D1" w14:textId="77777777" w:rsidTr="00CF38BA">
      <w:trPr>
        <w:trHeight w:val="285"/>
      </w:trPr>
      <w:tc>
        <w:tcPr>
          <w:tcW w:w="249" w:type="pct"/>
          <w:vMerge/>
          <w:shd w:val="clear" w:color="auto" w:fill="auto"/>
          <w:vAlign w:val="bottom"/>
        </w:tcPr>
        <w:p w14:paraId="63A699EE" w14:textId="77777777" w:rsidR="00C473AC" w:rsidRPr="000C3ACB" w:rsidRDefault="00C473AC" w:rsidP="00C473AC">
          <w:pPr>
            <w:pStyle w:val="Footer"/>
          </w:pPr>
        </w:p>
      </w:tc>
      <w:sdt>
        <w:sdtPr>
          <w:alias w:val="Subject"/>
          <w:tag w:val=""/>
          <w:id w:val="1785538934"/>
          <w:placeholder>
            <w:docPart w:val="3A9C97455AAF4147B3D12D9478BF834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14:paraId="096C20C2" w14:textId="174C69A1" w:rsidR="00C473AC" w:rsidRPr="000C3ACB" w:rsidRDefault="00BA0998" w:rsidP="00C473AC">
              <w:pPr>
                <w:pStyle w:val="Footer"/>
                <w:jc w:val="right"/>
              </w:pPr>
              <w:r>
                <w:t>draft</w:t>
              </w:r>
            </w:p>
          </w:tc>
        </w:sdtContent>
      </w:sdt>
    </w:tr>
  </w:tbl>
  <w:p w14:paraId="4834DB63" w14:textId="77777777" w:rsidR="00F24474" w:rsidRDefault="00F24474" w:rsidP="00C473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3E8F" w14:textId="77777777" w:rsidR="00654339" w:rsidRDefault="00654339" w:rsidP="00F950E7">
      <w:pPr>
        <w:spacing w:line="240" w:lineRule="auto"/>
      </w:pPr>
      <w:r>
        <w:separator/>
      </w:r>
    </w:p>
    <w:p w14:paraId="6E71BA4E" w14:textId="77777777" w:rsidR="00654339" w:rsidRDefault="00654339"/>
  </w:footnote>
  <w:footnote w:type="continuationSeparator" w:id="0">
    <w:p w14:paraId="0E4FB70E" w14:textId="77777777" w:rsidR="00654339" w:rsidRDefault="00654339" w:rsidP="00F950E7">
      <w:pPr>
        <w:spacing w:line="240" w:lineRule="auto"/>
      </w:pPr>
      <w:r>
        <w:continuationSeparator/>
      </w:r>
    </w:p>
    <w:p w14:paraId="232E5B92" w14:textId="77777777" w:rsidR="00654339" w:rsidRDefault="00654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A0B3F" w:rsidRPr="000C3ACB" w14:paraId="19E51F66" w14:textId="77777777" w:rsidTr="00097931">
      <w:tc>
        <w:tcPr>
          <w:tcW w:w="17" w:type="pct"/>
          <w:shd w:val="clear" w:color="auto" w:fill="auto"/>
        </w:tcPr>
        <w:p w14:paraId="7D06995B" w14:textId="77777777" w:rsidR="006A0B3F" w:rsidRPr="000C3ACB" w:rsidRDefault="006A0B3F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01364441" w14:textId="77777777" w:rsidR="006A0B3F" w:rsidRPr="000C3ACB" w:rsidRDefault="006A0B3F" w:rsidP="006A0B3F">
          <w:pPr>
            <w:pStyle w:val="Header"/>
            <w:jc w:val="right"/>
          </w:pPr>
          <w:r w:rsidRPr="00F9750D">
            <w:rPr>
              <w:noProof/>
              <w:lang w:eastAsia="en-GB"/>
            </w:rPr>
            <w:drawing>
              <wp:inline distT="0" distB="0" distL="0" distR="0" wp14:anchorId="5F695A2A" wp14:editId="67B4E196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F23EDC" w14:textId="77777777" w:rsidR="006A0B3F" w:rsidRDefault="006A0B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FF13F4" w:rsidRPr="000C3ACB" w14:paraId="5BB31EDB" w14:textId="77777777" w:rsidTr="000C3ACB">
      <w:trPr>
        <w:jc w:val="right"/>
      </w:trPr>
      <w:tc>
        <w:tcPr>
          <w:tcW w:w="2500" w:type="pct"/>
          <w:shd w:val="clear" w:color="auto" w:fill="auto"/>
        </w:tcPr>
        <w:p w14:paraId="324C0AB0" w14:textId="77777777" w:rsidR="00FF13F4" w:rsidRPr="000C3ACB" w:rsidRDefault="00FF13F4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14:paraId="2A42D017" w14:textId="77777777" w:rsidR="00FF13F4" w:rsidRPr="000C3ACB" w:rsidRDefault="00FF13F4" w:rsidP="000C3ACB">
          <w:pPr>
            <w:pStyle w:val="Header"/>
            <w:jc w:val="right"/>
          </w:pPr>
        </w:p>
        <w:p w14:paraId="6035C723" w14:textId="77777777" w:rsidR="00FF13F4" w:rsidRPr="000C3ACB" w:rsidRDefault="00FF13F4" w:rsidP="000C3ACB">
          <w:pPr>
            <w:pStyle w:val="Header"/>
            <w:jc w:val="right"/>
          </w:pPr>
        </w:p>
        <w:p w14:paraId="0A25802E" w14:textId="77777777" w:rsidR="00FF13F4" w:rsidRPr="000C3ACB" w:rsidRDefault="00FF13F4" w:rsidP="000C3ACB">
          <w:pPr>
            <w:pStyle w:val="Header"/>
            <w:jc w:val="right"/>
          </w:pPr>
        </w:p>
      </w:tc>
    </w:tr>
  </w:tbl>
  <w:p w14:paraId="01B38F9A" w14:textId="77777777" w:rsidR="00FF13F4" w:rsidRDefault="00DE1BA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13F19A7" wp14:editId="0CC7CD33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2" w:type="pct"/>
      <w:tblInd w:w="-45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3938"/>
      <w:gridCol w:w="3940"/>
    </w:tblGrid>
    <w:tr w:rsidR="003115A0" w:rsidRPr="000C3ACB" w14:paraId="75E6483B" w14:textId="77777777" w:rsidTr="009D4344">
      <w:tc>
        <w:tcPr>
          <w:tcW w:w="437" w:type="pct"/>
          <w:shd w:val="clear" w:color="auto" w:fill="auto"/>
        </w:tcPr>
        <w:p w14:paraId="27BD9DCF" w14:textId="77777777" w:rsidR="003115A0" w:rsidRPr="000C3ACB" w:rsidRDefault="003115A0" w:rsidP="003115A0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6817D379" wp14:editId="7518C0C4">
                <wp:extent cx="914400" cy="302099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1" w:type="pct"/>
          <w:shd w:val="clear" w:color="auto" w:fill="auto"/>
        </w:tcPr>
        <w:p w14:paraId="305BC4D3" w14:textId="77777777" w:rsidR="003115A0" w:rsidRPr="000C3ACB" w:rsidRDefault="003115A0" w:rsidP="003115A0">
          <w:pPr>
            <w:pStyle w:val="Header"/>
          </w:pPr>
        </w:p>
      </w:tc>
      <w:tc>
        <w:tcPr>
          <w:tcW w:w="2282" w:type="pct"/>
          <w:shd w:val="clear" w:color="auto" w:fill="auto"/>
        </w:tcPr>
        <w:p w14:paraId="4B9A9616" w14:textId="77777777" w:rsidR="003115A0" w:rsidRDefault="003115A0" w:rsidP="003115A0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940"/>
          </w:tblGrid>
          <w:tr w:rsidR="003115A0" w:rsidRPr="000C3ACB" w14:paraId="3F63547F" w14:textId="77777777" w:rsidTr="009D4344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158746122"/>
                <w:placeholder>
                  <w:docPart w:val="D2956187755544CFB5CE19886991AE71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14:paraId="047CB61E" w14:textId="1D18F629" w:rsidR="003115A0" w:rsidRPr="000C3ACB" w:rsidRDefault="00BA0998" w:rsidP="003115A0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Client Confidential</w:t>
                    </w:r>
                  </w:p>
                </w:tc>
              </w:sdtContent>
            </w:sdt>
          </w:tr>
        </w:tbl>
        <w:p w14:paraId="60AD5D6F" w14:textId="77777777" w:rsidR="003115A0" w:rsidRPr="000C3ACB" w:rsidRDefault="003115A0" w:rsidP="003115A0">
          <w:pPr>
            <w:pStyle w:val="Header"/>
          </w:pPr>
        </w:p>
      </w:tc>
    </w:tr>
  </w:tbl>
  <w:p w14:paraId="1E6E08A1" w14:textId="77777777" w:rsidR="006A0B3F" w:rsidRDefault="006A0B3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2" w:type="pct"/>
      <w:tblInd w:w="-45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83"/>
      <w:gridCol w:w="6487"/>
    </w:tblGrid>
    <w:tr w:rsidR="00007F26" w:rsidRPr="000C3ACB" w14:paraId="546A57D6" w14:textId="77777777" w:rsidTr="00D14EBC">
      <w:tc>
        <w:tcPr>
          <w:tcW w:w="437" w:type="pct"/>
          <w:shd w:val="clear" w:color="auto" w:fill="auto"/>
        </w:tcPr>
        <w:p w14:paraId="1AD06396" w14:textId="77777777" w:rsidR="00007F26" w:rsidRPr="000C3ACB" w:rsidRDefault="00D14EBC" w:rsidP="00413526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1A80A0D" wp14:editId="36966F76">
                <wp:extent cx="914400" cy="302099"/>
                <wp:effectExtent l="0" t="0" r="0" b="317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1" w:type="pct"/>
          <w:shd w:val="clear" w:color="auto" w:fill="auto"/>
        </w:tcPr>
        <w:p w14:paraId="478933CE" w14:textId="77777777" w:rsidR="00007F26" w:rsidRPr="000C3ACB" w:rsidRDefault="00007F26" w:rsidP="00007F26">
          <w:pPr>
            <w:pStyle w:val="Header"/>
          </w:pPr>
        </w:p>
      </w:tc>
      <w:tc>
        <w:tcPr>
          <w:tcW w:w="2282" w:type="pct"/>
          <w:shd w:val="clear" w:color="auto" w:fill="auto"/>
        </w:tcPr>
        <w:p w14:paraId="75953628" w14:textId="77777777" w:rsidR="00007F26" w:rsidRDefault="00007F26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487"/>
          </w:tblGrid>
          <w:tr w:rsidR="00007F26" w:rsidRPr="000C3ACB" w14:paraId="062ABCAC" w14:textId="77777777" w:rsidTr="00CF38BA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579412295"/>
                <w:placeholder>
                  <w:docPart w:val="2B292BB61AE243D9B650208A337D6185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14:paraId="784B91F1" w14:textId="166D01A7" w:rsidR="00007F26" w:rsidRPr="000C3ACB" w:rsidRDefault="00BA0998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Client Confidential</w:t>
                    </w:r>
                  </w:p>
                </w:tc>
              </w:sdtContent>
            </w:sdt>
          </w:tr>
        </w:tbl>
        <w:p w14:paraId="3094B82D" w14:textId="77777777" w:rsidR="00007F26" w:rsidRPr="000C3ACB" w:rsidRDefault="00007F26" w:rsidP="00007F26">
          <w:pPr>
            <w:pStyle w:val="Header"/>
          </w:pPr>
        </w:p>
      </w:tc>
    </w:tr>
  </w:tbl>
  <w:p w14:paraId="0EB87D25" w14:textId="77777777" w:rsidR="00FF13F4" w:rsidRPr="00E725E2" w:rsidRDefault="00FF13F4" w:rsidP="00E725E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6734" w14:textId="77777777" w:rsidR="00FF13F4" w:rsidRPr="00E725E2" w:rsidRDefault="00FF13F4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007F26" w:rsidRPr="000C3ACB" w14:paraId="41705BEE" w14:textId="77777777" w:rsidTr="00583BEC">
      <w:tc>
        <w:tcPr>
          <w:tcW w:w="94" w:type="pct"/>
          <w:shd w:val="clear" w:color="auto" w:fill="auto"/>
        </w:tcPr>
        <w:p w14:paraId="1319FD60" w14:textId="77777777" w:rsidR="00007F26" w:rsidRPr="000C3ACB" w:rsidRDefault="00007F26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14:paraId="671A0A4A" w14:textId="77777777" w:rsidR="00007F26" w:rsidRPr="000C3ACB" w:rsidRDefault="00007F26" w:rsidP="00007F26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43EDA6F" wp14:editId="3A4EA2A0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14:paraId="6D099E7C" w14:textId="77777777" w:rsidR="00007F26" w:rsidRDefault="00007F26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007F26" w:rsidRPr="000C3ACB" w14:paraId="39E1460A" w14:textId="77777777" w:rsidTr="00CF38BA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C689150EAB8C41B79AAC33F125B6EE87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14:paraId="2511E094" w14:textId="35F26D5C" w:rsidR="00007F26" w:rsidRPr="000C3ACB" w:rsidRDefault="00BA0998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Client Confidential</w:t>
                    </w:r>
                  </w:p>
                </w:tc>
              </w:sdtContent>
            </w:sdt>
          </w:tr>
          <w:tr w:rsidR="00007F26" w:rsidRPr="000C3ACB" w14:paraId="09B8058F" w14:textId="77777777" w:rsidTr="00CF38BA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14:paraId="1248B0EC" w14:textId="77777777" w:rsidR="00007F26" w:rsidRPr="000C3ACB" w:rsidRDefault="00007F26" w:rsidP="00007F26">
                <w:pPr>
                  <w:pStyle w:val="Footer"/>
                  <w:jc w:val="right"/>
                </w:pPr>
              </w:p>
            </w:tc>
          </w:tr>
        </w:tbl>
        <w:p w14:paraId="73B9FEC9" w14:textId="77777777" w:rsidR="00007F26" w:rsidRPr="000C3ACB" w:rsidRDefault="00007F26" w:rsidP="00007F26">
          <w:pPr>
            <w:pStyle w:val="Header"/>
          </w:pPr>
        </w:p>
      </w:tc>
    </w:tr>
  </w:tbl>
  <w:p w14:paraId="0E839D7E" w14:textId="77777777" w:rsidR="00F24474" w:rsidRDefault="00F244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852"/>
        </w:tabs>
        <w:ind w:left="185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8B04B55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1792D8B"/>
    <w:multiLevelType w:val="hybridMultilevel"/>
    <w:tmpl w:val="865043C6"/>
    <w:lvl w:ilvl="0" w:tplc="375C35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E7960"/>
    <w:multiLevelType w:val="hybridMultilevel"/>
    <w:tmpl w:val="07CA4C18"/>
    <w:lvl w:ilvl="0" w:tplc="0C8A5590">
      <w:numFmt w:val="bullet"/>
      <w:lvlText w:val="-"/>
      <w:lvlJc w:val="left"/>
      <w:pPr>
        <w:ind w:left="720" w:hanging="360"/>
      </w:pPr>
      <w:rPr>
        <w:rFonts w:ascii="Menlo" w:eastAsia="Calibri" w:hAnsi="Menlo" w:cs="Menlo" w:hint="default"/>
        <w:color w:val="5DD8FF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A192E"/>
    <w:multiLevelType w:val="hybridMultilevel"/>
    <w:tmpl w:val="38A68504"/>
    <w:lvl w:ilvl="0" w:tplc="46324F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8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4"/>
  </w:num>
  <w:num w:numId="35">
    <w:abstractNumId w:val="11"/>
  </w:num>
  <w:num w:numId="36">
    <w:abstractNumId w:val="17"/>
  </w:num>
  <w:num w:numId="37">
    <w:abstractNumId w:val="19"/>
  </w:num>
  <w:num w:numId="38">
    <w:abstractNumId w:val="16"/>
  </w:num>
  <w:num w:numId="39">
    <w:abstractNumId w:val="8"/>
    <w:lvlOverride w:ilvl="0">
      <w:startOverride w:val="1"/>
    </w:lvlOverride>
  </w:num>
  <w:num w:numId="40">
    <w:abstractNumId w:val="20"/>
  </w:num>
  <w:num w:numId="41">
    <w:abstractNumId w:val="9"/>
  </w:num>
  <w:num w:numId="42">
    <w:abstractNumId w:val="9"/>
  </w:num>
  <w:num w:numId="43">
    <w:abstractNumId w:val="1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98"/>
    <w:rsid w:val="00000883"/>
    <w:rsid w:val="00003519"/>
    <w:rsid w:val="00004CF1"/>
    <w:rsid w:val="0000691A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5A4C"/>
    <w:rsid w:val="00057E3A"/>
    <w:rsid w:val="0006040A"/>
    <w:rsid w:val="00060B1C"/>
    <w:rsid w:val="000611B4"/>
    <w:rsid w:val="0006721E"/>
    <w:rsid w:val="00072C3E"/>
    <w:rsid w:val="00072D72"/>
    <w:rsid w:val="000757F1"/>
    <w:rsid w:val="00076EB3"/>
    <w:rsid w:val="00077BD8"/>
    <w:rsid w:val="0008382B"/>
    <w:rsid w:val="00086EF4"/>
    <w:rsid w:val="000872FD"/>
    <w:rsid w:val="0009264A"/>
    <w:rsid w:val="00095521"/>
    <w:rsid w:val="0009622F"/>
    <w:rsid w:val="0009710D"/>
    <w:rsid w:val="000A067D"/>
    <w:rsid w:val="000A1468"/>
    <w:rsid w:val="000A2BF4"/>
    <w:rsid w:val="000C3ACB"/>
    <w:rsid w:val="000D0F33"/>
    <w:rsid w:val="000D5A36"/>
    <w:rsid w:val="000E10ED"/>
    <w:rsid w:val="000E45EA"/>
    <w:rsid w:val="000E7F66"/>
    <w:rsid w:val="000F2ABC"/>
    <w:rsid w:val="00101777"/>
    <w:rsid w:val="00101B88"/>
    <w:rsid w:val="00101CDE"/>
    <w:rsid w:val="00113858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5175F"/>
    <w:rsid w:val="00155084"/>
    <w:rsid w:val="00156DD6"/>
    <w:rsid w:val="001572B4"/>
    <w:rsid w:val="00165BB7"/>
    <w:rsid w:val="00165E5E"/>
    <w:rsid w:val="00166948"/>
    <w:rsid w:val="0017248A"/>
    <w:rsid w:val="00174CCF"/>
    <w:rsid w:val="00175EE0"/>
    <w:rsid w:val="00176572"/>
    <w:rsid w:val="00182C8A"/>
    <w:rsid w:val="001875CA"/>
    <w:rsid w:val="00192DCB"/>
    <w:rsid w:val="0019469D"/>
    <w:rsid w:val="001A1CA1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E6F88"/>
    <w:rsid w:val="001F3037"/>
    <w:rsid w:val="001F61AB"/>
    <w:rsid w:val="00202124"/>
    <w:rsid w:val="00207480"/>
    <w:rsid w:val="0022153B"/>
    <w:rsid w:val="00223E57"/>
    <w:rsid w:val="002272C6"/>
    <w:rsid w:val="00230562"/>
    <w:rsid w:val="002330AB"/>
    <w:rsid w:val="0023330B"/>
    <w:rsid w:val="0023350A"/>
    <w:rsid w:val="002375F0"/>
    <w:rsid w:val="00242EE9"/>
    <w:rsid w:val="00243484"/>
    <w:rsid w:val="00244301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0F4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32E8"/>
    <w:rsid w:val="002B4A77"/>
    <w:rsid w:val="002B6704"/>
    <w:rsid w:val="002B6DC0"/>
    <w:rsid w:val="002B6E39"/>
    <w:rsid w:val="002C40B3"/>
    <w:rsid w:val="002D3EAC"/>
    <w:rsid w:val="002D5D66"/>
    <w:rsid w:val="002E0098"/>
    <w:rsid w:val="002E37DA"/>
    <w:rsid w:val="002E3E8D"/>
    <w:rsid w:val="002E4752"/>
    <w:rsid w:val="002E783B"/>
    <w:rsid w:val="002F10BD"/>
    <w:rsid w:val="002F5725"/>
    <w:rsid w:val="002F6136"/>
    <w:rsid w:val="002F6218"/>
    <w:rsid w:val="00300E09"/>
    <w:rsid w:val="00301E3D"/>
    <w:rsid w:val="00303845"/>
    <w:rsid w:val="00304314"/>
    <w:rsid w:val="00304856"/>
    <w:rsid w:val="003115A0"/>
    <w:rsid w:val="003128E6"/>
    <w:rsid w:val="00316C0B"/>
    <w:rsid w:val="0032124C"/>
    <w:rsid w:val="00322A7F"/>
    <w:rsid w:val="00334100"/>
    <w:rsid w:val="0033621D"/>
    <w:rsid w:val="003363C7"/>
    <w:rsid w:val="00340C26"/>
    <w:rsid w:val="00343DE8"/>
    <w:rsid w:val="00346941"/>
    <w:rsid w:val="003516B2"/>
    <w:rsid w:val="00352492"/>
    <w:rsid w:val="00352997"/>
    <w:rsid w:val="00352A06"/>
    <w:rsid w:val="00352E22"/>
    <w:rsid w:val="00353F6D"/>
    <w:rsid w:val="0036134D"/>
    <w:rsid w:val="003705B6"/>
    <w:rsid w:val="0037186C"/>
    <w:rsid w:val="00381AFD"/>
    <w:rsid w:val="0038564A"/>
    <w:rsid w:val="00385A06"/>
    <w:rsid w:val="00395568"/>
    <w:rsid w:val="00396395"/>
    <w:rsid w:val="00396936"/>
    <w:rsid w:val="003A2ADD"/>
    <w:rsid w:val="003A55DA"/>
    <w:rsid w:val="003A73E3"/>
    <w:rsid w:val="003B4CC1"/>
    <w:rsid w:val="003B5D39"/>
    <w:rsid w:val="003C3830"/>
    <w:rsid w:val="003C548E"/>
    <w:rsid w:val="003C6FBF"/>
    <w:rsid w:val="003C6FE4"/>
    <w:rsid w:val="003D0341"/>
    <w:rsid w:val="003D6702"/>
    <w:rsid w:val="003D742B"/>
    <w:rsid w:val="003E399F"/>
    <w:rsid w:val="003E4DBE"/>
    <w:rsid w:val="003E570E"/>
    <w:rsid w:val="003F1F02"/>
    <w:rsid w:val="003F71E6"/>
    <w:rsid w:val="0040763A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46E8E"/>
    <w:rsid w:val="00452A5A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5269"/>
    <w:rsid w:val="004A2DF1"/>
    <w:rsid w:val="004A4D7F"/>
    <w:rsid w:val="004A4FF8"/>
    <w:rsid w:val="004A5076"/>
    <w:rsid w:val="004A78B3"/>
    <w:rsid w:val="004B2D3E"/>
    <w:rsid w:val="004B6741"/>
    <w:rsid w:val="004C0E51"/>
    <w:rsid w:val="004C0E85"/>
    <w:rsid w:val="004C537E"/>
    <w:rsid w:val="004D2D6D"/>
    <w:rsid w:val="004D2DB3"/>
    <w:rsid w:val="004E5427"/>
    <w:rsid w:val="004E6E50"/>
    <w:rsid w:val="004F0AD0"/>
    <w:rsid w:val="005009B7"/>
    <w:rsid w:val="005058F4"/>
    <w:rsid w:val="005073AB"/>
    <w:rsid w:val="00513974"/>
    <w:rsid w:val="00515D0C"/>
    <w:rsid w:val="005175C6"/>
    <w:rsid w:val="005213DC"/>
    <w:rsid w:val="005232BC"/>
    <w:rsid w:val="00530E19"/>
    <w:rsid w:val="0053165D"/>
    <w:rsid w:val="00531CC0"/>
    <w:rsid w:val="00537D1E"/>
    <w:rsid w:val="0054549D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80AE3"/>
    <w:rsid w:val="00581234"/>
    <w:rsid w:val="0058139F"/>
    <w:rsid w:val="00583BEC"/>
    <w:rsid w:val="005906AC"/>
    <w:rsid w:val="00594C0F"/>
    <w:rsid w:val="0059769D"/>
    <w:rsid w:val="005A7714"/>
    <w:rsid w:val="005B21E9"/>
    <w:rsid w:val="005B282D"/>
    <w:rsid w:val="005B6526"/>
    <w:rsid w:val="005B7169"/>
    <w:rsid w:val="005C3CE2"/>
    <w:rsid w:val="005C579E"/>
    <w:rsid w:val="005C7E64"/>
    <w:rsid w:val="005D0016"/>
    <w:rsid w:val="005D353A"/>
    <w:rsid w:val="005E1F14"/>
    <w:rsid w:val="005E21F6"/>
    <w:rsid w:val="005E2F96"/>
    <w:rsid w:val="005F24C6"/>
    <w:rsid w:val="005F2DB3"/>
    <w:rsid w:val="0060086A"/>
    <w:rsid w:val="0060159B"/>
    <w:rsid w:val="00601E16"/>
    <w:rsid w:val="00602B1B"/>
    <w:rsid w:val="00604F3A"/>
    <w:rsid w:val="00610113"/>
    <w:rsid w:val="0061380F"/>
    <w:rsid w:val="00617242"/>
    <w:rsid w:val="00623621"/>
    <w:rsid w:val="00626EFF"/>
    <w:rsid w:val="00631051"/>
    <w:rsid w:val="0063535C"/>
    <w:rsid w:val="0063600A"/>
    <w:rsid w:val="00642AE3"/>
    <w:rsid w:val="006479BA"/>
    <w:rsid w:val="00651210"/>
    <w:rsid w:val="0065158C"/>
    <w:rsid w:val="00652222"/>
    <w:rsid w:val="0065353E"/>
    <w:rsid w:val="00653FC6"/>
    <w:rsid w:val="00654339"/>
    <w:rsid w:val="00657B07"/>
    <w:rsid w:val="00657D72"/>
    <w:rsid w:val="0066072B"/>
    <w:rsid w:val="00660E7B"/>
    <w:rsid w:val="0066535A"/>
    <w:rsid w:val="006668F3"/>
    <w:rsid w:val="00666A9B"/>
    <w:rsid w:val="0067722D"/>
    <w:rsid w:val="0067737B"/>
    <w:rsid w:val="0068105C"/>
    <w:rsid w:val="006A0B3F"/>
    <w:rsid w:val="006B0562"/>
    <w:rsid w:val="006B3E80"/>
    <w:rsid w:val="006B4B21"/>
    <w:rsid w:val="006C1495"/>
    <w:rsid w:val="006C2CF7"/>
    <w:rsid w:val="006C643A"/>
    <w:rsid w:val="006D6A01"/>
    <w:rsid w:val="006E245F"/>
    <w:rsid w:val="006F0325"/>
    <w:rsid w:val="006F11CB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518"/>
    <w:rsid w:val="00741A17"/>
    <w:rsid w:val="007421DC"/>
    <w:rsid w:val="00745A86"/>
    <w:rsid w:val="00746E0D"/>
    <w:rsid w:val="00756BD0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456E"/>
    <w:rsid w:val="00796EE1"/>
    <w:rsid w:val="007A6357"/>
    <w:rsid w:val="007C51FE"/>
    <w:rsid w:val="007C7DC9"/>
    <w:rsid w:val="007D1606"/>
    <w:rsid w:val="007D68B2"/>
    <w:rsid w:val="007E2174"/>
    <w:rsid w:val="007E23E6"/>
    <w:rsid w:val="007E5CE3"/>
    <w:rsid w:val="007F173A"/>
    <w:rsid w:val="007F28D5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6A82"/>
    <w:rsid w:val="00817253"/>
    <w:rsid w:val="00823859"/>
    <w:rsid w:val="008340E3"/>
    <w:rsid w:val="0084058D"/>
    <w:rsid w:val="00842D10"/>
    <w:rsid w:val="00843D61"/>
    <w:rsid w:val="008469F9"/>
    <w:rsid w:val="00846DD4"/>
    <w:rsid w:val="00850B3B"/>
    <w:rsid w:val="00850F3C"/>
    <w:rsid w:val="00853049"/>
    <w:rsid w:val="008559E2"/>
    <w:rsid w:val="00864166"/>
    <w:rsid w:val="0086633C"/>
    <w:rsid w:val="008670E4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2333"/>
    <w:rsid w:val="008D3A72"/>
    <w:rsid w:val="008D3FDC"/>
    <w:rsid w:val="008E7A1F"/>
    <w:rsid w:val="008F5415"/>
    <w:rsid w:val="00902AAB"/>
    <w:rsid w:val="00910C3A"/>
    <w:rsid w:val="00917E16"/>
    <w:rsid w:val="00923A9B"/>
    <w:rsid w:val="009243AA"/>
    <w:rsid w:val="00933CD6"/>
    <w:rsid w:val="00933FDD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CF8"/>
    <w:rsid w:val="00963932"/>
    <w:rsid w:val="00971190"/>
    <w:rsid w:val="009728C8"/>
    <w:rsid w:val="00972E75"/>
    <w:rsid w:val="0097365F"/>
    <w:rsid w:val="00975FCC"/>
    <w:rsid w:val="00982B84"/>
    <w:rsid w:val="009837C7"/>
    <w:rsid w:val="00984C53"/>
    <w:rsid w:val="00987D83"/>
    <w:rsid w:val="00990765"/>
    <w:rsid w:val="00991170"/>
    <w:rsid w:val="0099152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D008D"/>
    <w:rsid w:val="009D0AC8"/>
    <w:rsid w:val="009E6C97"/>
    <w:rsid w:val="00A008F9"/>
    <w:rsid w:val="00A01747"/>
    <w:rsid w:val="00A0239D"/>
    <w:rsid w:val="00A02851"/>
    <w:rsid w:val="00A03136"/>
    <w:rsid w:val="00A05875"/>
    <w:rsid w:val="00A062DC"/>
    <w:rsid w:val="00A16C6E"/>
    <w:rsid w:val="00A21D25"/>
    <w:rsid w:val="00A23E1F"/>
    <w:rsid w:val="00A30174"/>
    <w:rsid w:val="00A3096D"/>
    <w:rsid w:val="00A31731"/>
    <w:rsid w:val="00A4155E"/>
    <w:rsid w:val="00A44319"/>
    <w:rsid w:val="00A468FE"/>
    <w:rsid w:val="00A62B3A"/>
    <w:rsid w:val="00A74551"/>
    <w:rsid w:val="00A76992"/>
    <w:rsid w:val="00A77D84"/>
    <w:rsid w:val="00A83F81"/>
    <w:rsid w:val="00A84102"/>
    <w:rsid w:val="00A85228"/>
    <w:rsid w:val="00A9291D"/>
    <w:rsid w:val="00A93895"/>
    <w:rsid w:val="00AA5253"/>
    <w:rsid w:val="00AB2650"/>
    <w:rsid w:val="00AB6F1A"/>
    <w:rsid w:val="00AB78B7"/>
    <w:rsid w:val="00AC33B7"/>
    <w:rsid w:val="00AC43B3"/>
    <w:rsid w:val="00AC470B"/>
    <w:rsid w:val="00AC58FF"/>
    <w:rsid w:val="00AC7A81"/>
    <w:rsid w:val="00AC7F42"/>
    <w:rsid w:val="00AE0059"/>
    <w:rsid w:val="00AF0C0F"/>
    <w:rsid w:val="00AF423D"/>
    <w:rsid w:val="00AF4E8C"/>
    <w:rsid w:val="00AF659F"/>
    <w:rsid w:val="00B03F44"/>
    <w:rsid w:val="00B06D1A"/>
    <w:rsid w:val="00B20B07"/>
    <w:rsid w:val="00B21140"/>
    <w:rsid w:val="00B21450"/>
    <w:rsid w:val="00B23037"/>
    <w:rsid w:val="00B242A1"/>
    <w:rsid w:val="00B255B0"/>
    <w:rsid w:val="00B310BD"/>
    <w:rsid w:val="00B418FE"/>
    <w:rsid w:val="00B42A2C"/>
    <w:rsid w:val="00B53C8B"/>
    <w:rsid w:val="00B53F3A"/>
    <w:rsid w:val="00B547D9"/>
    <w:rsid w:val="00B56748"/>
    <w:rsid w:val="00B60690"/>
    <w:rsid w:val="00B6141A"/>
    <w:rsid w:val="00B61C0B"/>
    <w:rsid w:val="00B67006"/>
    <w:rsid w:val="00B67D11"/>
    <w:rsid w:val="00B736F3"/>
    <w:rsid w:val="00B76254"/>
    <w:rsid w:val="00B80C8D"/>
    <w:rsid w:val="00B823ED"/>
    <w:rsid w:val="00B87D3D"/>
    <w:rsid w:val="00B9068B"/>
    <w:rsid w:val="00B90CB4"/>
    <w:rsid w:val="00B913C3"/>
    <w:rsid w:val="00B93940"/>
    <w:rsid w:val="00B97A12"/>
    <w:rsid w:val="00BA0342"/>
    <w:rsid w:val="00BA0998"/>
    <w:rsid w:val="00BA29F6"/>
    <w:rsid w:val="00BC3799"/>
    <w:rsid w:val="00BC47E5"/>
    <w:rsid w:val="00BD2368"/>
    <w:rsid w:val="00BD2DBF"/>
    <w:rsid w:val="00BD4762"/>
    <w:rsid w:val="00BD5562"/>
    <w:rsid w:val="00BD5CAB"/>
    <w:rsid w:val="00BE0AE2"/>
    <w:rsid w:val="00BE1A58"/>
    <w:rsid w:val="00BE59BE"/>
    <w:rsid w:val="00BE5D16"/>
    <w:rsid w:val="00BF0AD7"/>
    <w:rsid w:val="00BF1161"/>
    <w:rsid w:val="00BF1526"/>
    <w:rsid w:val="00BF290F"/>
    <w:rsid w:val="00BF34F4"/>
    <w:rsid w:val="00C00FA0"/>
    <w:rsid w:val="00C01C70"/>
    <w:rsid w:val="00C06DB6"/>
    <w:rsid w:val="00C16934"/>
    <w:rsid w:val="00C20250"/>
    <w:rsid w:val="00C208DC"/>
    <w:rsid w:val="00C231ED"/>
    <w:rsid w:val="00C23335"/>
    <w:rsid w:val="00C25604"/>
    <w:rsid w:val="00C259F3"/>
    <w:rsid w:val="00C36FB9"/>
    <w:rsid w:val="00C41EF6"/>
    <w:rsid w:val="00C467C9"/>
    <w:rsid w:val="00C46EBD"/>
    <w:rsid w:val="00C473AC"/>
    <w:rsid w:val="00C56158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DE8"/>
    <w:rsid w:val="00CD0BCC"/>
    <w:rsid w:val="00CD180D"/>
    <w:rsid w:val="00CD26D8"/>
    <w:rsid w:val="00CD6310"/>
    <w:rsid w:val="00CE1B29"/>
    <w:rsid w:val="00CF2818"/>
    <w:rsid w:val="00D012AC"/>
    <w:rsid w:val="00D024DD"/>
    <w:rsid w:val="00D0486F"/>
    <w:rsid w:val="00D0529E"/>
    <w:rsid w:val="00D0784C"/>
    <w:rsid w:val="00D10D88"/>
    <w:rsid w:val="00D12B43"/>
    <w:rsid w:val="00D14EBC"/>
    <w:rsid w:val="00D16076"/>
    <w:rsid w:val="00D21DF2"/>
    <w:rsid w:val="00D21E17"/>
    <w:rsid w:val="00D258A4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4694"/>
    <w:rsid w:val="00D7179C"/>
    <w:rsid w:val="00D81E1A"/>
    <w:rsid w:val="00D84293"/>
    <w:rsid w:val="00D87255"/>
    <w:rsid w:val="00D94CF9"/>
    <w:rsid w:val="00D95632"/>
    <w:rsid w:val="00DB5E62"/>
    <w:rsid w:val="00DB7487"/>
    <w:rsid w:val="00DC00ED"/>
    <w:rsid w:val="00DC1B95"/>
    <w:rsid w:val="00DC4119"/>
    <w:rsid w:val="00DD10F9"/>
    <w:rsid w:val="00DD14BE"/>
    <w:rsid w:val="00DD1CA3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C08"/>
    <w:rsid w:val="00E150D1"/>
    <w:rsid w:val="00E16BB7"/>
    <w:rsid w:val="00E17131"/>
    <w:rsid w:val="00E21B81"/>
    <w:rsid w:val="00E222F3"/>
    <w:rsid w:val="00E236CF"/>
    <w:rsid w:val="00E23A03"/>
    <w:rsid w:val="00E24C22"/>
    <w:rsid w:val="00E264CC"/>
    <w:rsid w:val="00E4409F"/>
    <w:rsid w:val="00E53139"/>
    <w:rsid w:val="00E54DDB"/>
    <w:rsid w:val="00E6208C"/>
    <w:rsid w:val="00E630D8"/>
    <w:rsid w:val="00E636AE"/>
    <w:rsid w:val="00E67156"/>
    <w:rsid w:val="00E7029A"/>
    <w:rsid w:val="00E725E2"/>
    <w:rsid w:val="00E757E0"/>
    <w:rsid w:val="00E76EF0"/>
    <w:rsid w:val="00E851B0"/>
    <w:rsid w:val="00E86D70"/>
    <w:rsid w:val="00E91686"/>
    <w:rsid w:val="00EA12A6"/>
    <w:rsid w:val="00EA1759"/>
    <w:rsid w:val="00EA1787"/>
    <w:rsid w:val="00EA6302"/>
    <w:rsid w:val="00EB1059"/>
    <w:rsid w:val="00EB26AB"/>
    <w:rsid w:val="00EC18FB"/>
    <w:rsid w:val="00EC4190"/>
    <w:rsid w:val="00ED100B"/>
    <w:rsid w:val="00ED3F12"/>
    <w:rsid w:val="00ED3FCC"/>
    <w:rsid w:val="00ED5760"/>
    <w:rsid w:val="00ED76EC"/>
    <w:rsid w:val="00EE03F1"/>
    <w:rsid w:val="00EE1FF6"/>
    <w:rsid w:val="00EE2614"/>
    <w:rsid w:val="00EE4F38"/>
    <w:rsid w:val="00EE6AAF"/>
    <w:rsid w:val="00EF1EA0"/>
    <w:rsid w:val="00EF2F24"/>
    <w:rsid w:val="00EF326E"/>
    <w:rsid w:val="00EF6D44"/>
    <w:rsid w:val="00F018CA"/>
    <w:rsid w:val="00F0487D"/>
    <w:rsid w:val="00F07485"/>
    <w:rsid w:val="00F155F4"/>
    <w:rsid w:val="00F1561E"/>
    <w:rsid w:val="00F20838"/>
    <w:rsid w:val="00F242EE"/>
    <w:rsid w:val="00F24474"/>
    <w:rsid w:val="00F24F30"/>
    <w:rsid w:val="00F25294"/>
    <w:rsid w:val="00F25B76"/>
    <w:rsid w:val="00F26463"/>
    <w:rsid w:val="00F3073D"/>
    <w:rsid w:val="00F4323D"/>
    <w:rsid w:val="00F513BD"/>
    <w:rsid w:val="00F54555"/>
    <w:rsid w:val="00F545CD"/>
    <w:rsid w:val="00F54FC3"/>
    <w:rsid w:val="00F635E6"/>
    <w:rsid w:val="00F64F6D"/>
    <w:rsid w:val="00F6552B"/>
    <w:rsid w:val="00F65CB6"/>
    <w:rsid w:val="00F70F4C"/>
    <w:rsid w:val="00F71338"/>
    <w:rsid w:val="00F7172B"/>
    <w:rsid w:val="00F807A6"/>
    <w:rsid w:val="00F85E16"/>
    <w:rsid w:val="00F91027"/>
    <w:rsid w:val="00F91E7C"/>
    <w:rsid w:val="00F950E7"/>
    <w:rsid w:val="00FB1A09"/>
    <w:rsid w:val="00FB5CFC"/>
    <w:rsid w:val="00FB5E7B"/>
    <w:rsid w:val="00FC17C4"/>
    <w:rsid w:val="00FC2478"/>
    <w:rsid w:val="00FC4551"/>
    <w:rsid w:val="00FC498F"/>
    <w:rsid w:val="00FC5D44"/>
    <w:rsid w:val="00FC6645"/>
    <w:rsid w:val="00FD0DDA"/>
    <w:rsid w:val="00FD3167"/>
    <w:rsid w:val="00FD4813"/>
    <w:rsid w:val="00FD5EAB"/>
    <w:rsid w:val="00FD7161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,"/>
  <w:listSeparator w:val=","/>
  <w14:docId w14:val="212A9AB1"/>
  <w15:chartTrackingRefBased/>
  <w15:docId w15:val="{1D41CBFC-D51A-431A-AF7B-A5D8DFEB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B6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895"/>
    <w:pPr>
      <w:keepNext/>
      <w:keepLines/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95"/>
    <w:pPr>
      <w:keepNext/>
      <w:keepLines/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895"/>
    <w:pPr>
      <w:keepNext/>
      <w:keepLines/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A5A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A5A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A5A"/>
    <w:pPr>
      <w:keepNext/>
      <w:keepLines/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A5A"/>
    <w:pPr>
      <w:keepNext/>
      <w:keepLines/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A5A"/>
    <w:pPr>
      <w:keepNext/>
      <w:keepLines/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A6357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A6357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A93895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A93895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A93895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7A635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A93895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A93895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585D"/>
    <w:p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3895"/>
    <w:pPr>
      <w:tabs>
        <w:tab w:val="right" w:leader="dot" w:pos="9016"/>
      </w:tabs>
      <w:spacing w:after="100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93895"/>
    <w:pPr>
      <w:tabs>
        <w:tab w:val="right" w:leader="dot" w:pos="9016"/>
      </w:tabs>
      <w:spacing w:after="100"/>
    </w:pPr>
    <w:rPr>
      <w:b/>
      <w:caps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3895"/>
    <w:pPr>
      <w:spacing w:after="100"/>
      <w:ind w:left="44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FinanceTable1">
    <w:name w:val="Finance Table1"/>
    <w:basedOn w:val="TableNormal"/>
    <w:next w:val="TableNormal"/>
    <w:uiPriority w:val="99"/>
    <w:rsid w:val="00BF1526"/>
    <w:rPr>
      <w:rFonts w:ascii="Arial" w:hAnsi="Arial"/>
      <w:sz w:val="22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shd w:val="clear" w:color="auto" w:fill="E6E6E6"/>
      <w:vAlign w:val="bottom"/>
    </w:tcPr>
    <w:tblStylePr w:type="firstRow">
      <w:tblPr/>
      <w:tcPr>
        <w:shd w:val="clear" w:color="auto" w:fill="000000" w:themeFill="text1"/>
      </w:tcPr>
    </w:tblStylePr>
  </w:style>
  <w:style w:type="table" w:customStyle="1" w:styleId="FinanceTable">
    <w:name w:val="Finance Table"/>
    <w:basedOn w:val="TableNormal"/>
    <w:uiPriority w:val="99"/>
    <w:rsid w:val="00A74551"/>
    <w:rPr>
      <w:rFonts w:ascii="Arial" w:hAnsi="Arial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58" w:type="dxa"/>
        <w:left w:w="115" w:type="dxa"/>
        <w:bottom w:w="58" w:type="dxa"/>
        <w:right w:w="115" w:type="dxa"/>
      </w:tblCellMar>
    </w:tblPr>
    <w:tcPr>
      <w:shd w:val="clear" w:color="auto" w:fill="E6E6E6"/>
      <w:vAlign w:val="bottom"/>
    </w:tcPr>
    <w:tblStylePr w:type="firstRow"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ostadinov\OneDrive%20-%20ENDAVA\Documents\Endava\Templates\Word_long_document_template-NO_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3C816338DA47A780A40E4FB3E4F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42EC-8D50-407F-89B3-8FA460E10A2B}"/>
      </w:docPartPr>
      <w:docPartBody>
        <w:p w:rsidR="00AD35D3" w:rsidRDefault="00521541">
          <w:pPr>
            <w:pStyle w:val="4F3C816338DA47A780A40E4FB3E4FD13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7E65790796F94152A8B33C6F32FF9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98B7E-8505-4BAB-99D6-B8085D3862A1}"/>
      </w:docPartPr>
      <w:docPartBody>
        <w:p w:rsidR="00AD35D3" w:rsidRDefault="00521541">
          <w:pPr>
            <w:pStyle w:val="7E65790796F94152A8B33C6F32FF91F8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D2956187755544CFB5CE19886991A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EC855-7DE3-4496-918D-60BC68C43F18}"/>
      </w:docPartPr>
      <w:docPartBody>
        <w:p w:rsidR="00AD35D3" w:rsidRDefault="00521541">
          <w:pPr>
            <w:pStyle w:val="D2956187755544CFB5CE19886991AE71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8858904E2E954B908694AEBB9A42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32DB-87F3-4AE1-B3C1-2D1FA28E26B0}"/>
      </w:docPartPr>
      <w:docPartBody>
        <w:p w:rsidR="00AD35D3" w:rsidRDefault="00521541">
          <w:pPr>
            <w:pStyle w:val="8858904E2E954B908694AEBB9A424645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B639BE0C61A541948D91D8F5B182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5E31-15AF-4A78-8955-79D9FA369476}"/>
      </w:docPartPr>
      <w:docPartBody>
        <w:p w:rsidR="00AD35D3" w:rsidRDefault="00521541">
          <w:pPr>
            <w:pStyle w:val="B639BE0C61A541948D91D8F5B182EF6E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2B292BB61AE243D9B650208A337D6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C584-EF7F-471D-93B1-BDDB6113DC8D}"/>
      </w:docPartPr>
      <w:docPartBody>
        <w:p w:rsidR="00AD35D3" w:rsidRDefault="00521541">
          <w:pPr>
            <w:pStyle w:val="2B292BB61AE243D9B650208A337D6185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97394F1FD6AB4E3BB74E01AEE2BD0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7A039-FCBD-42B5-B4D2-8299DB985F1C}"/>
      </w:docPartPr>
      <w:docPartBody>
        <w:p w:rsidR="00AD35D3" w:rsidRDefault="00521541">
          <w:pPr>
            <w:pStyle w:val="97394F1FD6AB4E3BB74E01AEE2BD049E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AA0283025A5D43EB8FE89C8748DD3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8CAB9-E547-403C-B651-AA162CC9F97B}"/>
      </w:docPartPr>
      <w:docPartBody>
        <w:p w:rsidR="00AD35D3" w:rsidRDefault="00521541">
          <w:pPr>
            <w:pStyle w:val="AA0283025A5D43EB8FE89C8748DD3107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C689150EAB8C41B79AAC33F125B6E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2F57-2E1B-451C-AB9B-6F4CB41B1469}"/>
      </w:docPartPr>
      <w:docPartBody>
        <w:p w:rsidR="00AD35D3" w:rsidRDefault="00521541">
          <w:pPr>
            <w:pStyle w:val="C689150EAB8C41B79AAC33F125B6EE87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49A983BD74434EFBA4A68D08CF0A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4E8BA-0140-4D31-B775-4A8F1982F05E}"/>
      </w:docPartPr>
      <w:docPartBody>
        <w:p w:rsidR="00AD35D3" w:rsidRDefault="00521541">
          <w:pPr>
            <w:pStyle w:val="49A983BD74434EFBA4A68D08CF0A7F2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3A9C97455AAF4147B3D12D9478BF8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066E-431C-4560-A04F-F25FF444B421}"/>
      </w:docPartPr>
      <w:docPartBody>
        <w:p w:rsidR="00AD35D3" w:rsidRDefault="00521541">
          <w:pPr>
            <w:pStyle w:val="3A9C97455AAF4147B3D12D9478BF834C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Narrow 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D3"/>
    <w:rsid w:val="002A547A"/>
    <w:rsid w:val="00521541"/>
    <w:rsid w:val="00A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4F3C816338DA47A780A40E4FB3E4FD13">
    <w:name w:val="4F3C816338DA47A780A40E4FB3E4FD13"/>
  </w:style>
  <w:style w:type="paragraph" w:customStyle="1" w:styleId="7E65790796F94152A8B33C6F32FF91F8">
    <w:name w:val="7E65790796F94152A8B33C6F32FF91F8"/>
  </w:style>
  <w:style w:type="paragraph" w:customStyle="1" w:styleId="D2956187755544CFB5CE19886991AE71">
    <w:name w:val="D2956187755544CFB5CE19886991AE71"/>
  </w:style>
  <w:style w:type="paragraph" w:customStyle="1" w:styleId="8858904E2E954B908694AEBB9A424645">
    <w:name w:val="8858904E2E954B908694AEBB9A424645"/>
  </w:style>
  <w:style w:type="paragraph" w:customStyle="1" w:styleId="B639BE0C61A541948D91D8F5B182EF6E">
    <w:name w:val="B639BE0C61A541948D91D8F5B182EF6E"/>
  </w:style>
  <w:style w:type="paragraph" w:customStyle="1" w:styleId="2B292BB61AE243D9B650208A337D6185">
    <w:name w:val="2B292BB61AE243D9B650208A337D6185"/>
  </w:style>
  <w:style w:type="paragraph" w:customStyle="1" w:styleId="97394F1FD6AB4E3BB74E01AEE2BD049E">
    <w:name w:val="97394F1FD6AB4E3BB74E01AEE2BD049E"/>
  </w:style>
  <w:style w:type="paragraph" w:customStyle="1" w:styleId="AA0283025A5D43EB8FE89C8748DD3107">
    <w:name w:val="AA0283025A5D43EB8FE89C8748DD3107"/>
  </w:style>
  <w:style w:type="paragraph" w:customStyle="1" w:styleId="C689150EAB8C41B79AAC33F125B6EE87">
    <w:name w:val="C689150EAB8C41B79AAC33F125B6EE87"/>
  </w:style>
  <w:style w:type="paragraph" w:customStyle="1" w:styleId="49A983BD74434EFBA4A68D08CF0A7F22">
    <w:name w:val="49A983BD74434EFBA4A68D08CF0A7F22"/>
  </w:style>
  <w:style w:type="paragraph" w:customStyle="1" w:styleId="3A9C97455AAF4147B3D12D9478BF834C">
    <w:name w:val="3A9C97455AAF4147B3D12D9478BF8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4C9EFDDA4574FB5B977863045B9E8" ma:contentTypeVersion="1814" ma:contentTypeDescription="Create a new document." ma:contentTypeScope="" ma:versionID="0448550b7e37b6b74dbea5aa944efc4e">
  <xsd:schema xmlns:xsd="http://www.w3.org/2001/XMLSchema" xmlns:xs="http://www.w3.org/2001/XMLSchema" xmlns:p="http://schemas.microsoft.com/office/2006/metadata/properties" xmlns:ns1="http://schemas.microsoft.com/sharepoint/v3" xmlns:ns2="9a90466d-298e-42c6-9514-fada4205df45" xmlns:ns3="b00bdadb-5151-4b9a-bcb6-794e3648a446" xmlns:ns4="72899ffe-c9be-4b57-81d3-c0709dcc2e4b" targetNamespace="http://schemas.microsoft.com/office/2006/metadata/properties" ma:root="true" ma:fieldsID="d6a5b0649e054d0fcfc1cf207bcada43" ns1:_="" ns2:_="" ns3:_="" ns4:_="">
    <xsd:import namespace="http://schemas.microsoft.com/sharepoint/v3"/>
    <xsd:import namespace="9a90466d-298e-42c6-9514-fada4205df45"/>
    <xsd:import namespace="b00bdadb-5151-4b9a-bcb6-794e3648a446"/>
    <xsd:import namespace="72899ffe-c9be-4b57-81d3-c0709dcc2e4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3:MediaServiceLocation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4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5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0466d-298e-42c6-9514-fada4205df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bdadb-5151-4b9a-bcb6-794e3648a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DLCPolicyLabelValue" ma:index="20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1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2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MediaServiceLocation" ma:index="2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99ffe-c9be-4b57-81d3-c0709dcc2e4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a90466d-298e-42c6-9514-fada4205df45">WMENFUZ2NZA5-29392445-564</_dlc_DocId>
    <_dlc_DocIdUrl xmlns="9a90466d-298e-42c6-9514-fada4205df45">
      <Url>https://endava.sharepoint.com/Group/SalesAndMarketing/_layouts/15/DocIdRedir.aspx?ID=WMENFUZ2NZA5-29392445-564</Url>
      <Description>WMENFUZ2NZA5-29392445-564</Description>
    </_dlc_DocIdUrl>
    <DLCPolicyLabelClientValue xmlns="b00bdadb-5151-4b9a-bcb6-794e3648a446" xsi:nil="true"/>
    <DLCPolicyLabelLock xmlns="b00bdadb-5151-4b9a-bcb6-794e3648a446" xsi:nil="true"/>
    <DLCPolicyLabelValue xmlns="b00bdadb-5151-4b9a-bcb6-794e3648a446">1.0</DLCPolicyLabelValu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ACAC-EE90-4F2D-B528-7601FA8AE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90466d-298e-42c6-9514-fada4205df45"/>
    <ds:schemaRef ds:uri="b00bdadb-5151-4b9a-bcb6-794e3648a446"/>
    <ds:schemaRef ds:uri="72899ffe-c9be-4b57-81d3-c0709dcc2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9a90466d-298e-42c6-9514-fada4205df45"/>
    <ds:schemaRef ds:uri="b00bdadb-5151-4b9a-bcb6-794e3648a446"/>
  </ds:schemaRefs>
</ds:datastoreItem>
</file>

<file path=customXml/itemProps3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6FD7-445C-4DB8-88E7-BF950043918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054C0EF-8C85-4B33-896E-A118FAB1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C:\Users\skostadinov\OneDrive - ENDAVA\Documents\Endava\Templates\Word_long_document_template-NO_NUMBERING-August2016.dotx</Template>
  <TotalTime>87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GEIDEA ANDROID APPLICATION ASSESSMENT</vt:lpstr>
    </vt:vector>
  </TitlesOfParts>
  <Company>Endava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GEIDEA IOS APP APPLICATION ASSESSMENT</dc:title>
  <dc:subject>draft</dc:subject>
  <dc:creator>Svetlozar Kostadinov</dc:creator>
  <cp:keywords/>
  <cp:lastModifiedBy>Eugen Vidolman</cp:lastModifiedBy>
  <cp:revision>10</cp:revision>
  <cp:lastPrinted>2016-07-15T08:11:00Z</cp:lastPrinted>
  <dcterms:created xsi:type="dcterms:W3CDTF">2022-01-18T12:24:00Z</dcterms:created>
  <dcterms:modified xsi:type="dcterms:W3CDTF">2022-01-19T09:41:00Z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0x010100F424C9EFDDA4574FB5B977863045B9E8</vt:lpwstr>
  </property>
  <property fmtid="{D5CDD505-2E9C-101B-9397-08002B2CF9AE}" pid="3" name="_dlc_DocIdItemGuid">
    <vt:lpwstr>1f10ab74-defb-4c03-a5b8-8d4e11230c70</vt:lpwstr>
  </property>
  <property fmtid="{D5CDD505-2E9C-101B-9397-08002B2CF9AE}" pid="4" name="Order">
    <vt:r8>56400</vt:r8>
  </property>
  <property fmtid="{D5CDD505-2E9C-101B-9397-08002B2CF9AE}" pid="5" name="_dlc_policyId">
    <vt:lpwstr/>
  </property>
  <property fmtid="{D5CDD505-2E9C-101B-9397-08002B2CF9AE}" pid="6" name="ItemRetentionFormula">
    <vt:lpwstr/>
  </property>
</Properties>
</file>