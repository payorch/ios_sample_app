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CCB3" w14:textId="77777777" w:rsidR="00CC3EFF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</w:p>
    <w:p w14:paraId="5FA25BA3" w14:textId="0D3D59FC" w:rsidR="00CC3EFF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  <w:proofErr w:type="spellStart"/>
      <w:r>
        <w:rPr>
          <w:rFonts w:ascii="Montserrat" w:hAnsi="Montserrat"/>
          <w:color w:val="FF4D00"/>
          <w:sz w:val="72"/>
          <w:szCs w:val="72"/>
        </w:rPr>
        <w:t>G</w:t>
      </w:r>
      <w:r w:rsidRPr="000437B0">
        <w:rPr>
          <w:rFonts w:ascii="Montserrat" w:hAnsi="Montserrat"/>
          <w:color w:val="FF4D00"/>
          <w:sz w:val="72"/>
          <w:szCs w:val="72"/>
        </w:rPr>
        <w:t>eidea</w:t>
      </w:r>
      <w:proofErr w:type="spellEnd"/>
      <w:r w:rsidRPr="000437B0">
        <w:rPr>
          <w:rFonts w:ascii="Montserrat" w:hAnsi="Montserrat"/>
          <w:color w:val="FF4D00"/>
          <w:sz w:val="72"/>
          <w:szCs w:val="72"/>
        </w:rPr>
        <w:t xml:space="preserve"> </w:t>
      </w:r>
      <w:r>
        <w:rPr>
          <w:rFonts w:ascii="Montserrat" w:hAnsi="Montserrat"/>
          <w:color w:val="FF4D00"/>
          <w:sz w:val="72"/>
          <w:szCs w:val="72"/>
        </w:rPr>
        <w:t>Gateway</w:t>
      </w:r>
    </w:p>
    <w:p w14:paraId="72A27183" w14:textId="7CEC2B53" w:rsidR="00CC3EFF" w:rsidRPr="000437B0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  <w:r>
        <w:rPr>
          <w:rFonts w:ascii="Montserrat" w:hAnsi="Montserrat"/>
          <w:color w:val="FF4D00"/>
          <w:sz w:val="72"/>
          <w:szCs w:val="72"/>
        </w:rPr>
        <w:t xml:space="preserve">iOS SDK </w:t>
      </w:r>
      <w:r w:rsidRPr="000437B0">
        <w:rPr>
          <w:rFonts w:ascii="Montserrat" w:hAnsi="Montserrat"/>
          <w:color w:val="FF4D00"/>
          <w:sz w:val="72"/>
          <w:szCs w:val="72"/>
        </w:rPr>
        <w:t>Integration Guide</w:t>
      </w:r>
    </w:p>
    <w:sdt>
      <w:sdtPr>
        <w:rPr>
          <w:rFonts w:ascii="Montserrat" w:eastAsia="Calibri" w:hAnsi="Montserrat"/>
          <w:bCs/>
          <w:smallCaps/>
          <w:color w:val="FF4D00"/>
          <w:spacing w:val="5"/>
          <w:kern w:val="0"/>
          <w:sz w:val="22"/>
          <w:szCs w:val="22"/>
        </w:rPr>
        <w:alias w:val="Subject"/>
        <w:tag w:val=""/>
        <w:id w:val="307136387"/>
        <w:placeholder>
          <w:docPart w:val="6843F464EC06B34ABD2BA425D2E650F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9FFC9ED" w14:textId="72911048" w:rsidR="00134491" w:rsidRPr="00076EB3" w:rsidRDefault="00484426" w:rsidP="00CC3EFF">
          <w:pPr>
            <w:pStyle w:val="Title"/>
            <w:rPr>
              <w:sz w:val="48"/>
              <w:szCs w:val="48"/>
            </w:rPr>
          </w:pPr>
          <w:r>
            <w:rPr>
              <w:rFonts w:ascii="Montserrat" w:eastAsia="Calibri" w:hAnsi="Montserrat"/>
              <w:bCs/>
              <w:smallCaps/>
              <w:color w:val="FF4D00"/>
              <w:spacing w:val="5"/>
              <w:kern w:val="0"/>
              <w:sz w:val="22"/>
              <w:szCs w:val="22"/>
            </w:rPr>
            <w:t>Version 2.0</w:t>
          </w:r>
        </w:p>
      </w:sdtContent>
    </w:sdt>
    <w:tbl>
      <w:tblPr>
        <w:tblStyle w:val="TableGridLight"/>
        <w:tblW w:w="0" w:type="auto"/>
        <w:jc w:val="right"/>
        <w:tblLook w:val="04A0" w:firstRow="1" w:lastRow="0" w:firstColumn="1" w:lastColumn="0" w:noHBand="0" w:noVBand="1"/>
      </w:tblPr>
      <w:tblGrid>
        <w:gridCol w:w="2795"/>
        <w:gridCol w:w="4317"/>
      </w:tblGrid>
      <w:tr w:rsidR="00E5652C" w14:paraId="04820FCC" w14:textId="77777777" w:rsidTr="005D571B">
        <w:trPr>
          <w:trHeight w:val="269"/>
          <w:jc w:val="right"/>
        </w:trPr>
        <w:tc>
          <w:tcPr>
            <w:tcW w:w="2795" w:type="dxa"/>
          </w:tcPr>
          <w:p w14:paraId="159FDD24" w14:textId="77777777" w:rsidR="00E5652C" w:rsidRDefault="00E5652C" w:rsidP="00931554">
            <w:r>
              <w:t>Document version:</w:t>
            </w:r>
          </w:p>
        </w:tc>
        <w:tc>
          <w:tcPr>
            <w:tcW w:w="4317" w:type="dxa"/>
          </w:tcPr>
          <w:p w14:paraId="30F3654D" w14:textId="1DBFD061" w:rsidR="00E5652C" w:rsidRDefault="00D55293" w:rsidP="00931554">
            <w:r>
              <w:t>1.</w:t>
            </w:r>
            <w:r w:rsidR="00BC4ABA">
              <w:t>1</w:t>
            </w:r>
          </w:p>
        </w:tc>
      </w:tr>
      <w:tr w:rsidR="00E5652C" w14:paraId="17712615" w14:textId="77777777" w:rsidTr="005D571B">
        <w:trPr>
          <w:trHeight w:val="269"/>
          <w:jc w:val="right"/>
        </w:trPr>
        <w:tc>
          <w:tcPr>
            <w:tcW w:w="2795" w:type="dxa"/>
          </w:tcPr>
          <w:p w14:paraId="0CA4A9E7" w14:textId="77777777" w:rsidR="00E5652C" w:rsidRDefault="00E5652C" w:rsidP="00931554">
            <w:r>
              <w:t>Date of version:</w:t>
            </w:r>
          </w:p>
        </w:tc>
        <w:tc>
          <w:tcPr>
            <w:tcW w:w="4317" w:type="dxa"/>
          </w:tcPr>
          <w:p w14:paraId="2416BD84" w14:textId="1993A7E8" w:rsidR="00E5652C" w:rsidRDefault="005D571B" w:rsidP="00931554">
            <w:r>
              <w:t>24</w:t>
            </w:r>
            <w:r w:rsidR="00E5652C">
              <w:t>-</w:t>
            </w:r>
            <w:r>
              <w:t>0</w:t>
            </w:r>
            <w:r w:rsidR="00BC4ABA">
              <w:t>9</w:t>
            </w:r>
            <w:r w:rsidR="00E5652C">
              <w:t>-</w:t>
            </w:r>
            <w:r w:rsidR="008B09B4">
              <w:t>202</w:t>
            </w:r>
            <w:r>
              <w:t>1</w:t>
            </w:r>
          </w:p>
        </w:tc>
      </w:tr>
      <w:tr w:rsidR="00E5652C" w14:paraId="2711C649" w14:textId="77777777" w:rsidTr="005D571B">
        <w:trPr>
          <w:trHeight w:val="281"/>
          <w:jc w:val="right"/>
        </w:trPr>
        <w:tc>
          <w:tcPr>
            <w:tcW w:w="2795" w:type="dxa"/>
          </w:tcPr>
          <w:p w14:paraId="6ACE9EC9" w14:textId="77777777" w:rsidR="00E5652C" w:rsidRDefault="00E5652C" w:rsidP="00931554">
            <w:r>
              <w:t>Author:</w:t>
            </w:r>
          </w:p>
        </w:tc>
        <w:tc>
          <w:tcPr>
            <w:tcW w:w="4317" w:type="dxa"/>
          </w:tcPr>
          <w:p w14:paraId="13AE76D7" w14:textId="0F51FEC5" w:rsidR="00E5652C" w:rsidRDefault="00062007" w:rsidP="00931554">
            <w:r>
              <w:t>Eugen Vidolman</w:t>
            </w:r>
          </w:p>
        </w:tc>
      </w:tr>
    </w:tbl>
    <w:p w14:paraId="4DFECE92" w14:textId="71B870E1" w:rsidR="003E570E" w:rsidRDefault="003E570E" w:rsidP="003E570E">
      <w:pPr>
        <w:ind w:left="2160"/>
        <w:jc w:val="right"/>
        <w:rPr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3E570E" w:rsidRPr="000F32DD" w14:paraId="2D42C5C1" w14:textId="77777777" w:rsidTr="00931554">
        <w:tc>
          <w:tcPr>
            <w:tcW w:w="5000" w:type="pct"/>
            <w:vAlign w:val="bottom"/>
          </w:tcPr>
          <w:p w14:paraId="43479C44" w14:textId="3CB11D29" w:rsidR="003E570E" w:rsidRPr="000F32DD" w:rsidRDefault="003E570E" w:rsidP="00931554">
            <w:pPr>
              <w:pStyle w:val="Footer"/>
              <w:jc w:val="right"/>
              <w:rPr>
                <w:rStyle w:val="Strong"/>
                <w:b w:val="0"/>
                <w:sz w:val="30"/>
                <w:szCs w:val="30"/>
              </w:rPr>
            </w:pPr>
          </w:p>
        </w:tc>
      </w:tr>
    </w:tbl>
    <w:p w14:paraId="0C628719" w14:textId="77777777" w:rsidR="00CC3EFF" w:rsidRPr="00D85B83" w:rsidRDefault="00CC3EFF" w:rsidP="00CC3EFF">
      <w:pPr>
        <w:pStyle w:val="TOCHeading"/>
        <w:pageBreakBefore w:val="0"/>
        <w:numPr>
          <w:ilvl w:val="0"/>
          <w:numId w:val="0"/>
        </w:numPr>
        <w:ind w:left="5040" w:firstLine="720"/>
        <w:jc w:val="center"/>
        <w:rPr>
          <w:rFonts w:ascii="Montserrat" w:hAnsi="Montserrat"/>
          <w:color w:val="FF4D00"/>
        </w:rPr>
      </w:pPr>
      <w:r w:rsidRPr="00D85B83">
        <w:rPr>
          <w:rFonts w:ascii="Montserrat" w:hAnsi="Montserrat"/>
          <w:color w:val="FF4D00"/>
        </w:rPr>
        <w:t>Version History</w:t>
      </w:r>
    </w:p>
    <w:tbl>
      <w:tblPr>
        <w:tblStyle w:val="GridTable5Dark1"/>
        <w:tblW w:w="9162" w:type="dxa"/>
        <w:tblLayout w:type="fixed"/>
        <w:tblLook w:val="0420" w:firstRow="1" w:lastRow="0" w:firstColumn="0" w:lastColumn="0" w:noHBand="0" w:noVBand="1"/>
      </w:tblPr>
      <w:tblGrid>
        <w:gridCol w:w="1874"/>
        <w:gridCol w:w="1874"/>
        <w:gridCol w:w="2259"/>
        <w:gridCol w:w="3155"/>
      </w:tblGrid>
      <w:tr w:rsidR="00CC3EFF" w14:paraId="0C4F2CB0" w14:textId="77777777" w:rsidTr="005B0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1874" w:type="dxa"/>
          </w:tcPr>
          <w:p w14:paraId="3AE5753E" w14:textId="77777777" w:rsidR="00CC3EFF" w:rsidRDefault="00CC3EFF" w:rsidP="005B05E8">
            <w:r>
              <w:t>Version</w:t>
            </w:r>
          </w:p>
        </w:tc>
        <w:tc>
          <w:tcPr>
            <w:tcW w:w="1874" w:type="dxa"/>
          </w:tcPr>
          <w:p w14:paraId="0FCFA55B" w14:textId="77777777" w:rsidR="00CC3EFF" w:rsidRDefault="00CC3EFF" w:rsidP="005B05E8">
            <w:r>
              <w:t>Date</w:t>
            </w:r>
          </w:p>
        </w:tc>
        <w:tc>
          <w:tcPr>
            <w:tcW w:w="2259" w:type="dxa"/>
          </w:tcPr>
          <w:p w14:paraId="2C075672" w14:textId="77777777" w:rsidR="00CC3EFF" w:rsidRDefault="00CC3EFF" w:rsidP="005B05E8">
            <w:r>
              <w:t>Author</w:t>
            </w:r>
          </w:p>
        </w:tc>
        <w:tc>
          <w:tcPr>
            <w:tcW w:w="3155" w:type="dxa"/>
          </w:tcPr>
          <w:p w14:paraId="308C2AB5" w14:textId="77777777" w:rsidR="00CC3EFF" w:rsidRDefault="00CC3EFF" w:rsidP="005B05E8">
            <w:r>
              <w:t>Changes</w:t>
            </w:r>
          </w:p>
        </w:tc>
      </w:tr>
      <w:tr w:rsidR="00CC3EFF" w14:paraId="444BBE57" w14:textId="77777777" w:rsidTr="005B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tcW w:w="1874" w:type="dxa"/>
          </w:tcPr>
          <w:p w14:paraId="547201A0" w14:textId="77777777" w:rsidR="00CC3EFF" w:rsidRPr="00100168" w:rsidRDefault="00CC3EFF" w:rsidP="005B05E8">
            <w:bookmarkStart w:id="0" w:name="_Hlk83734466"/>
            <w:r>
              <w:t>1.0</w:t>
            </w:r>
          </w:p>
        </w:tc>
        <w:tc>
          <w:tcPr>
            <w:tcW w:w="1874" w:type="dxa"/>
          </w:tcPr>
          <w:p w14:paraId="34B53EFA" w14:textId="77777777" w:rsidR="00CC3EFF" w:rsidRDefault="00CC3EFF" w:rsidP="005B05E8">
            <w:r>
              <w:rPr>
                <w:lang w:val="en-US"/>
              </w:rPr>
              <w:t>24</w:t>
            </w:r>
            <w:r>
              <w:t>.03.2021</w:t>
            </w:r>
          </w:p>
        </w:tc>
        <w:tc>
          <w:tcPr>
            <w:tcW w:w="2259" w:type="dxa"/>
          </w:tcPr>
          <w:p w14:paraId="283DCD38" w14:textId="77264F60" w:rsidR="00CC3EFF" w:rsidRDefault="00CC3EFF" w:rsidP="005B05E8">
            <w:r>
              <w:t>Eugen Vidolman</w:t>
            </w:r>
          </w:p>
        </w:tc>
        <w:tc>
          <w:tcPr>
            <w:tcW w:w="3155" w:type="dxa"/>
          </w:tcPr>
          <w:p w14:paraId="65F6B35C" w14:textId="77777777" w:rsidR="00CC3EFF" w:rsidRDefault="00CC3EFF" w:rsidP="005B05E8">
            <w:r>
              <w:t>Initial version</w:t>
            </w:r>
          </w:p>
        </w:tc>
      </w:tr>
      <w:bookmarkEnd w:id="0"/>
      <w:tr w:rsidR="00BC4ABA" w14:paraId="11D8B709" w14:textId="77777777" w:rsidTr="005B05E8">
        <w:trPr>
          <w:trHeight w:val="367"/>
        </w:trPr>
        <w:tc>
          <w:tcPr>
            <w:tcW w:w="1874" w:type="dxa"/>
          </w:tcPr>
          <w:p w14:paraId="0049992F" w14:textId="0EE3CEB0" w:rsidR="00BC4ABA" w:rsidRDefault="00BC4ABA" w:rsidP="00BC4ABA">
            <w:r>
              <w:t>1.1</w:t>
            </w:r>
          </w:p>
        </w:tc>
        <w:tc>
          <w:tcPr>
            <w:tcW w:w="1874" w:type="dxa"/>
          </w:tcPr>
          <w:p w14:paraId="22864B9C" w14:textId="58B4266D" w:rsidR="00BC4ABA" w:rsidRDefault="00BC4ABA" w:rsidP="00BC4AB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  <w:r>
              <w:t>.09.2021</w:t>
            </w:r>
          </w:p>
        </w:tc>
        <w:tc>
          <w:tcPr>
            <w:tcW w:w="2259" w:type="dxa"/>
          </w:tcPr>
          <w:p w14:paraId="150F679C" w14:textId="228D4CBA" w:rsidR="00BC4ABA" w:rsidRDefault="00BC4ABA" w:rsidP="00BC4ABA">
            <w:r>
              <w:t>Eugen Vidolman</w:t>
            </w:r>
          </w:p>
        </w:tc>
        <w:tc>
          <w:tcPr>
            <w:tcW w:w="3155" w:type="dxa"/>
          </w:tcPr>
          <w:p w14:paraId="0B06758F" w14:textId="05A021D6" w:rsidR="00BC4ABA" w:rsidRDefault="00BC4ABA" w:rsidP="00BC4ABA">
            <w:r>
              <w:t>Apple pay without button</w:t>
            </w:r>
          </w:p>
        </w:tc>
      </w:tr>
      <w:tr w:rsidR="000C04F7" w14:paraId="7EC08349" w14:textId="77777777" w:rsidTr="005B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tcW w:w="1874" w:type="dxa"/>
          </w:tcPr>
          <w:p w14:paraId="18D52CFE" w14:textId="7D5365B6" w:rsidR="000C04F7" w:rsidRDefault="000C04F7" w:rsidP="00BC4ABA">
            <w:r>
              <w:t>2.0</w:t>
            </w:r>
          </w:p>
        </w:tc>
        <w:tc>
          <w:tcPr>
            <w:tcW w:w="1874" w:type="dxa"/>
          </w:tcPr>
          <w:p w14:paraId="452BC8F7" w14:textId="1B05CC01" w:rsidR="000C04F7" w:rsidRDefault="000C04F7" w:rsidP="00BC4ABA">
            <w:pPr>
              <w:rPr>
                <w:lang w:val="en-US"/>
              </w:rPr>
            </w:pPr>
            <w:r>
              <w:rPr>
                <w:lang w:val="en-US"/>
              </w:rPr>
              <w:t>26.11.2021</w:t>
            </w:r>
          </w:p>
        </w:tc>
        <w:tc>
          <w:tcPr>
            <w:tcW w:w="2259" w:type="dxa"/>
          </w:tcPr>
          <w:p w14:paraId="3BC98A84" w14:textId="773076CA" w:rsidR="000C04F7" w:rsidRDefault="000C04F7" w:rsidP="00BC4ABA">
            <w:r>
              <w:t xml:space="preserve">Eugen </w:t>
            </w:r>
            <w:proofErr w:type="spellStart"/>
            <w:r>
              <w:t>Vidolman</w:t>
            </w:r>
            <w:proofErr w:type="spellEnd"/>
          </w:p>
        </w:tc>
        <w:tc>
          <w:tcPr>
            <w:tcW w:w="3155" w:type="dxa"/>
          </w:tcPr>
          <w:p w14:paraId="3DD3BB2D" w14:textId="62D626F9" w:rsidR="000C04F7" w:rsidRDefault="000C04F7" w:rsidP="00BC4ABA">
            <w:r>
              <w:t>New features</w:t>
            </w:r>
          </w:p>
        </w:tc>
      </w:tr>
    </w:tbl>
    <w:p w14:paraId="75A949E9" w14:textId="77777777" w:rsidR="00134491" w:rsidRDefault="00134491" w:rsidP="00134491">
      <w:pPr>
        <w:ind w:left="2160"/>
        <w:jc w:val="right"/>
        <w:rPr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7"/>
        <w:gridCol w:w="3509"/>
      </w:tblGrid>
      <w:tr w:rsidR="00134491" w:rsidRPr="000F32DD" w14:paraId="4BA80B29" w14:textId="77777777" w:rsidTr="00931554">
        <w:tc>
          <w:tcPr>
            <w:tcW w:w="3056" w:type="pct"/>
            <w:vAlign w:val="bottom"/>
          </w:tcPr>
          <w:p w14:paraId="7A8576D0" w14:textId="77777777" w:rsidR="00134491" w:rsidRPr="000F32DD" w:rsidRDefault="00134491" w:rsidP="003E570E">
            <w:pPr>
              <w:spacing w:line="240" w:lineRule="auto"/>
              <w:rPr>
                <w:rStyle w:val="SubtleEmphasis"/>
              </w:rPr>
            </w:pPr>
          </w:p>
        </w:tc>
        <w:tc>
          <w:tcPr>
            <w:tcW w:w="1944" w:type="pct"/>
            <w:vAlign w:val="bottom"/>
          </w:tcPr>
          <w:p w14:paraId="6D2BFD79" w14:textId="77777777" w:rsidR="00134491" w:rsidRPr="000F32DD" w:rsidRDefault="00134491" w:rsidP="00931554">
            <w:pPr>
              <w:pStyle w:val="Footer"/>
            </w:pPr>
          </w:p>
        </w:tc>
      </w:tr>
    </w:tbl>
    <w:p w14:paraId="08C0F5A5" w14:textId="3F3109CC" w:rsidR="00F545CD" w:rsidRDefault="00F545CD"/>
    <w:p w14:paraId="6D9C74EF" w14:textId="77777777" w:rsidR="00771CD5" w:rsidRDefault="00771CD5"/>
    <w:p w14:paraId="263EE54B" w14:textId="77777777" w:rsidR="00771CD5" w:rsidRDefault="00771CD5"/>
    <w:p w14:paraId="55EF3A72" w14:textId="77777777" w:rsidR="00771CD5" w:rsidRDefault="00771CD5"/>
    <w:p w14:paraId="55A21D33" w14:textId="77777777" w:rsidR="00771CD5" w:rsidRDefault="00771CD5"/>
    <w:p w14:paraId="47471C0C" w14:textId="77777777" w:rsidR="00771CD5" w:rsidRDefault="00771CD5"/>
    <w:p w14:paraId="0E0BCF21" w14:textId="77777777" w:rsidR="00771CD5" w:rsidRDefault="00771CD5"/>
    <w:p w14:paraId="7615E580" w14:textId="77777777" w:rsidR="00771CD5" w:rsidRDefault="00771CD5"/>
    <w:p w14:paraId="41124866" w14:textId="77777777" w:rsidR="00771CD5" w:rsidRDefault="00771CD5"/>
    <w:p w14:paraId="3C153295" w14:textId="41EAF31E" w:rsidR="00284B27" w:rsidRDefault="00931554" w:rsidP="00440843">
      <w:r>
        <w:br w:type="page"/>
      </w:r>
    </w:p>
    <w:sdt>
      <w:sdtPr>
        <w:rPr>
          <w:rFonts w:ascii="Calibri" w:eastAsia="Calibri" w:hAnsi="Calibri" w:cs="Times New Roman"/>
          <w:b w:val="0"/>
          <w:color w:val="4A4E52"/>
          <w:sz w:val="22"/>
          <w:szCs w:val="22"/>
          <w:lang w:val="en-GB"/>
        </w:rPr>
        <w:id w:val="5488087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A7D7F06" w14:textId="77777777" w:rsidR="0067722D" w:rsidRPr="00CC3EFF" w:rsidRDefault="0067722D" w:rsidP="00EB4EA1">
          <w:pPr>
            <w:pStyle w:val="TOCHeading"/>
            <w:numPr>
              <w:ilvl w:val="0"/>
              <w:numId w:val="0"/>
            </w:numPr>
            <w:ind w:left="720"/>
            <w:rPr>
              <w:color w:val="C00000"/>
              <w:szCs w:val="48"/>
            </w:rPr>
          </w:pPr>
          <w:r w:rsidRPr="00CC3EFF">
            <w:rPr>
              <w:color w:val="C00000"/>
              <w:szCs w:val="48"/>
            </w:rPr>
            <w:t>Contents</w:t>
          </w:r>
        </w:p>
        <w:p w14:paraId="47EC9380" w14:textId="5E77B96D" w:rsidR="00871365" w:rsidRDefault="00B90C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r w:rsidRPr="0038430E">
            <w:rPr>
              <w:sz w:val="22"/>
            </w:rPr>
            <w:fldChar w:fldCharType="begin"/>
          </w:r>
          <w:r w:rsidRPr="0038430E">
            <w:rPr>
              <w:sz w:val="22"/>
            </w:rPr>
            <w:instrText xml:space="preserve"> TOC \o \h \z \u </w:instrText>
          </w:r>
          <w:r w:rsidRPr="0038430E">
            <w:rPr>
              <w:sz w:val="22"/>
            </w:rPr>
            <w:fldChar w:fldCharType="separate"/>
          </w:r>
          <w:hyperlink w:anchor="_Toc67583100" w:history="1">
            <w:r w:rsidR="00871365" w:rsidRPr="00BD1DA0">
              <w:rPr>
                <w:rStyle w:val="Hyperlink"/>
                <w:noProof/>
              </w:rPr>
              <w:t>1.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Introduction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9E370C3" w14:textId="40A1E8F9" w:rsidR="00871365" w:rsidRDefault="00427A0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1" w:history="1">
            <w:r w:rsidR="00871365" w:rsidRPr="00BD1DA0">
              <w:rPr>
                <w:rStyle w:val="Hyperlink"/>
                <w:noProof/>
              </w:rPr>
              <w:t>1.1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Document Purpose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_Toc67583101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569CBD3" w14:textId="44980D9C" w:rsidR="00871365" w:rsidRDefault="00427A0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2" w:history="1">
            <w:r w:rsidR="00871365" w:rsidRPr="00BD1DA0">
              <w:rPr>
                <w:rStyle w:val="Hyperlink"/>
                <w:noProof/>
              </w:rPr>
              <w:t>2.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iOS Integration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_Toc67583102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46BD0F1B" w14:textId="7AFB3F53" w:rsidR="00871365" w:rsidRDefault="00427A0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3" w:history="1">
            <w:r w:rsidR="00871365" w:rsidRPr="00BD1DA0">
              <w:rPr>
                <w:rStyle w:val="Hyperlink"/>
                <w:noProof/>
              </w:rPr>
              <w:t>2.1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How to start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_Toc67583103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DF95427" w14:textId="71B42390" w:rsidR="00871365" w:rsidRDefault="00427A0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4" w:history="1">
            <w:r w:rsidR="00871365" w:rsidRPr="00BD1DA0">
              <w:rPr>
                <w:rStyle w:val="Hyperlink"/>
                <w:noProof/>
              </w:rPr>
              <w:t>2.1.1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Connect iOS framework: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_Toc67583104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411E31BD" w14:textId="0C620C3B" w:rsidR="00871365" w:rsidRDefault="00427A0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5" w:history="1">
            <w:r w:rsidR="00871365" w:rsidRPr="00BD1DA0">
              <w:rPr>
                <w:rStyle w:val="Hyperlink"/>
                <w:noProof/>
              </w:rPr>
              <w:t>2.1.2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Initialize Object: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_Toc67583105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5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3E66E3C5" w14:textId="449941A5" w:rsidR="00871365" w:rsidRDefault="00427A0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6" w:history="1">
            <w:r w:rsidR="00871365" w:rsidRPr="00BD1DA0">
              <w:rPr>
                <w:rStyle w:val="Hyperlink"/>
                <w:noProof/>
              </w:rPr>
              <w:t>2.1.3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Initialize Payment flow using Geidea SDK Payment objects: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_Toc67583106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C3CDAAE" w14:textId="1A312492" w:rsidR="00871365" w:rsidRDefault="00427A0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7" w:history="1">
            <w:r w:rsidR="00871365" w:rsidRPr="00BD1DA0">
              <w:rPr>
                <w:rStyle w:val="Hyperlink"/>
                <w:noProof/>
              </w:rPr>
              <w:t>2.1.4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Start payment flow using GeideaPaymentApi.pay function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_Toc67583107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9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159DFE16" w14:textId="12CEC2A1" w:rsidR="00871365" w:rsidRDefault="00427A0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8" w:history="1">
            <w:r w:rsidR="00871365" w:rsidRPr="00BD1DA0">
              <w:rPr>
                <w:rStyle w:val="Hyperlink"/>
                <w:noProof/>
              </w:rPr>
              <w:t>2.1.5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Start payment flow using Geidea Form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_Toc67583108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11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929404C" w14:textId="4DE1A09F" w:rsidR="00871365" w:rsidRDefault="00427A0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9" w:history="1">
            <w:r w:rsidR="00871365" w:rsidRPr="00BD1DA0">
              <w:rPr>
                <w:rStyle w:val="Hyperlink"/>
                <w:noProof/>
              </w:rPr>
              <w:t>2.1.6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Get Filtered Orders, Get Order By id. Optional for Mobile SDK: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_Toc67583109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E948730" w14:textId="67AC0592" w:rsidR="00871365" w:rsidRDefault="00427A0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0" w:history="1">
            <w:r w:rsidR="00871365" w:rsidRPr="00BD1DA0">
              <w:rPr>
                <w:rStyle w:val="Hyperlink"/>
                <w:noProof/>
              </w:rPr>
              <w:t>2.1.7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Capture Order, Refund Order and Cancel Order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31325A3" w14:textId="3BAA39BD" w:rsidR="00871365" w:rsidRDefault="00427A0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1" w:history="1">
            <w:r w:rsidR="00871365" w:rsidRPr="00BD1DA0">
              <w:rPr>
                <w:rStyle w:val="Hyperlink"/>
                <w:noProof/>
              </w:rPr>
              <w:t>2.1.7.1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Capture Order: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_Toc67583111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2097B8F5" w14:textId="262BE039" w:rsidR="00871365" w:rsidRDefault="00427A0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2" w:history="1">
            <w:r w:rsidR="00871365" w:rsidRPr="00BD1DA0">
              <w:rPr>
                <w:rStyle w:val="Hyperlink"/>
                <w:noProof/>
              </w:rPr>
              <w:t>2.1.7.2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Refund Order (Optional for Mobile SDK):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_Toc67583112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15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779F4134" w14:textId="52F83422" w:rsidR="00871365" w:rsidRDefault="00427A0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3" w:history="1">
            <w:r w:rsidR="00871365" w:rsidRPr="00BD1DA0">
              <w:rPr>
                <w:rStyle w:val="Hyperlink"/>
                <w:noProof/>
              </w:rPr>
              <w:t>2.1.7.3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Cancel Order (Optional for Mobile SDK):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_Toc67583113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33955C8E" w14:textId="46D19A2C" w:rsidR="00871365" w:rsidRDefault="00427A0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4" w:history="1">
            <w:r w:rsidR="00871365" w:rsidRPr="00BD1DA0">
              <w:rPr>
                <w:rStyle w:val="Hyperlink"/>
                <w:noProof/>
              </w:rPr>
              <w:t>2.1.8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Pay Token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_Toc67583114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17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40C8663" w14:textId="033FC352" w:rsidR="00871365" w:rsidRDefault="00427A0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5" w:history="1">
            <w:r w:rsidR="00871365" w:rsidRPr="00BD1DA0">
              <w:rPr>
                <w:rStyle w:val="Hyperlink"/>
                <w:noProof/>
              </w:rPr>
              <w:t>2.1.9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Apple Pay Payment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_Toc67583115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19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F8C2C6C" w14:textId="096DDAB7" w:rsidR="00871365" w:rsidRDefault="00427A0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6" w:history="1">
            <w:r w:rsidR="00871365" w:rsidRPr="00BD1DA0">
              <w:rPr>
                <w:rStyle w:val="Hyperlink"/>
                <w:noProof/>
              </w:rPr>
              <w:t>2.1.10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Get Card scheme logo detector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_Toc67583116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21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F912EBB" w14:textId="578BC778" w:rsidR="00871365" w:rsidRDefault="00427A0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7" w:history="1">
            <w:r w:rsidR="00871365" w:rsidRPr="00BD1DA0">
              <w:rPr>
                <w:rStyle w:val="Hyperlink"/>
                <w:noProof/>
              </w:rPr>
              <w:t>3.1.10 EInvoice Create, Update, Get and Delete operations: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_Toc67583117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21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2FBAB3BF" w14:textId="5E88F430" w:rsidR="00871365" w:rsidRDefault="00427A0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8" w:history="1">
            <w:r w:rsidR="00871365" w:rsidRPr="00BD1DA0">
              <w:rPr>
                <w:rStyle w:val="Hyperlink"/>
                <w:noProof/>
              </w:rPr>
              <w:t>3.1.12 SDK Responses from SDK Payment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_Toc67583118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22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288E6AF3" w14:textId="30F15362" w:rsidR="00871365" w:rsidRDefault="00427A0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9" w:history="1">
            <w:r w:rsidR="00871365" w:rsidRPr="00BD1DA0">
              <w:rPr>
                <w:rStyle w:val="Hyperlink"/>
                <w:noProof/>
              </w:rPr>
              <w:t>2.1.13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SDK Debug Logging System: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_Toc67583119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7AA9A778" w14:textId="0BE30B09" w:rsidR="00871365" w:rsidRDefault="00427A0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0" w:history="1">
            <w:r w:rsidR="00871365" w:rsidRPr="00BD1DA0">
              <w:rPr>
                <w:rStyle w:val="Hyperlink"/>
                <w:noProof/>
              </w:rPr>
              <w:t>2.2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  <w:lang w:val="en-US"/>
              </w:rPr>
              <w:t>Field specification (data dictionary)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25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98A9377" w14:textId="339CB726" w:rsidR="00871365" w:rsidRDefault="00427A0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1" w:history="1">
            <w:r w:rsidR="00871365" w:rsidRPr="00BD1DA0">
              <w:rPr>
                <w:rStyle w:val="Hyperlink"/>
                <w:noProof/>
                <w:lang w:val="en-US"/>
              </w:rPr>
              <w:t>2.3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  <w:lang w:val="en-US"/>
              </w:rPr>
              <w:t>Response codes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_Toc67583121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34481339" w14:textId="35459D0F" w:rsidR="00871365" w:rsidRDefault="00427A0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22" w:history="1">
            <w:r w:rsidR="00871365" w:rsidRPr="00BD1DA0">
              <w:rPr>
                <w:rStyle w:val="Hyperlink"/>
                <w:noProof/>
              </w:rPr>
              <w:t>2.3.1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bCs/>
                <w:noProof/>
              </w:rPr>
              <w:t>iOS SDK</w:t>
            </w:r>
            <w:r w:rsidR="00871365" w:rsidRPr="00BD1DA0">
              <w:rPr>
                <w:rStyle w:val="Hyperlink"/>
                <w:noProof/>
              </w:rPr>
              <w:t xml:space="preserve"> Response codes and messages: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_Toc67583122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4C164720" w14:textId="5EF6987A" w:rsidR="00871365" w:rsidRDefault="00427A0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23" w:history="1">
            <w:r w:rsidR="00871365" w:rsidRPr="00BD1DA0">
              <w:rPr>
                <w:rStyle w:val="Hyperlink"/>
                <w:bCs/>
                <w:noProof/>
              </w:rPr>
              <w:t>2.3.2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bCs/>
                <w:noProof/>
              </w:rPr>
              <w:t>Geidea Payment Response codes and messages: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_Toc67583123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28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DB3732A" w14:textId="7B117262" w:rsidR="00871365" w:rsidRDefault="00427A0D">
          <w:pPr>
            <w:pStyle w:val="TOC1"/>
            <w:tabs>
              <w:tab w:val="left" w:pos="2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4" w:history="1">
            <w:r w:rsidR="00871365" w:rsidRPr="00BD1DA0">
              <w:rPr>
                <w:rStyle w:val="Hyperlink"/>
                <w:noProof/>
              </w:rPr>
              <w:t>Appendix A.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Glossary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_Toc67583124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0009D95" w14:textId="3855D23F" w:rsidR="00ED5760" w:rsidRDefault="00B90CB4">
          <w:r w:rsidRPr="0038430E">
            <w:rPr>
              <w:b/>
            </w:rPr>
            <w:fldChar w:fldCharType="end"/>
          </w:r>
        </w:p>
      </w:sdtContent>
    </w:sdt>
    <w:p w14:paraId="4AF296D7" w14:textId="1F78A1E5" w:rsidR="00F950E7" w:rsidRDefault="00440843" w:rsidP="00440843">
      <w:pPr>
        <w:pStyle w:val="Heading1"/>
        <w:spacing w:line="240" w:lineRule="auto"/>
      </w:pPr>
      <w:bookmarkStart w:id="1" w:name="_Ref438201191"/>
      <w:bookmarkStart w:id="2" w:name="_Ref438201201"/>
      <w:bookmarkStart w:id="3" w:name="_Toc67583100"/>
      <w:r>
        <w:lastRenderedPageBreak/>
        <w:t>Introduction</w:t>
      </w:r>
      <w:bookmarkEnd w:id="1"/>
      <w:bookmarkEnd w:id="2"/>
      <w:bookmarkEnd w:id="3"/>
    </w:p>
    <w:p w14:paraId="3DEBADB1" w14:textId="77777777" w:rsidR="00440843" w:rsidRDefault="00440843" w:rsidP="00440843"/>
    <w:p w14:paraId="15733DF0" w14:textId="0BD8F087" w:rsidR="00440843" w:rsidRDefault="00440843" w:rsidP="00047DD5">
      <w:pPr>
        <w:pStyle w:val="Heading2"/>
        <w:numPr>
          <w:ilvl w:val="1"/>
          <w:numId w:val="8"/>
        </w:numPr>
      </w:pPr>
      <w:bookmarkStart w:id="4" w:name="_Toc67583101"/>
      <w:r>
        <w:t>Document Purpose</w:t>
      </w:r>
      <w:bookmarkEnd w:id="4"/>
      <w:r>
        <w:t xml:space="preserve"> </w:t>
      </w:r>
    </w:p>
    <w:p w14:paraId="1C902304" w14:textId="77777777" w:rsidR="005D571B" w:rsidRPr="005D571B" w:rsidRDefault="005D571B" w:rsidP="005D571B"/>
    <w:p w14:paraId="490EDFE2" w14:textId="0521291A" w:rsidR="00932402" w:rsidRDefault="00932402" w:rsidP="007D743B">
      <w:pPr>
        <w:rPr>
          <w:lang w:val="en-US"/>
        </w:rPr>
      </w:pPr>
      <w:r w:rsidRPr="00932402">
        <w:rPr>
          <w:lang w:val="en-US"/>
        </w:rPr>
        <w:t xml:space="preserve">The purpose of the </w:t>
      </w:r>
      <w:r w:rsidR="00062007">
        <w:rPr>
          <w:lang w:val="en-US"/>
        </w:rPr>
        <w:t>iOS</w:t>
      </w:r>
      <w:r w:rsidR="006B651E">
        <w:rPr>
          <w:lang w:val="en-US"/>
        </w:rPr>
        <w:t xml:space="preserve"> S</w:t>
      </w:r>
      <w:r w:rsidR="00F645B3">
        <w:rPr>
          <w:lang w:val="en-US"/>
        </w:rPr>
        <w:t xml:space="preserve">oftware </w:t>
      </w:r>
      <w:r w:rsidR="006B651E">
        <w:rPr>
          <w:lang w:val="en-US"/>
        </w:rPr>
        <w:t>D</w:t>
      </w:r>
      <w:r w:rsidR="00F645B3">
        <w:rPr>
          <w:lang w:val="en-US"/>
        </w:rPr>
        <w:t xml:space="preserve">evelopment </w:t>
      </w:r>
      <w:r w:rsidR="006B651E">
        <w:rPr>
          <w:lang w:val="en-US"/>
        </w:rPr>
        <w:t>K</w:t>
      </w:r>
      <w:r w:rsidR="00F645B3">
        <w:rPr>
          <w:lang w:val="en-US"/>
        </w:rPr>
        <w:t>it</w:t>
      </w:r>
      <w:r w:rsidR="00062007">
        <w:rPr>
          <w:lang w:val="en-US"/>
        </w:rPr>
        <w:t xml:space="preserve"> </w:t>
      </w:r>
      <w:r w:rsidR="00BD1FE3">
        <w:rPr>
          <w:lang w:val="en-US"/>
        </w:rPr>
        <w:t>(</w:t>
      </w:r>
      <w:r w:rsidR="00062007">
        <w:rPr>
          <w:lang w:val="en-US"/>
        </w:rPr>
        <w:t>iOS</w:t>
      </w:r>
      <w:r w:rsidR="00BD1FE3">
        <w:rPr>
          <w:lang w:val="en-US"/>
        </w:rPr>
        <w:t xml:space="preserve"> SDK)</w:t>
      </w:r>
      <w:r w:rsidR="006B651E">
        <w:rPr>
          <w:lang w:val="en-US"/>
        </w:rPr>
        <w:t xml:space="preserve"> Integration guide</w:t>
      </w:r>
      <w:r w:rsidRPr="00932402">
        <w:rPr>
          <w:lang w:val="en-US"/>
        </w:rPr>
        <w:t xml:space="preserve"> is to </w:t>
      </w:r>
      <w:r w:rsidR="006B651E">
        <w:rPr>
          <w:lang w:val="en-US"/>
        </w:rPr>
        <w:t xml:space="preserve">serve as a technical documentation for merchants that </w:t>
      </w:r>
      <w:r w:rsidR="00A95EC5">
        <w:rPr>
          <w:lang w:val="en-US"/>
        </w:rPr>
        <w:t xml:space="preserve">want to integrate with </w:t>
      </w:r>
      <w:proofErr w:type="spellStart"/>
      <w:r w:rsidR="00A95EC5">
        <w:rPr>
          <w:lang w:val="en-US"/>
        </w:rPr>
        <w:t>Geidea</w:t>
      </w:r>
      <w:proofErr w:type="spellEnd"/>
      <w:r w:rsidR="00A95EC5">
        <w:rPr>
          <w:lang w:val="en-US"/>
        </w:rPr>
        <w:t xml:space="preserve"> and want to use the Payment Gateway services </w:t>
      </w:r>
      <w:r w:rsidR="00CD6F8C">
        <w:rPr>
          <w:lang w:val="en-US"/>
        </w:rPr>
        <w:t xml:space="preserve">with their </w:t>
      </w:r>
      <w:r w:rsidR="000972C5">
        <w:rPr>
          <w:lang w:val="en-US"/>
        </w:rPr>
        <w:t>systems</w:t>
      </w:r>
      <w:r w:rsidRPr="00932402">
        <w:rPr>
          <w:lang w:val="en-US"/>
        </w:rPr>
        <w:t xml:space="preserve">. </w:t>
      </w:r>
    </w:p>
    <w:p w14:paraId="759214FA" w14:textId="1D945494" w:rsidR="00141F39" w:rsidRPr="005D571B" w:rsidRDefault="00242A60" w:rsidP="005D571B">
      <w:pPr>
        <w:rPr>
          <w:lang w:val="en-US"/>
        </w:rPr>
      </w:pPr>
      <w:r>
        <w:rPr>
          <w:lang w:val="en-US"/>
        </w:rPr>
        <w:t xml:space="preserve">When merchants integrate with the </w:t>
      </w:r>
      <w:r w:rsidR="00BF55A7">
        <w:rPr>
          <w:lang w:val="en-US"/>
        </w:rPr>
        <w:t>iOS SDK,</w:t>
      </w:r>
      <w:r>
        <w:rPr>
          <w:lang w:val="en-US"/>
        </w:rPr>
        <w:t xml:space="preserve"> they will be able to </w:t>
      </w:r>
      <w:r w:rsidR="00063EA4">
        <w:rPr>
          <w:lang w:val="en-US"/>
        </w:rPr>
        <w:t xml:space="preserve">send parameters from their </w:t>
      </w:r>
      <w:r w:rsidR="00062007">
        <w:rPr>
          <w:lang w:val="en-US"/>
        </w:rPr>
        <w:t>iOS App</w:t>
      </w:r>
      <w:r w:rsidR="00063EA4">
        <w:rPr>
          <w:lang w:val="en-US"/>
        </w:rPr>
        <w:t xml:space="preserve"> when a client is triggering a payment and </w:t>
      </w:r>
      <w:r w:rsidR="004A5013">
        <w:rPr>
          <w:lang w:val="en-US"/>
        </w:rPr>
        <w:t xml:space="preserve">visualize </w:t>
      </w:r>
      <w:proofErr w:type="spellStart"/>
      <w:r w:rsidR="004A5013">
        <w:rPr>
          <w:lang w:val="en-US"/>
        </w:rPr>
        <w:t>Geidea</w:t>
      </w:r>
      <w:proofErr w:type="spellEnd"/>
      <w:r w:rsidR="004A5013">
        <w:rPr>
          <w:lang w:val="en-US"/>
        </w:rPr>
        <w:t xml:space="preserve"> Payment</w:t>
      </w:r>
      <w:r w:rsidR="00062007">
        <w:rPr>
          <w:lang w:val="en-US"/>
        </w:rPr>
        <w:t xml:space="preserve"> SDK</w:t>
      </w:r>
      <w:r w:rsidR="004A5013">
        <w:rPr>
          <w:lang w:val="en-US"/>
        </w:rPr>
        <w:t xml:space="preserve"> </w:t>
      </w:r>
      <w:r w:rsidR="00D01FE5">
        <w:rPr>
          <w:lang w:val="en-US"/>
        </w:rPr>
        <w:t xml:space="preserve">for their clients to </w:t>
      </w:r>
      <w:r w:rsidR="00B82ED7">
        <w:rPr>
          <w:lang w:val="en-US"/>
        </w:rPr>
        <w:t xml:space="preserve">use to </w:t>
      </w:r>
      <w:r w:rsidR="00D01FE5">
        <w:rPr>
          <w:lang w:val="en-US"/>
        </w:rPr>
        <w:t>process an online payment.</w:t>
      </w:r>
    </w:p>
    <w:p w14:paraId="003BAFF0" w14:textId="77777777" w:rsidR="00141F39" w:rsidRDefault="00141F39" w:rsidP="00141F39">
      <w:pPr>
        <w:rPr>
          <w:lang w:val="en-US"/>
        </w:rPr>
      </w:pPr>
    </w:p>
    <w:p w14:paraId="0CD93A12" w14:textId="77777777" w:rsidR="00141F39" w:rsidRDefault="00141F39" w:rsidP="00141F39">
      <w:pPr>
        <w:rPr>
          <w:lang w:val="en-US"/>
        </w:rPr>
      </w:pPr>
    </w:p>
    <w:p w14:paraId="04957AA5" w14:textId="77777777" w:rsidR="00141F39" w:rsidRDefault="00141F39" w:rsidP="00141F39">
      <w:pPr>
        <w:rPr>
          <w:lang w:val="en-US"/>
        </w:rPr>
      </w:pPr>
    </w:p>
    <w:p w14:paraId="758EACF9" w14:textId="77777777" w:rsidR="00141F39" w:rsidRDefault="00141F39" w:rsidP="00141F39">
      <w:pPr>
        <w:rPr>
          <w:lang w:val="en-US" w:bidi="en-US"/>
        </w:rPr>
      </w:pPr>
    </w:p>
    <w:p w14:paraId="0CBB78E5" w14:textId="77777777" w:rsidR="00141F39" w:rsidRPr="00141F39" w:rsidRDefault="00141F39" w:rsidP="00141F39"/>
    <w:p w14:paraId="4F12F540" w14:textId="5CFE778A" w:rsidR="00EB4EA1" w:rsidRDefault="00062007" w:rsidP="00961769">
      <w:pPr>
        <w:pStyle w:val="Heading1"/>
        <w:spacing w:line="240" w:lineRule="auto"/>
      </w:pPr>
      <w:bookmarkStart w:id="5" w:name="_Toc67583102"/>
      <w:r>
        <w:lastRenderedPageBreak/>
        <w:t>iOS</w:t>
      </w:r>
      <w:r w:rsidR="00985E48">
        <w:t xml:space="preserve"> Integration</w:t>
      </w:r>
      <w:bookmarkEnd w:id="5"/>
    </w:p>
    <w:p w14:paraId="15FBB23A" w14:textId="4D09571C" w:rsidR="008B09B4" w:rsidRDefault="008B09B4" w:rsidP="001151C1">
      <w:pPr>
        <w:pStyle w:val="Heading2"/>
      </w:pPr>
    </w:p>
    <w:p w14:paraId="7A5F9B05" w14:textId="42856F6D" w:rsidR="009024E1" w:rsidRDefault="003074EF" w:rsidP="009024E1">
      <w:pPr>
        <w:ind w:left="360"/>
      </w:pPr>
      <w:r>
        <w:t>SDK</w:t>
      </w:r>
      <w:r w:rsidR="009024E1">
        <w:t xml:space="preserve"> </w:t>
      </w:r>
      <w:r>
        <w:t>R</w:t>
      </w:r>
      <w:r w:rsidR="009024E1">
        <w:t>equirements:</w:t>
      </w:r>
    </w:p>
    <w:p w14:paraId="022B726F" w14:textId="1F908062" w:rsidR="009024E1" w:rsidRDefault="009024E1" w:rsidP="009024E1">
      <w:pPr>
        <w:ind w:left="360"/>
      </w:pPr>
      <w:r>
        <w:tab/>
        <w:t>Minimum iOS version: 11.0</w:t>
      </w:r>
    </w:p>
    <w:p w14:paraId="0D0C7D24" w14:textId="60DDE0A2" w:rsidR="009024E1" w:rsidRPr="003074EF" w:rsidRDefault="009024E1" w:rsidP="009024E1">
      <w:pPr>
        <w:ind w:left="360" w:firstLine="360"/>
        <w:rPr>
          <w:b/>
          <w:bCs/>
        </w:rPr>
      </w:pPr>
      <w:r>
        <w:t xml:space="preserve"> - Swift 4.0</w:t>
      </w:r>
      <w:r w:rsidR="003074EF">
        <w:t>, 4.2, 5.X</w:t>
      </w:r>
    </w:p>
    <w:p w14:paraId="4A825115" w14:textId="4A67A232" w:rsidR="009024E1" w:rsidRDefault="009024E1" w:rsidP="009024E1">
      <w:pPr>
        <w:ind w:left="360" w:firstLine="360"/>
      </w:pPr>
      <w:r>
        <w:t xml:space="preserve"> - Objective C  </w:t>
      </w:r>
    </w:p>
    <w:p w14:paraId="7E691DEB" w14:textId="23D69878" w:rsidR="009024E1" w:rsidRPr="009024E1" w:rsidRDefault="009024E1" w:rsidP="00427A0D">
      <w:pPr>
        <w:pStyle w:val="ListParagraph"/>
        <w:numPr>
          <w:ilvl w:val="2"/>
          <w:numId w:val="14"/>
        </w:numPr>
      </w:pPr>
    </w:p>
    <w:p w14:paraId="7B0FC75F" w14:textId="7FBE928E" w:rsidR="009024E1" w:rsidRDefault="00985E48" w:rsidP="009024E1">
      <w:pPr>
        <w:pStyle w:val="Heading2"/>
        <w:numPr>
          <w:ilvl w:val="1"/>
          <w:numId w:val="8"/>
        </w:numPr>
      </w:pPr>
      <w:bookmarkStart w:id="6" w:name="_Toc67583103"/>
      <w:r>
        <w:t>How to start</w:t>
      </w:r>
      <w:bookmarkEnd w:id="6"/>
    </w:p>
    <w:p w14:paraId="62F47950" w14:textId="57DEE48D" w:rsidR="00E951A4" w:rsidRDefault="00E951A4" w:rsidP="00E951A4"/>
    <w:p w14:paraId="1CF2E40B" w14:textId="1D08E7FE" w:rsidR="00E951A4" w:rsidRDefault="003F2963" w:rsidP="008106F4">
      <w:pPr>
        <w:pStyle w:val="Heading3"/>
        <w:numPr>
          <w:ilvl w:val="2"/>
          <w:numId w:val="8"/>
        </w:numPr>
      </w:pPr>
      <w:bookmarkStart w:id="7" w:name="_Toc67583104"/>
      <w:r>
        <w:t>Connect</w:t>
      </w:r>
      <w:r w:rsidR="00E951A4">
        <w:t xml:space="preserve"> </w:t>
      </w:r>
      <w:r w:rsidR="00062007">
        <w:t>iOS framework</w:t>
      </w:r>
      <w:r w:rsidR="00E951A4">
        <w:t>:</w:t>
      </w:r>
      <w:bookmarkEnd w:id="7"/>
    </w:p>
    <w:p w14:paraId="40E9F0EA" w14:textId="69CC0B2F" w:rsidR="00E951A4" w:rsidRDefault="00E951A4" w:rsidP="00E951A4"/>
    <w:p w14:paraId="5A238071" w14:textId="1F0359FA" w:rsidR="003074EF" w:rsidRDefault="00E951A4" w:rsidP="00E951A4">
      <w:pPr>
        <w:rPr>
          <w:lang w:val="en-US"/>
        </w:rPr>
      </w:pPr>
      <w:r w:rsidRPr="007F5D37">
        <w:rPr>
          <w:lang w:val="en-US"/>
        </w:rPr>
        <w:t xml:space="preserve">To connect </w:t>
      </w:r>
      <w:r w:rsidR="00062007">
        <w:rPr>
          <w:lang w:val="en-US"/>
        </w:rPr>
        <w:t>iOS framework</w:t>
      </w:r>
      <w:r w:rsidRPr="007F5D37">
        <w:rPr>
          <w:lang w:val="en-US"/>
        </w:rPr>
        <w:t xml:space="preserve"> to your </w:t>
      </w:r>
      <w:r w:rsidR="00062007">
        <w:rPr>
          <w:lang w:val="en-US"/>
        </w:rPr>
        <w:t xml:space="preserve">iOS </w:t>
      </w:r>
      <w:r w:rsidR="0063669D">
        <w:rPr>
          <w:lang w:val="en-US"/>
        </w:rPr>
        <w:t>application</w:t>
      </w:r>
      <w:r w:rsidRPr="007F5D37">
        <w:rPr>
          <w:lang w:val="en-US"/>
        </w:rPr>
        <w:t xml:space="preserve"> you should</w:t>
      </w:r>
      <w:r w:rsidR="00F15966">
        <w:rPr>
          <w:lang w:val="en-US"/>
        </w:rPr>
        <w:t>:</w:t>
      </w:r>
    </w:p>
    <w:p w14:paraId="76124A61" w14:textId="6B34BE2F" w:rsidR="00E50E9F" w:rsidRDefault="00535EC4" w:rsidP="00427A0D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lang w:val="en-US"/>
        </w:rPr>
      </w:pPr>
      <w:r w:rsidRPr="00535EC4">
        <w:rPr>
          <w:lang w:val="en-US"/>
        </w:rPr>
        <w:t xml:space="preserve">Drag </w:t>
      </w:r>
      <w:proofErr w:type="spellStart"/>
      <w:r w:rsidRPr="00535EC4">
        <w:rPr>
          <w:lang w:val="en-US"/>
        </w:rPr>
        <w:t>GeideaPaymentSDK.XCframework</w:t>
      </w:r>
      <w:proofErr w:type="spellEnd"/>
      <w:r w:rsidRPr="00535EC4">
        <w:rPr>
          <w:lang w:val="en-US"/>
        </w:rPr>
        <w:t xml:space="preserve"> to your Frameworks folder (Contains both devices and simulator</w:t>
      </w:r>
      <w:r w:rsidR="000C04F7">
        <w:rPr>
          <w:lang w:val="en-US"/>
        </w:rPr>
        <w:t>s</w:t>
      </w:r>
      <w:r w:rsidRPr="00535EC4">
        <w:rPr>
          <w:lang w:val="en-US"/>
        </w:rPr>
        <w:t>)</w:t>
      </w:r>
      <w:r>
        <w:rPr>
          <w:lang w:val="en-US"/>
        </w:rPr>
        <w:t xml:space="preserve"> </w:t>
      </w:r>
      <w:r w:rsidR="00E50E9F">
        <w:rPr>
          <w:lang w:val="en-US"/>
        </w:rPr>
        <w:t>–</w:t>
      </w:r>
      <w:r>
        <w:rPr>
          <w:lang w:val="en-US"/>
        </w:rPr>
        <w:t xml:space="preserve"> </w:t>
      </w:r>
      <w:r w:rsidR="00E02364">
        <w:rPr>
          <w:lang w:val="en-US"/>
        </w:rPr>
        <w:t>Preferred</w:t>
      </w:r>
    </w:p>
    <w:p w14:paraId="56B95700" w14:textId="1F4B77C3" w:rsidR="00E50E9F" w:rsidRDefault="00E50E9F" w:rsidP="00E50E9F">
      <w:pPr>
        <w:pStyle w:val="ListParagraph"/>
        <w:shd w:val="clear" w:color="auto" w:fill="FFFFFF"/>
        <w:spacing w:before="60" w:after="100" w:afterAutospacing="1" w:line="240" w:lineRule="auto"/>
        <w:rPr>
          <w:lang w:val="en-US"/>
        </w:rPr>
      </w:pPr>
    </w:p>
    <w:p w14:paraId="40D2984A" w14:textId="2D3E48BC" w:rsidR="00535EC4" w:rsidRDefault="000E7B82" w:rsidP="00E50E9F">
      <w:pPr>
        <w:pStyle w:val="ListParagraph"/>
        <w:shd w:val="clear" w:color="auto" w:fill="FFFFFF"/>
        <w:spacing w:before="60" w:after="100" w:afterAutospacing="1" w:line="240" w:lineRule="auto"/>
        <w:rPr>
          <w:lang w:val="en-US"/>
        </w:rPr>
      </w:pPr>
      <w:r w:rsidRPr="00E50E9F">
        <w:rPr>
          <w:lang w:val="en-US"/>
        </w:rPr>
        <w:t>OR Drag</w:t>
      </w:r>
      <w:r w:rsidR="00535EC4" w:rsidRPr="00E50E9F">
        <w:rPr>
          <w:lang w:val="en-US"/>
        </w:rPr>
        <w:t xml:space="preserve"> </w:t>
      </w:r>
      <w:proofErr w:type="spellStart"/>
      <w:r w:rsidR="00535EC4" w:rsidRPr="00E50E9F">
        <w:rPr>
          <w:lang w:val="en-US"/>
        </w:rPr>
        <w:t>GeideaPaymentSDK.framework</w:t>
      </w:r>
      <w:proofErr w:type="spellEnd"/>
      <w:r w:rsidR="00535EC4" w:rsidRPr="00E50E9F">
        <w:rPr>
          <w:lang w:val="en-US"/>
        </w:rPr>
        <w:t xml:space="preserve"> to your Frameworks folder (need devices and Fat framework)</w:t>
      </w:r>
    </w:p>
    <w:p w14:paraId="4979266B" w14:textId="77777777" w:rsidR="00E50E9F" w:rsidRPr="00E50E9F" w:rsidRDefault="00E50E9F" w:rsidP="00E50E9F">
      <w:pPr>
        <w:pStyle w:val="ListParagraph"/>
        <w:shd w:val="clear" w:color="auto" w:fill="FFFFFF"/>
        <w:spacing w:before="60" w:after="100" w:afterAutospacing="1" w:line="240" w:lineRule="auto"/>
        <w:rPr>
          <w:lang w:val="en-US"/>
        </w:rPr>
      </w:pPr>
    </w:p>
    <w:p w14:paraId="53D60388" w14:textId="07831745" w:rsidR="00E951A4" w:rsidRPr="00F15966" w:rsidRDefault="00EB1351" w:rsidP="00427A0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it</w:t>
      </w:r>
      <w:r w:rsidR="00F15966" w:rsidRPr="00F15966">
        <w:rPr>
          <w:lang w:val="en-US"/>
        </w:rPr>
        <w:t xml:space="preserve"> </w:t>
      </w:r>
      <w:r>
        <w:rPr>
          <w:lang w:val="en-US"/>
        </w:rPr>
        <w:t>your</w:t>
      </w:r>
      <w:r w:rsidR="00F15966" w:rsidRPr="00F15966">
        <w:rPr>
          <w:lang w:val="en-US"/>
        </w:rPr>
        <w:t xml:space="preserve"> target</w:t>
      </w:r>
      <w:r>
        <w:rPr>
          <w:lang w:val="en-US"/>
        </w:rPr>
        <w:t>:</w:t>
      </w:r>
      <w:r w:rsidR="00F15966" w:rsidRPr="00F15966">
        <w:rPr>
          <w:lang w:val="en-US"/>
        </w:rPr>
        <w:t xml:space="preserve"> General -&gt; Frameworks, Libraries and and Embedded Content. </w:t>
      </w:r>
    </w:p>
    <w:p w14:paraId="634865C8" w14:textId="32DC73C2" w:rsidR="00F15966" w:rsidRDefault="00F15966" w:rsidP="00427A0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Choose “Embed &amp; Sign” option on Embed tab</w:t>
      </w:r>
      <w:r w:rsidR="009024E1">
        <w:rPr>
          <w:lang w:val="en-US"/>
        </w:rPr>
        <w:t xml:space="preserve"> </w:t>
      </w:r>
    </w:p>
    <w:p w14:paraId="1E31E45B" w14:textId="757FF37B" w:rsidR="00BC3F95" w:rsidRPr="00BC3F95" w:rsidRDefault="00567404" w:rsidP="00BC3F9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ACB6EF" wp14:editId="24F2D567">
            <wp:extent cx="5584371" cy="899795"/>
            <wp:effectExtent l="0" t="0" r="3810" b="1905"/>
            <wp:docPr id="54" name="Picture 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262" cy="9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907C" w14:textId="2BBDED88" w:rsidR="00E951A4" w:rsidRPr="00AD0C93" w:rsidRDefault="00567404" w:rsidP="00AD0C9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B7F6AA7" wp14:editId="162ADF13">
            <wp:extent cx="5731510" cy="897890"/>
            <wp:effectExtent l="0" t="0" r="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403F" w14:textId="49200EF3" w:rsidR="00EB1351" w:rsidRDefault="00EB1351" w:rsidP="00427A0D">
      <w:pPr>
        <w:pStyle w:val="ListParagraph"/>
        <w:numPr>
          <w:ilvl w:val="0"/>
          <w:numId w:val="16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If your application is Objective C app perform an additional step: Build settings -&gt; Build Options -&gt; Always Embed Swift Standard Libraries set YES</w:t>
      </w:r>
    </w:p>
    <w:p w14:paraId="32BDBC4B" w14:textId="33ED48DC" w:rsidR="00EB1351" w:rsidRDefault="00EB1351" w:rsidP="00EB1351">
      <w:pPr>
        <w:pStyle w:val="ListParagraph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024EAF46" w14:textId="4CC1B83D" w:rsidR="009024E1" w:rsidRPr="00DD2B22" w:rsidRDefault="00EB1351" w:rsidP="00DD2B22">
      <w:pPr>
        <w:pStyle w:val="ListParagraph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72B4D"/>
          <w:spacing w:val="-1"/>
          <w:sz w:val="21"/>
          <w:szCs w:val="21"/>
          <w:shd w:val="clear" w:color="auto" w:fill="FFFFFF"/>
        </w:rPr>
        <w:drawing>
          <wp:inline distT="0" distB="0" distL="0" distR="0" wp14:anchorId="371FC10E" wp14:editId="640C038D">
            <wp:extent cx="5731510" cy="574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28EC" w14:textId="77777777" w:rsidR="009024E1" w:rsidRDefault="009024E1" w:rsidP="00F00A67"/>
    <w:p w14:paraId="59C59E96" w14:textId="063A642D" w:rsidR="009024E1" w:rsidRDefault="009024E1" w:rsidP="00F00A67"/>
    <w:p w14:paraId="6FCEB6E5" w14:textId="7FC3EAC6" w:rsidR="00DD2B22" w:rsidRPr="00E77614" w:rsidRDefault="00DD2B22" w:rsidP="00DD2B22">
      <w:pPr>
        <w:spacing w:line="240" w:lineRule="auto"/>
        <w:rPr>
          <w:lang w:val="en-US"/>
        </w:rPr>
      </w:pPr>
      <w:r w:rsidRPr="00E77614">
        <w:rPr>
          <w:lang w:val="en-US"/>
        </w:rPr>
        <w:t xml:space="preserve">For </w:t>
      </w:r>
      <w:r>
        <w:rPr>
          <w:lang w:val="en-US"/>
        </w:rPr>
        <w:t>using iOS</w:t>
      </w:r>
      <w:r w:rsidRPr="00E77614">
        <w:rPr>
          <w:lang w:val="en-US"/>
        </w:rPr>
        <w:t xml:space="preserve"> SDK </w:t>
      </w:r>
      <w:r w:rsidR="00ED6669">
        <w:rPr>
          <w:lang w:val="en-US"/>
        </w:rPr>
        <w:t>in code</w:t>
      </w:r>
      <w:r>
        <w:rPr>
          <w:lang w:val="en-US"/>
        </w:rPr>
        <w:t xml:space="preserve"> remember to import the framework in your </w:t>
      </w:r>
      <w:r w:rsidR="00ED6669">
        <w:rPr>
          <w:lang w:val="en-US"/>
        </w:rPr>
        <w:t>existing app</w:t>
      </w:r>
      <w:r w:rsidR="00B269A1">
        <w:rPr>
          <w:lang w:val="en-US"/>
        </w:rPr>
        <w:t xml:space="preserve"> code</w:t>
      </w:r>
      <w:r>
        <w:rPr>
          <w:lang w:val="en-US"/>
        </w:rPr>
        <w:t>:</w:t>
      </w:r>
    </w:p>
    <w:p w14:paraId="0921C6A7" w14:textId="77777777" w:rsidR="00DD2B22" w:rsidRDefault="00DD2B22" w:rsidP="00F00A67"/>
    <w:p w14:paraId="6DA15F5B" w14:textId="77777777" w:rsidR="00BC3F95" w:rsidRDefault="00BC3F95" w:rsidP="00F00A67">
      <w:bookmarkStart w:id="8" w:name="OLE_LINK1"/>
      <w:bookmarkStart w:id="9" w:name="OLE_LINK2"/>
    </w:p>
    <w:p w14:paraId="0EC6A8FD" w14:textId="77777777" w:rsidR="00BF55A7" w:rsidRDefault="00BF55A7" w:rsidP="00F00A67"/>
    <w:p w14:paraId="68DEE673" w14:textId="5E7D7A38" w:rsidR="0062322B" w:rsidRDefault="00F00A67" w:rsidP="00F00A67">
      <w:r>
        <w:lastRenderedPageBreak/>
        <w:t>Example</w:t>
      </w:r>
      <w:r w:rsidR="00DD2B22">
        <w:t xml:space="preserve"> Swift</w:t>
      </w:r>
      <w:r>
        <w:t>:</w:t>
      </w:r>
    </w:p>
    <w:bookmarkEnd w:id="8"/>
    <w:bookmarkEnd w:id="9"/>
    <w:p w14:paraId="3086BC6E" w14:textId="2800184F" w:rsidR="005A2DDA" w:rsidRDefault="003074EF" w:rsidP="00F00A67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89C79F7" wp14:editId="59B67F3F">
                <wp:simplePos x="0" y="0"/>
                <wp:positionH relativeFrom="margin">
                  <wp:posOffset>179882</wp:posOffset>
                </wp:positionH>
                <wp:positionV relativeFrom="paragraph">
                  <wp:posOffset>105837</wp:posOffset>
                </wp:positionV>
                <wp:extent cx="5677525" cy="337279"/>
                <wp:effectExtent l="0" t="0" r="1270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525" cy="33727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58E4" id="Rectangle 6" o:spid="_x0000_s1026" style="position:absolute;margin-left:14.15pt;margin-top:8.35pt;width:447.05pt;height:26.55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20FB41B" w14:textId="37670294" w:rsidR="007F5D37" w:rsidRDefault="00DD2B22" w:rsidP="00B417D6">
      <w:pPr>
        <w:spacing w:line="240" w:lineRule="auto"/>
        <w:rPr>
          <w:rFonts w:ascii="Segoe UI" w:eastAsia="Times New Roman" w:hAnsi="Segoe UI" w:cs="Segoe UI"/>
          <w:color w:val="DA846B"/>
          <w:sz w:val="21"/>
          <w:szCs w:val="21"/>
          <w:lang w:eastAsia="en-GB"/>
        </w:rPr>
      </w:pPr>
      <w:r>
        <w:rPr>
          <w:rFonts w:ascii="Menlo" w:hAnsi="Menlo" w:cs="Menlo"/>
          <w:b/>
          <w:bCs/>
          <w:color w:val="9B2393"/>
          <w:sz w:val="24"/>
          <w:szCs w:val="24"/>
        </w:rPr>
        <w:t xml:space="preserve">   import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GeideaPaymentSDK</w:t>
      </w:r>
      <w:proofErr w:type="spellEnd"/>
    </w:p>
    <w:p w14:paraId="6930916C" w14:textId="19B030FF" w:rsidR="00DD2B22" w:rsidRDefault="00DD2B22" w:rsidP="00B417D6">
      <w:pPr>
        <w:spacing w:line="240" w:lineRule="auto"/>
        <w:rPr>
          <w:lang w:val="en-US"/>
        </w:rPr>
      </w:pPr>
    </w:p>
    <w:p w14:paraId="10A8D2D6" w14:textId="78147CB9" w:rsidR="00DD2B22" w:rsidRDefault="00DD2B22" w:rsidP="00DD2B22"/>
    <w:p w14:paraId="1B2E6F68" w14:textId="6CE42F80" w:rsidR="00DD2B22" w:rsidRDefault="00DD2B22" w:rsidP="00DD2B22">
      <w:r>
        <w:t>Example Objective C:</w:t>
      </w:r>
    </w:p>
    <w:p w14:paraId="08FF210A" w14:textId="6AAAD980" w:rsidR="00DD2B22" w:rsidRDefault="00DD2B22" w:rsidP="00DD2B22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A417FCD" wp14:editId="59793CB2">
                <wp:simplePos x="0" y="0"/>
                <wp:positionH relativeFrom="margin">
                  <wp:posOffset>142407</wp:posOffset>
                </wp:positionH>
                <wp:positionV relativeFrom="paragraph">
                  <wp:posOffset>89826</wp:posOffset>
                </wp:positionV>
                <wp:extent cx="5715000" cy="359431"/>
                <wp:effectExtent l="0" t="0" r="12700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5943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986F6" id="Rectangle 16" o:spid="_x0000_s1026" style="position:absolute;margin-left:11.2pt;margin-top:7.05pt;width:450pt;height:28.3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13238EBF" w14:textId="1D8BA144" w:rsidR="00DD2B22" w:rsidRDefault="00DD2B22" w:rsidP="00DD2B22">
      <w:r>
        <w:rPr>
          <w:rFonts w:ascii="Menlo" w:hAnsi="Menlo" w:cs="Menlo"/>
          <w:color w:val="643820"/>
          <w:sz w:val="24"/>
          <w:szCs w:val="24"/>
        </w:rPr>
        <w:t xml:space="preserve">   #import </w:t>
      </w:r>
      <w:r>
        <w:rPr>
          <w:rFonts w:ascii="Menlo" w:hAnsi="Menlo" w:cs="Menlo"/>
          <w:color w:val="C41A16"/>
          <w:sz w:val="24"/>
          <w:szCs w:val="24"/>
        </w:rPr>
        <w:t>&lt;</w:t>
      </w:r>
      <w:proofErr w:type="spellStart"/>
      <w:r>
        <w:rPr>
          <w:rFonts w:ascii="Menlo" w:hAnsi="Menlo" w:cs="Menlo"/>
          <w:color w:val="C41A16"/>
          <w:sz w:val="24"/>
          <w:szCs w:val="24"/>
        </w:rPr>
        <w:t>GeideaPaymentSDK</w:t>
      </w:r>
      <w:proofErr w:type="spellEnd"/>
      <w:r>
        <w:rPr>
          <w:rFonts w:ascii="Menlo" w:hAnsi="Menlo" w:cs="Menlo"/>
          <w:color w:val="C41A16"/>
          <w:sz w:val="24"/>
          <w:szCs w:val="24"/>
        </w:rPr>
        <w:t>/</w:t>
      </w:r>
      <w:proofErr w:type="spellStart"/>
      <w:r>
        <w:rPr>
          <w:rFonts w:ascii="Menlo" w:hAnsi="Menlo" w:cs="Menlo"/>
          <w:color w:val="C41A16"/>
          <w:sz w:val="24"/>
          <w:szCs w:val="24"/>
        </w:rPr>
        <w:t>GeideaPaymentSDK.h</w:t>
      </w:r>
      <w:proofErr w:type="spellEnd"/>
      <w:r>
        <w:rPr>
          <w:rFonts w:ascii="Menlo" w:hAnsi="Menlo" w:cs="Menlo"/>
          <w:color w:val="C41A16"/>
          <w:sz w:val="24"/>
          <w:szCs w:val="24"/>
        </w:rPr>
        <w:t>&gt;</w:t>
      </w:r>
    </w:p>
    <w:p w14:paraId="5BAC67E0" w14:textId="3163D293" w:rsidR="00DD2B22" w:rsidRDefault="00DD2B22" w:rsidP="00DD2B22">
      <w:pPr>
        <w:pStyle w:val="Heading3"/>
      </w:pPr>
    </w:p>
    <w:p w14:paraId="5D92168F" w14:textId="48785EE4" w:rsidR="00DD2B22" w:rsidRDefault="00DD2B22" w:rsidP="00DD2B22"/>
    <w:p w14:paraId="4CDD1CBB" w14:textId="77777777" w:rsidR="00DD2B22" w:rsidRPr="00DD2B22" w:rsidRDefault="00DD2B22" w:rsidP="00DD2B22"/>
    <w:p w14:paraId="4060A247" w14:textId="78148D39" w:rsidR="008106F4" w:rsidRDefault="008106F4" w:rsidP="008B083C">
      <w:pPr>
        <w:pStyle w:val="Heading3"/>
        <w:numPr>
          <w:ilvl w:val="2"/>
          <w:numId w:val="8"/>
        </w:numPr>
      </w:pPr>
      <w:bookmarkStart w:id="10" w:name="_Toc67583105"/>
      <w:bookmarkStart w:id="11" w:name="_Initialize_Object:"/>
      <w:bookmarkEnd w:id="11"/>
      <w:r>
        <w:t xml:space="preserve">Initialize </w:t>
      </w:r>
      <w:r w:rsidR="00F4518B">
        <w:t>Object</w:t>
      </w:r>
      <w:r>
        <w:t>:</w:t>
      </w:r>
      <w:bookmarkEnd w:id="10"/>
    </w:p>
    <w:p w14:paraId="3CA64D71" w14:textId="77777777" w:rsidR="00DD2D02" w:rsidRPr="00DD2D02" w:rsidRDefault="00DD2D02" w:rsidP="00DD2D02">
      <w:pPr>
        <w:spacing w:line="240" w:lineRule="auto"/>
        <w:rPr>
          <w:rFonts w:ascii="Times New Roman" w:eastAsia="Times New Roman" w:hAnsi="Times New Roman"/>
          <w:color w:val="auto"/>
          <w:sz w:val="24"/>
          <w:szCs w:val="24"/>
          <w:lang w:val="en-RO" w:eastAsia="en-GB"/>
        </w:rPr>
      </w:pPr>
    </w:p>
    <w:p w14:paraId="24D0DCE9" w14:textId="3F698875" w:rsidR="00BD7D49" w:rsidRDefault="00DD2D02" w:rsidP="00BD7D49">
      <w:r>
        <w:t xml:space="preserve">At your application start up (for example in the </w:t>
      </w:r>
      <w:proofErr w:type="spellStart"/>
      <w:r>
        <w:t>AppDelegate</w:t>
      </w:r>
      <w:proofErr w:type="spellEnd"/>
      <w:r>
        <w:t>) or w</w:t>
      </w:r>
      <w:r w:rsidR="00BD7D49">
        <w:t xml:space="preserve">hen a client hits Pay button on </w:t>
      </w:r>
      <w:r>
        <w:t>your app the SDK authentication must be done.</w:t>
      </w:r>
    </w:p>
    <w:p w14:paraId="4EA4CE8A" w14:textId="0F1B77A3" w:rsidR="00DD2D02" w:rsidRDefault="00DD2D02" w:rsidP="00427A0D">
      <w:pPr>
        <w:pStyle w:val="ListParagraph"/>
        <w:numPr>
          <w:ilvl w:val="0"/>
          <w:numId w:val="17"/>
        </w:numPr>
      </w:pPr>
      <w:r>
        <w:t>Check if the credentials are available on SDK secure storage</w:t>
      </w:r>
      <w:r w:rsidR="00BF55A7">
        <w:t xml:space="preserve"> </w:t>
      </w:r>
    </w:p>
    <w:p w14:paraId="3B6BA1AD" w14:textId="7A9BA97C" w:rsidR="00DD2D02" w:rsidRDefault="00C31E39" w:rsidP="00427A0D">
      <w:pPr>
        <w:pStyle w:val="ListParagraph"/>
        <w:numPr>
          <w:ilvl w:val="0"/>
          <w:numId w:val="17"/>
        </w:numPr>
      </w:pPr>
      <w:r>
        <w:t xml:space="preserve">Authenticate with SDK using </w:t>
      </w:r>
      <w:proofErr w:type="spellStart"/>
      <w:r>
        <w:t>s</w:t>
      </w:r>
      <w:r w:rsidR="00DD2D02">
        <w:t>etCredentials</w:t>
      </w:r>
      <w:proofErr w:type="spellEnd"/>
      <w:r w:rsidR="00DD2D02">
        <w:t xml:space="preserve"> </w:t>
      </w:r>
    </w:p>
    <w:p w14:paraId="40C1FB00" w14:textId="2752B0C1" w:rsidR="00AD2EB9" w:rsidRDefault="00AD2EB9" w:rsidP="00427A0D">
      <w:pPr>
        <w:pStyle w:val="ListParagraph"/>
        <w:numPr>
          <w:ilvl w:val="0"/>
          <w:numId w:val="17"/>
        </w:numPr>
      </w:pPr>
      <w:r>
        <w:t xml:space="preserve">Get merchant configuration from </w:t>
      </w:r>
      <w:proofErr w:type="spellStart"/>
      <w:r>
        <w:t>Geidea</w:t>
      </w:r>
      <w:proofErr w:type="spellEnd"/>
      <w:r>
        <w:t xml:space="preserve"> server  </w:t>
      </w:r>
    </w:p>
    <w:p w14:paraId="2A53B44E" w14:textId="4B1AF94B" w:rsidR="00443E49" w:rsidRDefault="00443E49" w:rsidP="00427A0D">
      <w:pPr>
        <w:pStyle w:val="ListParagraph"/>
        <w:numPr>
          <w:ilvl w:val="0"/>
          <w:numId w:val="17"/>
        </w:numPr>
      </w:pPr>
      <w:r>
        <w:t xml:space="preserve">Set your </w:t>
      </w:r>
      <w:r w:rsidR="0039413B">
        <w:t>default</w:t>
      </w:r>
      <w:r>
        <w:t xml:space="preserve"> Language with </w:t>
      </w:r>
      <w:r w:rsidR="0039413B">
        <w:t>SDK using</w:t>
      </w:r>
      <w:r>
        <w:t xml:space="preserve"> </w:t>
      </w:r>
      <w:proofErr w:type="spellStart"/>
      <w:r>
        <w:t>setLanguage</w:t>
      </w:r>
      <w:proofErr w:type="spellEnd"/>
      <w:r w:rsidR="0039413B">
        <w:t xml:space="preserve"> the SDK will be translated in English or Arabic. The function can be used any time your app </w:t>
      </w:r>
      <w:proofErr w:type="gramStart"/>
      <w:r w:rsidR="0039413B">
        <w:t>switch</w:t>
      </w:r>
      <w:proofErr w:type="gramEnd"/>
      <w:r w:rsidR="0039413B">
        <w:t xml:space="preserve"> the language</w:t>
      </w:r>
    </w:p>
    <w:p w14:paraId="0C0DF3A9" w14:textId="1B39E957" w:rsidR="00AD2EB9" w:rsidRDefault="00AD2EB9" w:rsidP="00427A0D">
      <w:pPr>
        <w:pStyle w:val="ListParagraph"/>
        <w:numPr>
          <w:ilvl w:val="0"/>
          <w:numId w:val="17"/>
        </w:numPr>
      </w:pPr>
      <w:r>
        <w:t>Store the configuration for future use</w:t>
      </w:r>
    </w:p>
    <w:p w14:paraId="27C0125A" w14:textId="0F1FFB82" w:rsidR="00DD2D02" w:rsidRDefault="00DD2D02" w:rsidP="00BD7D49"/>
    <w:p w14:paraId="45C96C23" w14:textId="77777777" w:rsidR="00EF6262" w:rsidRDefault="00EF6262" w:rsidP="00EF6262">
      <w:bookmarkStart w:id="12" w:name="OLE_LINK13"/>
      <w:bookmarkStart w:id="13" w:name="OLE_LINK14"/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GeideaPaymentApi.setCredentials</w:t>
      </w:r>
      <w:proofErr w:type="spellEnd"/>
      <w:r>
        <w:rPr>
          <w:rFonts w:ascii="Consolas" w:hAnsi="Consolas"/>
          <w:sz w:val="20"/>
          <w:szCs w:val="20"/>
        </w:rPr>
        <w:t>()</w:t>
      </w:r>
      <w:r>
        <w:t xml:space="preserve"> should have the following parameters:</w:t>
      </w:r>
    </w:p>
    <w:bookmarkEnd w:id="12"/>
    <w:bookmarkEnd w:id="13"/>
    <w:p w14:paraId="5B464724" w14:textId="77777777" w:rsidR="00EF6262" w:rsidRDefault="00EF6262" w:rsidP="00EF6262"/>
    <w:p w14:paraId="32241469" w14:textId="77777777" w:rsidR="00EF6262" w:rsidRDefault="00EF6262" w:rsidP="00427A0D">
      <w:pPr>
        <w:pStyle w:val="ListParagraph"/>
        <w:numPr>
          <w:ilvl w:val="0"/>
          <w:numId w:val="15"/>
        </w:numPr>
      </w:pPr>
      <w:bookmarkStart w:id="14" w:name="OLE_LINK15"/>
      <w:bookmarkStart w:id="15" w:name="OLE_LINK16"/>
      <w:proofErr w:type="spellStart"/>
      <w:r w:rsidRPr="001603E3">
        <w:rPr>
          <w:b/>
          <w:bCs/>
        </w:rPr>
        <w:t>merchantKey</w:t>
      </w:r>
      <w:proofErr w:type="spellEnd"/>
      <w:r>
        <w:t xml:space="preserve">: </w:t>
      </w:r>
      <w:proofErr w:type="spellStart"/>
      <w:r>
        <w:t>merchantID</w:t>
      </w:r>
      <w:proofErr w:type="spellEnd"/>
      <w:r>
        <w:t xml:space="preserve"> </w:t>
      </w:r>
      <w:bookmarkStart w:id="16" w:name="OLE_LINK7"/>
      <w:bookmarkStart w:id="17" w:name="OLE_LINK8"/>
      <w:r>
        <w:t xml:space="preserve">assigned to you by </w:t>
      </w:r>
      <w:proofErr w:type="spellStart"/>
      <w:r>
        <w:t>Geidea</w:t>
      </w:r>
      <w:bookmarkEnd w:id="16"/>
      <w:bookmarkEnd w:id="17"/>
      <w:proofErr w:type="spellEnd"/>
    </w:p>
    <w:p w14:paraId="2D2FBBF0" w14:textId="198FCA52" w:rsidR="00EF6262" w:rsidRDefault="00EF6262" w:rsidP="00427A0D">
      <w:pPr>
        <w:pStyle w:val="ListParagraph"/>
        <w:numPr>
          <w:ilvl w:val="0"/>
          <w:numId w:val="15"/>
        </w:numPr>
      </w:pPr>
      <w:r>
        <w:rPr>
          <w:b/>
          <w:bCs/>
        </w:rPr>
        <w:t>password</w:t>
      </w:r>
      <w:r>
        <w:t xml:space="preserve">: password assigned to you by </w:t>
      </w:r>
      <w:proofErr w:type="spellStart"/>
      <w:r>
        <w:t>Geidea</w:t>
      </w:r>
      <w:bookmarkEnd w:id="14"/>
      <w:bookmarkEnd w:id="15"/>
      <w:proofErr w:type="spellEnd"/>
    </w:p>
    <w:p w14:paraId="3C51608A" w14:textId="432B4E23" w:rsidR="00AA5B18" w:rsidRDefault="00AA5B18" w:rsidP="00AA5B18"/>
    <w:p w14:paraId="7ED6187C" w14:textId="269A4169" w:rsidR="00AA5B18" w:rsidRDefault="00AA5B18" w:rsidP="00AA5B18"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</w:t>
      </w:r>
      <w:r w:rsidRPr="00AD2EB9">
        <w:rPr>
          <w:rFonts w:ascii="Menlo" w:hAnsi="Menlo" w:cs="Menlo"/>
          <w:color w:val="326D74"/>
          <w:sz w:val="20"/>
          <w:szCs w:val="20"/>
        </w:rPr>
        <w:t>getMerchantConfig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t>should have the following parameters:</w:t>
      </w:r>
    </w:p>
    <w:p w14:paraId="76763651" w14:textId="77777777" w:rsidR="00AA5B18" w:rsidRDefault="00AA5B18" w:rsidP="00AA5B18"/>
    <w:p w14:paraId="6F616449" w14:textId="3FB4C911" w:rsidR="00AA5B18" w:rsidRDefault="00AA5B18" w:rsidP="00427A0D">
      <w:pPr>
        <w:pStyle w:val="ListParagraph"/>
        <w:numPr>
          <w:ilvl w:val="0"/>
          <w:numId w:val="15"/>
        </w:numPr>
      </w:pPr>
      <w:r>
        <w:rPr>
          <w:rFonts w:ascii="Menlo" w:hAnsi="Menlo" w:cs="Menlo"/>
          <w:color w:val="326D74"/>
          <w:sz w:val="20"/>
          <w:szCs w:val="20"/>
        </w:rPr>
        <w:t>completion</w:t>
      </w:r>
      <w:r>
        <w:t xml:space="preserve">: </w:t>
      </w:r>
      <w:proofErr w:type="spellStart"/>
      <w:r>
        <w:t>GDConfigResponse</w:t>
      </w:r>
      <w:proofErr w:type="spellEnd"/>
      <w:r>
        <w:t xml:space="preserve">, </w:t>
      </w:r>
      <w:proofErr w:type="spellStart"/>
      <w:r>
        <w:t>GDErrorErrorResponse</w:t>
      </w:r>
      <w:proofErr w:type="spellEnd"/>
      <w:r>
        <w:t xml:space="preserve"> </w:t>
      </w:r>
    </w:p>
    <w:p w14:paraId="2B2940C2" w14:textId="77777777" w:rsidR="00AA5B18" w:rsidRDefault="00AA5B18" w:rsidP="00AA5B18">
      <w:pPr>
        <w:pStyle w:val="ListParagraph"/>
      </w:pPr>
    </w:p>
    <w:p w14:paraId="1F83FE2A" w14:textId="59DA5DA6" w:rsidR="00AA5B18" w:rsidRPr="00CB7AB2" w:rsidRDefault="00AA5B18" w:rsidP="00AA5B18">
      <w:pPr>
        <w:rPr>
          <w:b/>
          <w:bCs/>
        </w:rPr>
      </w:pPr>
      <w:r>
        <w:t xml:space="preserve">A success completion </w:t>
      </w:r>
      <w:proofErr w:type="spellStart"/>
      <w:r>
        <w:t>GDConfigResponse</w:t>
      </w:r>
      <w:proofErr w:type="spellEnd"/>
      <w:r>
        <w:t xml:space="preserve"> </w:t>
      </w:r>
      <w:r w:rsidR="005310BD">
        <w:t xml:space="preserve">will </w:t>
      </w:r>
      <w:r>
        <w:t>have the following properties:</w:t>
      </w:r>
      <w:r w:rsidR="005310BD">
        <w:t xml:space="preserve"> You can use them </w:t>
      </w:r>
      <w:r w:rsidR="00CB7AB2">
        <w:t>to</w:t>
      </w:r>
      <w:r w:rsidR="005310BD">
        <w:t xml:space="preserve"> show or hide functionality based on the </w:t>
      </w:r>
      <w:r w:rsidR="00CB7AB2">
        <w:t xml:space="preserve">server config. Some features </w:t>
      </w:r>
      <w:r w:rsidR="00AB758F">
        <w:t>availabilities</w:t>
      </w:r>
      <w:r w:rsidR="00CB7AB2">
        <w:t xml:space="preserve"> may be checked based on Config</w:t>
      </w:r>
    </w:p>
    <w:p w14:paraId="5FC282C6" w14:textId="441FCCE2" w:rsidR="00BF55A7" w:rsidRDefault="00BF55A7" w:rsidP="00AA5B1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70"/>
        <w:gridCol w:w="1645"/>
        <w:gridCol w:w="1701"/>
        <w:gridCol w:w="2500"/>
      </w:tblGrid>
      <w:tr w:rsidR="00CB7AB2" w14:paraId="5BBE4D40" w14:textId="77777777" w:rsidTr="00C266A5">
        <w:tc>
          <w:tcPr>
            <w:tcW w:w="3170" w:type="dxa"/>
            <w:vAlign w:val="center"/>
          </w:tcPr>
          <w:p w14:paraId="19F78C12" w14:textId="2FC41EA6" w:rsidR="00CB7AB2" w:rsidRDefault="00CB7AB2" w:rsidP="00CB7AB2">
            <w:r>
              <w:t>language</w:t>
            </w:r>
          </w:p>
        </w:tc>
        <w:tc>
          <w:tcPr>
            <w:tcW w:w="1645" w:type="dxa"/>
            <w:vAlign w:val="center"/>
          </w:tcPr>
          <w:p w14:paraId="48C541D4" w14:textId="6B71AB0D" w:rsidR="00CB7AB2" w:rsidRDefault="00CB7AB2" w:rsidP="00CB7AB2">
            <w:bookmarkStart w:id="18" w:name="OLE_LINK58"/>
            <w:bookmarkStart w:id="19" w:name="OLE_LINK59"/>
            <w:r>
              <w:t>String</w:t>
            </w:r>
            <w:bookmarkEnd w:id="18"/>
            <w:bookmarkEnd w:id="19"/>
          </w:p>
        </w:tc>
        <w:tc>
          <w:tcPr>
            <w:tcW w:w="1701" w:type="dxa"/>
          </w:tcPr>
          <w:p w14:paraId="3424A8E3" w14:textId="77777777" w:rsidR="00CB7AB2" w:rsidRDefault="00CB7AB2" w:rsidP="00AA5B18"/>
        </w:tc>
        <w:tc>
          <w:tcPr>
            <w:tcW w:w="2500" w:type="dxa"/>
          </w:tcPr>
          <w:p w14:paraId="527B3573" w14:textId="27A71F9D" w:rsidR="00CB7AB2" w:rsidRDefault="001537F0" w:rsidP="00AA5B18">
            <w:r>
              <w:t>Default Language set for merchant used for server errors</w:t>
            </w:r>
          </w:p>
        </w:tc>
      </w:tr>
      <w:tr w:rsidR="00CB7AB2" w14:paraId="38703BE1" w14:textId="77777777" w:rsidTr="00C266A5">
        <w:tc>
          <w:tcPr>
            <w:tcW w:w="3170" w:type="dxa"/>
            <w:vAlign w:val="center"/>
          </w:tcPr>
          <w:p w14:paraId="77022061" w14:textId="7AE6EC1A" w:rsidR="00CB7AB2" w:rsidRDefault="00CB7AB2" w:rsidP="00CB7AB2">
            <w:proofErr w:type="spellStart"/>
            <w:r>
              <w:t>merchantName</w:t>
            </w:r>
            <w:proofErr w:type="spellEnd"/>
          </w:p>
        </w:tc>
        <w:tc>
          <w:tcPr>
            <w:tcW w:w="1645" w:type="dxa"/>
            <w:vAlign w:val="center"/>
          </w:tcPr>
          <w:p w14:paraId="27A13163" w14:textId="06A93808" w:rsidR="00CB7AB2" w:rsidRDefault="00CB7AB2" w:rsidP="00CB7AB2">
            <w:r>
              <w:t>String</w:t>
            </w:r>
          </w:p>
        </w:tc>
        <w:tc>
          <w:tcPr>
            <w:tcW w:w="1701" w:type="dxa"/>
          </w:tcPr>
          <w:p w14:paraId="48421740" w14:textId="77777777" w:rsidR="00CB7AB2" w:rsidRDefault="00CB7AB2" w:rsidP="00AA5B18"/>
        </w:tc>
        <w:tc>
          <w:tcPr>
            <w:tcW w:w="2500" w:type="dxa"/>
          </w:tcPr>
          <w:p w14:paraId="0258C433" w14:textId="77777777" w:rsidR="001537F0" w:rsidRDefault="001537F0" w:rsidP="00AA5B18">
            <w:bookmarkStart w:id="20" w:name="OLE_LINK101"/>
            <w:bookmarkStart w:id="21" w:name="OLE_LINK102"/>
            <w:bookmarkStart w:id="22" w:name="OLE_LINK103"/>
            <w:bookmarkStart w:id="23" w:name="OLE_LINK104"/>
            <w:bookmarkStart w:id="24" w:name="OLE_LINK105"/>
            <w:bookmarkStart w:id="25" w:name="OLE_LINK106"/>
            <w:r>
              <w:t xml:space="preserve">Default name </w:t>
            </w:r>
          </w:p>
          <w:p w14:paraId="6DF05816" w14:textId="32F61514" w:rsidR="00CB7AB2" w:rsidRDefault="001537F0" w:rsidP="00AA5B18">
            <w:r>
              <w:t>used i</w:t>
            </w:r>
            <w:bookmarkEnd w:id="20"/>
            <w:bookmarkEnd w:id="21"/>
            <w:r>
              <w:t>n</w:t>
            </w:r>
            <w:bookmarkEnd w:id="22"/>
            <w:bookmarkEnd w:id="23"/>
            <w:r>
              <w:t xml:space="preserve"> </w:t>
            </w:r>
            <w:proofErr w:type="spellStart"/>
            <w:r>
              <w:t>ApplePay</w:t>
            </w:r>
            <w:proofErr w:type="spellEnd"/>
            <w:r>
              <w:t xml:space="preserve"> </w:t>
            </w:r>
            <w:proofErr w:type="spellStart"/>
            <w:r>
              <w:t>screen:</w:t>
            </w:r>
            <w:hyperlink w:anchor="_Apple_Pay_Payment" w:history="1">
              <w:r w:rsidRPr="001537F0">
                <w:rPr>
                  <w:rStyle w:val="Hyperlink"/>
                </w:rPr>
                <w:t>Apple</w:t>
              </w:r>
              <w:proofErr w:type="spellEnd"/>
              <w:r w:rsidRPr="001537F0">
                <w:rPr>
                  <w:rStyle w:val="Hyperlink"/>
                </w:rPr>
                <w:t xml:space="preserve"> Pay Payment</w:t>
              </w:r>
              <w:r w:rsidRPr="001537F0">
                <w:rPr>
                  <w:rStyle w:val="Hyperlink"/>
                </w:rPr>
                <w:t xml:space="preserve"> </w:t>
              </w:r>
              <w:r w:rsidRPr="001537F0">
                <w:rPr>
                  <w:rStyle w:val="Hyperlink"/>
                </w:rPr>
                <w:t>Flow:</w:t>
              </w:r>
            </w:hyperlink>
            <w:bookmarkEnd w:id="24"/>
            <w:bookmarkEnd w:id="25"/>
            <w:r>
              <w:t xml:space="preserve"> </w:t>
            </w:r>
          </w:p>
        </w:tc>
      </w:tr>
      <w:tr w:rsidR="00CB7AB2" w14:paraId="4EEEB78F" w14:textId="77777777" w:rsidTr="00C266A5">
        <w:tc>
          <w:tcPr>
            <w:tcW w:w="3170" w:type="dxa"/>
            <w:vAlign w:val="center"/>
          </w:tcPr>
          <w:p w14:paraId="44B5F231" w14:textId="7BBAC301" w:rsidR="00CB7AB2" w:rsidRDefault="00CB7AB2" w:rsidP="00CB7AB2">
            <w:proofErr w:type="spellStart"/>
            <w:r>
              <w:t>merchantNameAr</w:t>
            </w:r>
            <w:proofErr w:type="spellEnd"/>
          </w:p>
        </w:tc>
        <w:tc>
          <w:tcPr>
            <w:tcW w:w="1645" w:type="dxa"/>
            <w:vAlign w:val="center"/>
          </w:tcPr>
          <w:p w14:paraId="13191845" w14:textId="72C411A7" w:rsidR="00CB7AB2" w:rsidRDefault="00CB7AB2" w:rsidP="00CB7AB2">
            <w:r>
              <w:t>String</w:t>
            </w:r>
          </w:p>
        </w:tc>
        <w:tc>
          <w:tcPr>
            <w:tcW w:w="1701" w:type="dxa"/>
          </w:tcPr>
          <w:p w14:paraId="76E7DF82" w14:textId="77777777" w:rsidR="00CB7AB2" w:rsidRDefault="00CB7AB2" w:rsidP="00AA5B18"/>
        </w:tc>
        <w:tc>
          <w:tcPr>
            <w:tcW w:w="2500" w:type="dxa"/>
          </w:tcPr>
          <w:p w14:paraId="63DB536F" w14:textId="6FB920CD" w:rsidR="001537F0" w:rsidRDefault="001537F0" w:rsidP="001537F0">
            <w:r>
              <w:t xml:space="preserve">Default Arabic name </w:t>
            </w:r>
          </w:p>
          <w:p w14:paraId="44C4DA12" w14:textId="19ACEE71" w:rsidR="00CB7AB2" w:rsidRDefault="001537F0" w:rsidP="001537F0">
            <w:r>
              <w:lastRenderedPageBreak/>
              <w:t xml:space="preserve">used in </w:t>
            </w:r>
            <w:proofErr w:type="spellStart"/>
            <w:r>
              <w:t>ApplePay</w:t>
            </w:r>
            <w:proofErr w:type="spellEnd"/>
            <w:r>
              <w:t xml:space="preserve"> </w:t>
            </w:r>
            <w:proofErr w:type="spellStart"/>
            <w:r>
              <w:t>screen:</w:t>
            </w:r>
            <w:hyperlink w:anchor="_Apple_Pay_Payment" w:history="1">
              <w:r w:rsidRPr="001537F0">
                <w:rPr>
                  <w:rStyle w:val="Hyperlink"/>
                </w:rPr>
                <w:t>Apple</w:t>
              </w:r>
              <w:proofErr w:type="spellEnd"/>
              <w:r w:rsidRPr="001537F0">
                <w:rPr>
                  <w:rStyle w:val="Hyperlink"/>
                </w:rPr>
                <w:t xml:space="preserve"> Pay Payment Flow:</w:t>
              </w:r>
            </w:hyperlink>
            <w:r>
              <w:t xml:space="preserve"> </w:t>
            </w:r>
          </w:p>
        </w:tc>
      </w:tr>
      <w:tr w:rsidR="00CB7AB2" w14:paraId="594A344F" w14:textId="77777777" w:rsidTr="00C266A5">
        <w:tc>
          <w:tcPr>
            <w:tcW w:w="3170" w:type="dxa"/>
            <w:vAlign w:val="center"/>
          </w:tcPr>
          <w:p w14:paraId="3704CCAE" w14:textId="5C1733EE" w:rsidR="00CB7AB2" w:rsidRDefault="00CB7AB2" w:rsidP="00CB7AB2">
            <w:proofErr w:type="spellStart"/>
            <w:r>
              <w:lastRenderedPageBreak/>
              <w:t>merchantLogoUrl</w:t>
            </w:r>
            <w:proofErr w:type="spellEnd"/>
          </w:p>
        </w:tc>
        <w:tc>
          <w:tcPr>
            <w:tcW w:w="1645" w:type="dxa"/>
            <w:vAlign w:val="center"/>
          </w:tcPr>
          <w:p w14:paraId="4E2CFFFC" w14:textId="3195CE7C" w:rsidR="00CB7AB2" w:rsidRDefault="00CB7AB2" w:rsidP="00CB7AB2">
            <w:r>
              <w:t>String</w:t>
            </w:r>
          </w:p>
        </w:tc>
        <w:tc>
          <w:tcPr>
            <w:tcW w:w="1701" w:type="dxa"/>
          </w:tcPr>
          <w:p w14:paraId="325370F0" w14:textId="77777777" w:rsidR="00CB7AB2" w:rsidRDefault="00CB7AB2" w:rsidP="00AA5B18"/>
        </w:tc>
        <w:tc>
          <w:tcPr>
            <w:tcW w:w="2500" w:type="dxa"/>
          </w:tcPr>
          <w:p w14:paraId="2F65390B" w14:textId="38766D7F" w:rsidR="00CB7AB2" w:rsidRDefault="00CB7AB2" w:rsidP="00AA5B18"/>
        </w:tc>
      </w:tr>
      <w:tr w:rsidR="00CB7AB2" w14:paraId="4885A7D3" w14:textId="77777777" w:rsidTr="00C266A5">
        <w:tc>
          <w:tcPr>
            <w:tcW w:w="3170" w:type="dxa"/>
            <w:vAlign w:val="center"/>
          </w:tcPr>
          <w:p w14:paraId="0EC5A853" w14:textId="3B5E76B4" w:rsidR="00CB7AB2" w:rsidRDefault="00CB7AB2" w:rsidP="00CB7AB2">
            <w:proofErr w:type="spellStart"/>
            <w:r>
              <w:t>merchantCountryTwoLetterCode</w:t>
            </w:r>
            <w:proofErr w:type="spellEnd"/>
          </w:p>
        </w:tc>
        <w:tc>
          <w:tcPr>
            <w:tcW w:w="1645" w:type="dxa"/>
            <w:vAlign w:val="center"/>
          </w:tcPr>
          <w:p w14:paraId="4FD721A9" w14:textId="7629A3E5" w:rsidR="00CB7AB2" w:rsidRDefault="00CB7AB2" w:rsidP="00CB7AB2">
            <w:r>
              <w:t>String</w:t>
            </w:r>
          </w:p>
        </w:tc>
        <w:tc>
          <w:tcPr>
            <w:tcW w:w="1701" w:type="dxa"/>
          </w:tcPr>
          <w:p w14:paraId="64D53FD0" w14:textId="77777777" w:rsidR="00CB7AB2" w:rsidRDefault="00CB7AB2" w:rsidP="00AA5B18"/>
        </w:tc>
        <w:tc>
          <w:tcPr>
            <w:tcW w:w="2500" w:type="dxa"/>
          </w:tcPr>
          <w:p w14:paraId="0B33425D" w14:textId="0AB4F56A" w:rsidR="00CB7AB2" w:rsidRPr="001537F0" w:rsidRDefault="001537F0" w:rsidP="00AA5B18">
            <w:pPr>
              <w:rPr>
                <w:b/>
                <w:bCs/>
              </w:rPr>
            </w:pPr>
            <w:r>
              <w:t>Country code Id</w:t>
            </w:r>
          </w:p>
        </w:tc>
      </w:tr>
      <w:tr w:rsidR="00CB7AB2" w14:paraId="312C2F82" w14:textId="77777777" w:rsidTr="00C266A5">
        <w:tc>
          <w:tcPr>
            <w:tcW w:w="3170" w:type="dxa"/>
            <w:vAlign w:val="center"/>
          </w:tcPr>
          <w:p w14:paraId="49067604" w14:textId="547BDF32" w:rsidR="00CB7AB2" w:rsidRDefault="00CB7AB2" w:rsidP="00CB7AB2">
            <w:proofErr w:type="spellStart"/>
            <w:r>
              <w:t>paymentMethods</w:t>
            </w:r>
            <w:proofErr w:type="spellEnd"/>
          </w:p>
        </w:tc>
        <w:tc>
          <w:tcPr>
            <w:tcW w:w="1645" w:type="dxa"/>
            <w:vAlign w:val="center"/>
          </w:tcPr>
          <w:p w14:paraId="17EA4681" w14:textId="245DD443" w:rsidR="00CB7AB2" w:rsidRDefault="00CB7AB2" w:rsidP="00CB7AB2">
            <w:r>
              <w:t>[String]</w:t>
            </w:r>
          </w:p>
        </w:tc>
        <w:tc>
          <w:tcPr>
            <w:tcW w:w="1701" w:type="dxa"/>
          </w:tcPr>
          <w:p w14:paraId="21058F5B" w14:textId="77777777" w:rsidR="00CB7AB2" w:rsidRDefault="00CB7AB2" w:rsidP="00AA5B18"/>
        </w:tc>
        <w:tc>
          <w:tcPr>
            <w:tcW w:w="2500" w:type="dxa"/>
          </w:tcPr>
          <w:p w14:paraId="5B29203C" w14:textId="77777777" w:rsidR="00CB7AB2" w:rsidRDefault="00CB7AB2" w:rsidP="00AA5B18">
            <w:r>
              <w:t xml:space="preserve">List of </w:t>
            </w:r>
            <w:r w:rsidR="001537F0">
              <w:t xml:space="preserve">Default </w:t>
            </w:r>
            <w:r>
              <w:t xml:space="preserve">payment methods </w:t>
            </w:r>
            <w:r w:rsidR="001537F0">
              <w:t xml:space="preserve">supported by configuration. </w:t>
            </w:r>
          </w:p>
          <w:p w14:paraId="119F8E8B" w14:textId="4DAAD39B" w:rsidR="001537F0" w:rsidRDefault="001537F0" w:rsidP="00AA5B18">
            <w:r>
              <w:t xml:space="preserve">Can be restricted using payment Methods in Pay  </w:t>
            </w:r>
          </w:p>
        </w:tc>
      </w:tr>
      <w:tr w:rsidR="00CB7AB2" w14:paraId="79A289D6" w14:textId="77777777" w:rsidTr="00C266A5">
        <w:tc>
          <w:tcPr>
            <w:tcW w:w="3170" w:type="dxa"/>
            <w:vAlign w:val="center"/>
          </w:tcPr>
          <w:p w14:paraId="280CD254" w14:textId="0E7DA54A" w:rsidR="00CB7AB2" w:rsidRDefault="00AF1699" w:rsidP="00CB7AB2">
            <w:bookmarkStart w:id="26" w:name="OLE_LINK85"/>
            <w:bookmarkStart w:id="27" w:name="OLE_LINK86"/>
            <w:bookmarkStart w:id="28" w:name="OLE_LINK87"/>
            <w:bookmarkStart w:id="29" w:name="OLE_LINK92"/>
            <w:bookmarkStart w:id="30" w:name="OLE_LINK94"/>
            <w:proofErr w:type="spellStart"/>
            <w:r>
              <w:t>hppDefaultTime</w:t>
            </w:r>
            <w:bookmarkEnd w:id="26"/>
            <w:bookmarkEnd w:id="27"/>
            <w:bookmarkEnd w:id="28"/>
            <w:bookmarkEnd w:id="29"/>
            <w:bookmarkEnd w:id="30"/>
            <w:proofErr w:type="spellEnd"/>
          </w:p>
        </w:tc>
        <w:tc>
          <w:tcPr>
            <w:tcW w:w="1645" w:type="dxa"/>
            <w:vAlign w:val="center"/>
          </w:tcPr>
          <w:p w14:paraId="0EEDB8A2" w14:textId="439D4006" w:rsidR="00CB7AB2" w:rsidRDefault="00CB7AB2" w:rsidP="00CB7AB2">
            <w:r>
              <w:t>Int</w:t>
            </w:r>
          </w:p>
        </w:tc>
        <w:tc>
          <w:tcPr>
            <w:tcW w:w="1701" w:type="dxa"/>
          </w:tcPr>
          <w:p w14:paraId="4A9AA29D" w14:textId="77777777" w:rsidR="00CB7AB2" w:rsidRDefault="00CB7AB2" w:rsidP="00CB7AB2"/>
        </w:tc>
        <w:tc>
          <w:tcPr>
            <w:tcW w:w="2500" w:type="dxa"/>
            <w:vAlign w:val="center"/>
          </w:tcPr>
          <w:p w14:paraId="50D0E9B4" w14:textId="48689FAE" w:rsidR="00CB7AB2" w:rsidRDefault="00CB7AB2" w:rsidP="00CB7AB2">
            <w:r>
              <w:t xml:space="preserve">Default is 1800, used for </w:t>
            </w:r>
            <w:proofErr w:type="spellStart"/>
            <w:r w:rsidR="0039331A">
              <w:t>geideaform</w:t>
            </w:r>
            <w:proofErr w:type="spellEnd"/>
          </w:p>
        </w:tc>
      </w:tr>
      <w:tr w:rsidR="00AF1699" w14:paraId="1C11AB54" w14:textId="77777777" w:rsidTr="00C266A5">
        <w:tc>
          <w:tcPr>
            <w:tcW w:w="3170" w:type="dxa"/>
            <w:vAlign w:val="center"/>
          </w:tcPr>
          <w:p w14:paraId="32552EA2" w14:textId="414B77B2" w:rsidR="00AF1699" w:rsidRDefault="00AF1699" w:rsidP="00CB7AB2">
            <w:bookmarkStart w:id="31" w:name="_Hlk88824441"/>
            <w:proofErr w:type="spellStart"/>
            <w:r>
              <w:t>isTest</w:t>
            </w:r>
            <w:proofErr w:type="spellEnd"/>
          </w:p>
        </w:tc>
        <w:tc>
          <w:tcPr>
            <w:tcW w:w="1645" w:type="dxa"/>
            <w:vAlign w:val="center"/>
          </w:tcPr>
          <w:p w14:paraId="08EAD319" w14:textId="0A2ED18A" w:rsidR="00AF1699" w:rsidRDefault="00AF1699" w:rsidP="00CB7AB2">
            <w:r>
              <w:t>Bool</w:t>
            </w:r>
          </w:p>
        </w:tc>
        <w:tc>
          <w:tcPr>
            <w:tcW w:w="1701" w:type="dxa"/>
          </w:tcPr>
          <w:p w14:paraId="33B11C2E" w14:textId="77777777" w:rsidR="00AF1699" w:rsidRDefault="00AF1699" w:rsidP="00CB7AB2"/>
        </w:tc>
        <w:tc>
          <w:tcPr>
            <w:tcW w:w="2500" w:type="dxa"/>
            <w:vAlign w:val="center"/>
          </w:tcPr>
          <w:p w14:paraId="2C92F019" w14:textId="384D243C" w:rsidR="00AF1699" w:rsidRDefault="00AF1699" w:rsidP="00CB7AB2">
            <w:r>
              <w:t>Your account is Test in Prod Environment</w:t>
            </w:r>
          </w:p>
        </w:tc>
      </w:tr>
      <w:bookmarkEnd w:id="31"/>
      <w:tr w:rsidR="00AF1699" w14:paraId="0B4FF730" w14:textId="77777777" w:rsidTr="00C266A5">
        <w:tc>
          <w:tcPr>
            <w:tcW w:w="3170" w:type="dxa"/>
            <w:vAlign w:val="center"/>
          </w:tcPr>
          <w:p w14:paraId="1ABE0022" w14:textId="695A557A" w:rsidR="00AF1699" w:rsidRDefault="00AF1699" w:rsidP="00AF1699">
            <w:proofErr w:type="spellStart"/>
            <w:r>
              <w:t>isLuhnCheckValid</w:t>
            </w:r>
            <w:proofErr w:type="spellEnd"/>
          </w:p>
        </w:tc>
        <w:tc>
          <w:tcPr>
            <w:tcW w:w="1645" w:type="dxa"/>
            <w:vAlign w:val="center"/>
          </w:tcPr>
          <w:p w14:paraId="0617D7D2" w14:textId="65357EAE" w:rsidR="00AF1699" w:rsidRDefault="00AF1699" w:rsidP="00AF1699">
            <w:r>
              <w:t>Bool</w:t>
            </w:r>
          </w:p>
        </w:tc>
        <w:tc>
          <w:tcPr>
            <w:tcW w:w="1701" w:type="dxa"/>
          </w:tcPr>
          <w:p w14:paraId="5BBF40FE" w14:textId="77777777" w:rsidR="00AF1699" w:rsidRDefault="00AF1699" w:rsidP="00AF1699"/>
        </w:tc>
        <w:tc>
          <w:tcPr>
            <w:tcW w:w="2500" w:type="dxa"/>
            <w:vAlign w:val="center"/>
          </w:tcPr>
          <w:p w14:paraId="532D48D5" w14:textId="77777777" w:rsidR="00AF1699" w:rsidRDefault="00AF1699" w:rsidP="00AF1699"/>
        </w:tc>
      </w:tr>
      <w:tr w:rsidR="00AF1699" w14:paraId="60E3F473" w14:textId="77777777" w:rsidTr="00C266A5">
        <w:tc>
          <w:tcPr>
            <w:tcW w:w="3170" w:type="dxa"/>
            <w:vAlign w:val="center"/>
          </w:tcPr>
          <w:p w14:paraId="19C07468" w14:textId="0CAE54C2" w:rsidR="00AF1699" w:rsidRDefault="00AF1699" w:rsidP="00AF1699">
            <w:proofErr w:type="spellStart"/>
            <w:r>
              <w:t>isTokenizationEnabled</w:t>
            </w:r>
            <w:proofErr w:type="spellEnd"/>
          </w:p>
        </w:tc>
        <w:tc>
          <w:tcPr>
            <w:tcW w:w="1645" w:type="dxa"/>
            <w:vAlign w:val="center"/>
          </w:tcPr>
          <w:p w14:paraId="073E8756" w14:textId="4E70180F" w:rsidR="00AF1699" w:rsidRDefault="00AF1699" w:rsidP="00AF1699">
            <w:bookmarkStart w:id="32" w:name="OLE_LINK97"/>
            <w:bookmarkStart w:id="33" w:name="OLE_LINK98"/>
            <w:r>
              <w:t>Bool</w:t>
            </w:r>
            <w:bookmarkEnd w:id="32"/>
            <w:bookmarkEnd w:id="33"/>
          </w:p>
        </w:tc>
        <w:tc>
          <w:tcPr>
            <w:tcW w:w="1701" w:type="dxa"/>
          </w:tcPr>
          <w:p w14:paraId="04DAA1A6" w14:textId="77777777" w:rsidR="00AF1699" w:rsidRDefault="00AF1699" w:rsidP="00AF1699"/>
        </w:tc>
        <w:tc>
          <w:tcPr>
            <w:tcW w:w="2500" w:type="dxa"/>
            <w:vAlign w:val="center"/>
          </w:tcPr>
          <w:p w14:paraId="647BC8C2" w14:textId="25C90DBB" w:rsidR="00AF1699" w:rsidRPr="001537F0" w:rsidRDefault="001537F0" w:rsidP="00AF1699">
            <w:pPr>
              <w:rPr>
                <w:sz w:val="20"/>
                <w:szCs w:val="20"/>
              </w:rPr>
            </w:pPr>
            <w:r w:rsidRPr="001537F0">
              <w:rPr>
                <w:sz w:val="20"/>
                <w:szCs w:val="20"/>
              </w:rPr>
              <w:t xml:space="preserve">Feature save card and </w:t>
            </w:r>
            <w:proofErr w:type="spellStart"/>
            <w:r w:rsidRPr="001537F0">
              <w:rPr>
                <w:sz w:val="20"/>
                <w:szCs w:val="20"/>
              </w:rPr>
              <w:t>PayByToken</w:t>
            </w:r>
            <w:proofErr w:type="spellEnd"/>
            <w:r w:rsidRPr="001537F0">
              <w:rPr>
                <w:sz w:val="20"/>
                <w:szCs w:val="20"/>
              </w:rPr>
              <w:t xml:space="preserve"> enabled flag:</w:t>
            </w:r>
          </w:p>
          <w:p w14:paraId="527801A5" w14:textId="6E99EF6B" w:rsidR="001537F0" w:rsidRDefault="00427A0D" w:rsidP="00AF1699">
            <w:hyperlink w:anchor="_Pay_Token_Flow:" w:history="1">
              <w:r w:rsidR="001537F0" w:rsidRPr="001537F0">
                <w:rPr>
                  <w:rStyle w:val="Hyperlink"/>
                </w:rPr>
                <w:t>Pay Token Flow:</w:t>
              </w:r>
            </w:hyperlink>
          </w:p>
        </w:tc>
      </w:tr>
      <w:tr w:rsidR="00AF1699" w14:paraId="6299653C" w14:textId="77777777" w:rsidTr="00C266A5">
        <w:tc>
          <w:tcPr>
            <w:tcW w:w="3170" w:type="dxa"/>
            <w:vAlign w:val="center"/>
          </w:tcPr>
          <w:p w14:paraId="7A9B604D" w14:textId="557AA35E" w:rsidR="00AF1699" w:rsidRDefault="00AF1699" w:rsidP="00AF1699">
            <w:proofErr w:type="spellStart"/>
            <w:r>
              <w:t>isCallbackE</w:t>
            </w:r>
            <w:r w:rsidR="00735FDA">
              <w:t>nabled</w:t>
            </w:r>
            <w:proofErr w:type="spellEnd"/>
          </w:p>
        </w:tc>
        <w:tc>
          <w:tcPr>
            <w:tcW w:w="1645" w:type="dxa"/>
            <w:vAlign w:val="center"/>
          </w:tcPr>
          <w:p w14:paraId="35CA6BF9" w14:textId="0965191A" w:rsidR="00AF1699" w:rsidRDefault="00FB59E1" w:rsidP="00AF1699">
            <w:r>
              <w:t>Bool</w:t>
            </w:r>
          </w:p>
        </w:tc>
        <w:tc>
          <w:tcPr>
            <w:tcW w:w="1701" w:type="dxa"/>
          </w:tcPr>
          <w:p w14:paraId="319D0EFE" w14:textId="77777777" w:rsidR="00AF1699" w:rsidRDefault="00AF1699" w:rsidP="00AF1699"/>
        </w:tc>
        <w:tc>
          <w:tcPr>
            <w:tcW w:w="2500" w:type="dxa"/>
            <w:vAlign w:val="center"/>
          </w:tcPr>
          <w:p w14:paraId="7154F073" w14:textId="77777777" w:rsidR="00AF1699" w:rsidRPr="009562FF" w:rsidRDefault="00AF1699" w:rsidP="00AF1699">
            <w:pPr>
              <w:rPr>
                <w:sz w:val="20"/>
                <w:szCs w:val="20"/>
              </w:rPr>
            </w:pPr>
          </w:p>
        </w:tc>
      </w:tr>
      <w:tr w:rsidR="00AF1699" w14:paraId="755A6BD2" w14:textId="77777777" w:rsidTr="00C266A5">
        <w:tc>
          <w:tcPr>
            <w:tcW w:w="3170" w:type="dxa"/>
            <w:vAlign w:val="center"/>
          </w:tcPr>
          <w:p w14:paraId="3C1DBA0C" w14:textId="641A6C35" w:rsidR="00AF1699" w:rsidRPr="00735FDA" w:rsidRDefault="00735FDA" w:rsidP="00AF1699">
            <w:pPr>
              <w:rPr>
                <w:sz w:val="20"/>
                <w:szCs w:val="20"/>
              </w:rPr>
            </w:pPr>
            <w:bookmarkStart w:id="34" w:name="OLE_LINK109"/>
            <w:bookmarkStart w:id="35" w:name="OLE_LINK110"/>
            <w:proofErr w:type="spellStart"/>
            <w:r w:rsidRPr="00735FDA">
              <w:rPr>
                <w:sz w:val="20"/>
                <w:szCs w:val="20"/>
              </w:rPr>
              <w:t>isPaymentMethodSelectionEnabled</w:t>
            </w:r>
            <w:bookmarkEnd w:id="34"/>
            <w:bookmarkEnd w:id="35"/>
            <w:proofErr w:type="spellEnd"/>
          </w:p>
        </w:tc>
        <w:tc>
          <w:tcPr>
            <w:tcW w:w="1645" w:type="dxa"/>
            <w:vAlign w:val="center"/>
          </w:tcPr>
          <w:p w14:paraId="5B7743BC" w14:textId="6449AF49" w:rsidR="00AF1699" w:rsidRDefault="00FB59E1" w:rsidP="00AF1699">
            <w:r>
              <w:t>Bool</w:t>
            </w:r>
          </w:p>
        </w:tc>
        <w:tc>
          <w:tcPr>
            <w:tcW w:w="1701" w:type="dxa"/>
          </w:tcPr>
          <w:p w14:paraId="096E7A49" w14:textId="77777777" w:rsidR="00AF1699" w:rsidRDefault="00AF1699" w:rsidP="00AF1699"/>
        </w:tc>
        <w:tc>
          <w:tcPr>
            <w:tcW w:w="2500" w:type="dxa"/>
            <w:vAlign w:val="center"/>
          </w:tcPr>
          <w:p w14:paraId="6E560714" w14:textId="77777777" w:rsidR="00AF1699" w:rsidRPr="009562FF" w:rsidRDefault="00AF1699" w:rsidP="00AF1699">
            <w:pPr>
              <w:rPr>
                <w:sz w:val="20"/>
                <w:szCs w:val="20"/>
              </w:rPr>
            </w:pPr>
          </w:p>
        </w:tc>
      </w:tr>
      <w:tr w:rsidR="00AF1699" w14:paraId="6EB7918A" w14:textId="77777777" w:rsidTr="00C266A5">
        <w:tc>
          <w:tcPr>
            <w:tcW w:w="3170" w:type="dxa"/>
            <w:vAlign w:val="center"/>
          </w:tcPr>
          <w:p w14:paraId="02F8922B" w14:textId="34B29FBB" w:rsidR="00AF1699" w:rsidRDefault="00735FDA" w:rsidP="00AF1699">
            <w:proofErr w:type="spellStart"/>
            <w:r>
              <w:t>isTransactionReceiptEnabled</w:t>
            </w:r>
            <w:proofErr w:type="spellEnd"/>
          </w:p>
        </w:tc>
        <w:tc>
          <w:tcPr>
            <w:tcW w:w="1645" w:type="dxa"/>
            <w:vAlign w:val="center"/>
          </w:tcPr>
          <w:p w14:paraId="150C38C4" w14:textId="1FFB5F87" w:rsidR="00AF1699" w:rsidRDefault="00FB59E1" w:rsidP="00AF1699">
            <w:r>
              <w:t>Bool</w:t>
            </w:r>
          </w:p>
        </w:tc>
        <w:tc>
          <w:tcPr>
            <w:tcW w:w="1701" w:type="dxa"/>
          </w:tcPr>
          <w:p w14:paraId="10EA7314" w14:textId="77777777" w:rsidR="00AF1699" w:rsidRDefault="00AF1699" w:rsidP="00AF1699"/>
        </w:tc>
        <w:tc>
          <w:tcPr>
            <w:tcW w:w="2500" w:type="dxa"/>
            <w:vAlign w:val="center"/>
          </w:tcPr>
          <w:p w14:paraId="0D573EF4" w14:textId="5F2C25D1" w:rsidR="00AB758F" w:rsidRDefault="00AB758F" w:rsidP="00AF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enabled, you can use </w:t>
            </w:r>
            <w:proofErr w:type="spellStart"/>
            <w:r>
              <w:rPr>
                <w:sz w:val="20"/>
                <w:szCs w:val="20"/>
              </w:rPr>
              <w:t>isReceipt</w:t>
            </w:r>
            <w:proofErr w:type="spellEnd"/>
            <w:r>
              <w:rPr>
                <w:sz w:val="20"/>
                <w:szCs w:val="20"/>
              </w:rPr>
              <w:t xml:space="preserve"> param in </w:t>
            </w:r>
            <w:proofErr w:type="spellStart"/>
            <w:r>
              <w:rPr>
                <w:sz w:val="20"/>
                <w:szCs w:val="20"/>
              </w:rPr>
              <w:t>GeideaForms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D4D6F68" w14:textId="6BA232A0" w:rsidR="00AB758F" w:rsidRPr="009562FF" w:rsidRDefault="00427A0D" w:rsidP="00AF1699">
            <w:pPr>
              <w:rPr>
                <w:sz w:val="20"/>
                <w:szCs w:val="20"/>
              </w:rPr>
            </w:pPr>
            <w:hyperlink w:anchor="_Start_payment_flow" w:history="1">
              <w:r w:rsidR="00AB758F" w:rsidRPr="00AB758F">
                <w:rPr>
                  <w:rStyle w:val="Hyperlink"/>
                  <w:sz w:val="20"/>
                  <w:szCs w:val="20"/>
                </w:rPr>
                <w:t xml:space="preserve">Start payment flow using </w:t>
              </w:r>
              <w:proofErr w:type="spellStart"/>
              <w:r w:rsidR="00AB758F" w:rsidRPr="00AB758F">
                <w:rPr>
                  <w:rStyle w:val="Hyperlink"/>
                  <w:sz w:val="20"/>
                  <w:szCs w:val="20"/>
                </w:rPr>
                <w:t>Geidea</w:t>
              </w:r>
              <w:proofErr w:type="spellEnd"/>
              <w:r w:rsidR="00AB758F" w:rsidRPr="00AB758F">
                <w:rPr>
                  <w:rStyle w:val="Hyperlink"/>
                  <w:sz w:val="20"/>
                  <w:szCs w:val="20"/>
                </w:rPr>
                <w:t xml:space="preserve"> Form</w:t>
              </w:r>
            </w:hyperlink>
          </w:p>
        </w:tc>
      </w:tr>
      <w:tr w:rsidR="00735FDA" w14:paraId="2CAF5383" w14:textId="77777777" w:rsidTr="00C266A5">
        <w:tc>
          <w:tcPr>
            <w:tcW w:w="3170" w:type="dxa"/>
            <w:vAlign w:val="center"/>
          </w:tcPr>
          <w:p w14:paraId="24EA6235" w14:textId="1799D677" w:rsidR="00735FDA" w:rsidRDefault="00735FDA" w:rsidP="00AF1699">
            <w:proofErr w:type="spellStart"/>
            <w:r>
              <w:t>isFederationToGSDKEnabled</w:t>
            </w:r>
            <w:proofErr w:type="spellEnd"/>
          </w:p>
        </w:tc>
        <w:tc>
          <w:tcPr>
            <w:tcW w:w="1645" w:type="dxa"/>
            <w:vAlign w:val="center"/>
          </w:tcPr>
          <w:p w14:paraId="4EC65FED" w14:textId="1D197BC7" w:rsidR="00735FDA" w:rsidRDefault="00FB59E1" w:rsidP="00AF1699">
            <w:r>
              <w:t>Bool</w:t>
            </w:r>
          </w:p>
        </w:tc>
        <w:tc>
          <w:tcPr>
            <w:tcW w:w="1701" w:type="dxa"/>
          </w:tcPr>
          <w:p w14:paraId="2B5ADB52" w14:textId="77777777" w:rsidR="00735FDA" w:rsidRDefault="00735FDA" w:rsidP="00AF1699"/>
        </w:tc>
        <w:tc>
          <w:tcPr>
            <w:tcW w:w="2500" w:type="dxa"/>
            <w:vAlign w:val="center"/>
          </w:tcPr>
          <w:p w14:paraId="579C928F" w14:textId="2CC57673" w:rsidR="00735FDA" w:rsidRPr="009562FF" w:rsidRDefault="00AB758F" w:rsidP="00AF1699">
            <w:pPr>
              <w:rPr>
                <w:sz w:val="20"/>
                <w:szCs w:val="20"/>
              </w:rPr>
            </w:pPr>
            <w:r w:rsidRPr="009562FF">
              <w:rPr>
                <w:color w:val="FF0000"/>
                <w:sz w:val="20"/>
                <w:szCs w:val="20"/>
              </w:rPr>
              <w:t>N/A for iOS SDK</w:t>
            </w:r>
          </w:p>
        </w:tc>
      </w:tr>
      <w:tr w:rsidR="00735FDA" w14:paraId="2F02D6CC" w14:textId="77777777" w:rsidTr="00C266A5">
        <w:tc>
          <w:tcPr>
            <w:tcW w:w="3170" w:type="dxa"/>
            <w:vAlign w:val="center"/>
          </w:tcPr>
          <w:p w14:paraId="1BF59BA5" w14:textId="712BAB97" w:rsidR="00735FDA" w:rsidRDefault="00735FDA" w:rsidP="00AF1699">
            <w:r>
              <w:t>useMPGSV60Enabled</w:t>
            </w:r>
          </w:p>
        </w:tc>
        <w:tc>
          <w:tcPr>
            <w:tcW w:w="1645" w:type="dxa"/>
            <w:vAlign w:val="center"/>
          </w:tcPr>
          <w:p w14:paraId="3860CA21" w14:textId="33C70A06" w:rsidR="00735FDA" w:rsidRDefault="00FB59E1" w:rsidP="00AF1699">
            <w:r>
              <w:t>Bool</w:t>
            </w:r>
          </w:p>
        </w:tc>
        <w:tc>
          <w:tcPr>
            <w:tcW w:w="1701" w:type="dxa"/>
          </w:tcPr>
          <w:p w14:paraId="74372EE0" w14:textId="77777777" w:rsidR="00735FDA" w:rsidRDefault="00735FDA" w:rsidP="00AF1699"/>
        </w:tc>
        <w:tc>
          <w:tcPr>
            <w:tcW w:w="2500" w:type="dxa"/>
            <w:vAlign w:val="center"/>
          </w:tcPr>
          <w:p w14:paraId="0A1D9430" w14:textId="6FA86126" w:rsidR="00735FDA" w:rsidRDefault="00AB758F" w:rsidP="00AF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proofErr w:type="gramStart"/>
            <w:r>
              <w:rPr>
                <w:sz w:val="20"/>
                <w:szCs w:val="20"/>
              </w:rPr>
              <w:t>enabled(</w:t>
            </w:r>
            <w:proofErr w:type="gramEnd"/>
            <w:r>
              <w:rPr>
                <w:sz w:val="20"/>
                <w:szCs w:val="20"/>
              </w:rPr>
              <w:t>else 3DSV1) all payment will be processed with 3DSV2.</w:t>
            </w:r>
          </w:p>
          <w:p w14:paraId="040E2DE2" w14:textId="6790FDAC" w:rsidR="00AB758F" w:rsidRPr="009562FF" w:rsidRDefault="00AB758F" w:rsidP="00AF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have a frictionless payment experience. </w:t>
            </w:r>
          </w:p>
        </w:tc>
      </w:tr>
      <w:tr w:rsidR="00735FDA" w14:paraId="5A83F86F" w14:textId="77777777" w:rsidTr="00C266A5">
        <w:tc>
          <w:tcPr>
            <w:tcW w:w="3170" w:type="dxa"/>
            <w:vAlign w:val="center"/>
          </w:tcPr>
          <w:p w14:paraId="6276D0B8" w14:textId="65ECD486" w:rsidR="00735FDA" w:rsidRDefault="00735FDA" w:rsidP="00AF1699">
            <w:proofErr w:type="spellStart"/>
            <w:r>
              <w:t>isMeezaQREnabled</w:t>
            </w:r>
            <w:proofErr w:type="spellEnd"/>
          </w:p>
        </w:tc>
        <w:tc>
          <w:tcPr>
            <w:tcW w:w="1645" w:type="dxa"/>
            <w:vAlign w:val="center"/>
          </w:tcPr>
          <w:p w14:paraId="033207ED" w14:textId="72973958" w:rsidR="00735FDA" w:rsidRDefault="00FB59E1" w:rsidP="00AF1699">
            <w:r>
              <w:t>Bool</w:t>
            </w:r>
          </w:p>
        </w:tc>
        <w:tc>
          <w:tcPr>
            <w:tcW w:w="1701" w:type="dxa"/>
          </w:tcPr>
          <w:p w14:paraId="3166C3D9" w14:textId="77777777" w:rsidR="00735FDA" w:rsidRDefault="00735FDA" w:rsidP="00AF1699"/>
        </w:tc>
        <w:tc>
          <w:tcPr>
            <w:tcW w:w="2500" w:type="dxa"/>
            <w:vAlign w:val="center"/>
          </w:tcPr>
          <w:p w14:paraId="4E7430E1" w14:textId="6DB85858" w:rsidR="00735FDA" w:rsidRPr="009562FF" w:rsidRDefault="00AB758F" w:rsidP="00AF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702AF8">
              <w:rPr>
                <w:sz w:val="20"/>
                <w:szCs w:val="20"/>
              </w:rPr>
              <w:t>enabled,</w:t>
            </w:r>
            <w:r>
              <w:rPr>
                <w:sz w:val="20"/>
                <w:szCs w:val="20"/>
              </w:rPr>
              <w:t xml:space="preserve"> you can use </w:t>
            </w:r>
            <w:proofErr w:type="spellStart"/>
            <w:r>
              <w:rPr>
                <w:sz w:val="20"/>
                <w:szCs w:val="20"/>
              </w:rPr>
              <w:t>PayByQR</w:t>
            </w:r>
            <w:proofErr w:type="spellEnd"/>
            <w:r>
              <w:rPr>
                <w:sz w:val="20"/>
                <w:szCs w:val="20"/>
              </w:rPr>
              <w:t xml:space="preserve"> features </w:t>
            </w:r>
          </w:p>
        </w:tc>
      </w:tr>
      <w:tr w:rsidR="00735FDA" w14:paraId="1515E6F9" w14:textId="77777777" w:rsidTr="00C266A5">
        <w:tc>
          <w:tcPr>
            <w:tcW w:w="3170" w:type="dxa"/>
            <w:vAlign w:val="center"/>
          </w:tcPr>
          <w:p w14:paraId="1B84ABE3" w14:textId="4B60788A" w:rsidR="00735FDA" w:rsidRDefault="00FB59E1" w:rsidP="00AF1699">
            <w:proofErr w:type="spellStart"/>
            <w:r>
              <w:t>merchantTspModel</w:t>
            </w:r>
            <w:proofErr w:type="spellEnd"/>
          </w:p>
        </w:tc>
        <w:tc>
          <w:tcPr>
            <w:tcW w:w="1645" w:type="dxa"/>
            <w:vAlign w:val="center"/>
          </w:tcPr>
          <w:p w14:paraId="4BC2E8EC" w14:textId="4AD83C0D" w:rsidR="00735FDA" w:rsidRDefault="00FB59E1" w:rsidP="00AF1699">
            <w:r>
              <w:t>Bool</w:t>
            </w:r>
          </w:p>
        </w:tc>
        <w:tc>
          <w:tcPr>
            <w:tcW w:w="1701" w:type="dxa"/>
          </w:tcPr>
          <w:p w14:paraId="0F6E8E30" w14:textId="77777777" w:rsidR="00735FDA" w:rsidRDefault="00735FDA" w:rsidP="00AF1699"/>
        </w:tc>
        <w:tc>
          <w:tcPr>
            <w:tcW w:w="2500" w:type="dxa"/>
            <w:vAlign w:val="center"/>
          </w:tcPr>
          <w:p w14:paraId="1F5182DC" w14:textId="77777777" w:rsidR="00735FDA" w:rsidRPr="009562FF" w:rsidRDefault="00735FDA" w:rsidP="00AF1699">
            <w:pPr>
              <w:rPr>
                <w:sz w:val="20"/>
                <w:szCs w:val="20"/>
              </w:rPr>
            </w:pPr>
          </w:p>
        </w:tc>
      </w:tr>
      <w:tr w:rsidR="00FB59E1" w14:paraId="43B71246" w14:textId="77777777" w:rsidTr="00C266A5">
        <w:tc>
          <w:tcPr>
            <w:tcW w:w="3170" w:type="dxa"/>
            <w:vAlign w:val="center"/>
          </w:tcPr>
          <w:p w14:paraId="745DAC2C" w14:textId="07744228" w:rsidR="00FB59E1" w:rsidRDefault="00FB59E1" w:rsidP="00AF1699">
            <w:proofErr w:type="spellStart"/>
            <w:r>
              <w:t>merchantPaymentNotification</w:t>
            </w:r>
            <w:proofErr w:type="spellEnd"/>
          </w:p>
        </w:tc>
        <w:tc>
          <w:tcPr>
            <w:tcW w:w="1645" w:type="dxa"/>
            <w:vAlign w:val="center"/>
          </w:tcPr>
          <w:p w14:paraId="48A30D85" w14:textId="2F0F2418" w:rsidR="00FB59E1" w:rsidRDefault="00FB59E1" w:rsidP="00AF1699">
            <w:r>
              <w:t>Bool</w:t>
            </w:r>
          </w:p>
        </w:tc>
        <w:tc>
          <w:tcPr>
            <w:tcW w:w="1701" w:type="dxa"/>
          </w:tcPr>
          <w:p w14:paraId="324A72C5" w14:textId="77777777" w:rsidR="00FB59E1" w:rsidRDefault="00FB59E1" w:rsidP="00AF1699"/>
        </w:tc>
        <w:tc>
          <w:tcPr>
            <w:tcW w:w="2500" w:type="dxa"/>
            <w:vAlign w:val="center"/>
          </w:tcPr>
          <w:p w14:paraId="6D21C608" w14:textId="77777777" w:rsidR="00FB59E1" w:rsidRPr="009562FF" w:rsidRDefault="00FB59E1" w:rsidP="00AF1699">
            <w:pPr>
              <w:rPr>
                <w:sz w:val="20"/>
                <w:szCs w:val="20"/>
              </w:rPr>
            </w:pPr>
          </w:p>
        </w:tc>
      </w:tr>
      <w:tr w:rsidR="00FB59E1" w14:paraId="1691A21C" w14:textId="77777777" w:rsidTr="00C266A5">
        <w:tc>
          <w:tcPr>
            <w:tcW w:w="3170" w:type="dxa"/>
            <w:vAlign w:val="center"/>
          </w:tcPr>
          <w:p w14:paraId="6F488823" w14:textId="725E0CAF" w:rsidR="00FB59E1" w:rsidRDefault="00FB59E1" w:rsidP="00AF1699">
            <w:proofErr w:type="spellStart"/>
            <w:r>
              <w:t>merchantNotificationEmail</w:t>
            </w:r>
            <w:proofErr w:type="spellEnd"/>
          </w:p>
        </w:tc>
        <w:tc>
          <w:tcPr>
            <w:tcW w:w="1645" w:type="dxa"/>
            <w:vAlign w:val="center"/>
          </w:tcPr>
          <w:p w14:paraId="4C9BA7AA" w14:textId="3228C11A" w:rsidR="00FB59E1" w:rsidRDefault="00FB59E1" w:rsidP="00AF1699">
            <w:r>
              <w:t>String</w:t>
            </w:r>
          </w:p>
        </w:tc>
        <w:tc>
          <w:tcPr>
            <w:tcW w:w="1701" w:type="dxa"/>
          </w:tcPr>
          <w:p w14:paraId="0A7C15D4" w14:textId="77777777" w:rsidR="00FB59E1" w:rsidRDefault="00FB59E1" w:rsidP="00AF1699"/>
        </w:tc>
        <w:tc>
          <w:tcPr>
            <w:tcW w:w="2500" w:type="dxa"/>
            <w:vAlign w:val="center"/>
          </w:tcPr>
          <w:p w14:paraId="555E1D29" w14:textId="77777777" w:rsidR="00FB59E1" w:rsidRPr="009562FF" w:rsidRDefault="00FB59E1" w:rsidP="00AF1699">
            <w:pPr>
              <w:rPr>
                <w:sz w:val="20"/>
                <w:szCs w:val="20"/>
              </w:rPr>
            </w:pPr>
          </w:p>
        </w:tc>
      </w:tr>
      <w:tr w:rsidR="00FB59E1" w14:paraId="53C2DF03" w14:textId="77777777" w:rsidTr="00C266A5">
        <w:tc>
          <w:tcPr>
            <w:tcW w:w="3170" w:type="dxa"/>
            <w:vAlign w:val="center"/>
          </w:tcPr>
          <w:p w14:paraId="2EC743D2" w14:textId="041245AE" w:rsidR="00FB59E1" w:rsidRDefault="00FB59E1" w:rsidP="00AF1699">
            <w:proofErr w:type="spellStart"/>
            <w:r>
              <w:t>customerNotificationFromEmail</w:t>
            </w:r>
            <w:proofErr w:type="spellEnd"/>
          </w:p>
        </w:tc>
        <w:tc>
          <w:tcPr>
            <w:tcW w:w="1645" w:type="dxa"/>
            <w:vAlign w:val="center"/>
          </w:tcPr>
          <w:p w14:paraId="2D81A84E" w14:textId="34EC656E" w:rsidR="00FB59E1" w:rsidRDefault="00FB59E1" w:rsidP="00AF1699">
            <w:bookmarkStart w:id="36" w:name="OLE_LINK99"/>
            <w:bookmarkStart w:id="37" w:name="OLE_LINK100"/>
            <w:r>
              <w:t>String</w:t>
            </w:r>
            <w:bookmarkEnd w:id="36"/>
            <w:bookmarkEnd w:id="37"/>
          </w:p>
        </w:tc>
        <w:tc>
          <w:tcPr>
            <w:tcW w:w="1701" w:type="dxa"/>
          </w:tcPr>
          <w:p w14:paraId="62228A15" w14:textId="77777777" w:rsidR="00FB59E1" w:rsidRDefault="00FB59E1" w:rsidP="00AF1699"/>
        </w:tc>
        <w:tc>
          <w:tcPr>
            <w:tcW w:w="2500" w:type="dxa"/>
            <w:vAlign w:val="center"/>
          </w:tcPr>
          <w:p w14:paraId="621827FC" w14:textId="77777777" w:rsidR="00FB59E1" w:rsidRPr="009562FF" w:rsidRDefault="00FB59E1" w:rsidP="00AF1699">
            <w:pPr>
              <w:rPr>
                <w:sz w:val="20"/>
                <w:szCs w:val="20"/>
              </w:rPr>
            </w:pPr>
          </w:p>
        </w:tc>
      </w:tr>
      <w:tr w:rsidR="00FB59E1" w14:paraId="3A12BB15" w14:textId="77777777" w:rsidTr="00C266A5">
        <w:tc>
          <w:tcPr>
            <w:tcW w:w="3170" w:type="dxa"/>
            <w:vAlign w:val="center"/>
          </w:tcPr>
          <w:p w14:paraId="5FE6CAB5" w14:textId="2A9079DD" w:rsidR="00FB59E1" w:rsidRDefault="00FB59E1" w:rsidP="00AF1699">
            <w:r>
              <w:t>countries</w:t>
            </w:r>
          </w:p>
        </w:tc>
        <w:tc>
          <w:tcPr>
            <w:tcW w:w="1645" w:type="dxa"/>
            <w:vAlign w:val="center"/>
          </w:tcPr>
          <w:p w14:paraId="33FB6975" w14:textId="5E98DC89" w:rsidR="00FB59E1" w:rsidRDefault="00FB59E1" w:rsidP="00AF1699">
            <w:proofErr w:type="spellStart"/>
            <w:r>
              <w:t>ConfigCountriesResponse</w:t>
            </w:r>
            <w:proofErr w:type="spellEnd"/>
          </w:p>
        </w:tc>
        <w:tc>
          <w:tcPr>
            <w:tcW w:w="1701" w:type="dxa"/>
          </w:tcPr>
          <w:p w14:paraId="345AD9A4" w14:textId="18BDA7F2" w:rsidR="00FB59E1" w:rsidRPr="009562FF" w:rsidRDefault="00FB59E1" w:rsidP="00AF1699">
            <w:pPr>
              <w:rPr>
                <w:sz w:val="20"/>
                <w:szCs w:val="20"/>
              </w:rPr>
            </w:pPr>
            <w:r w:rsidRPr="009562FF">
              <w:rPr>
                <w:sz w:val="20"/>
                <w:szCs w:val="20"/>
              </w:rPr>
              <w:t>key3: String</w:t>
            </w:r>
          </w:p>
          <w:p w14:paraId="4923D5FD" w14:textId="77777777" w:rsidR="00FB59E1" w:rsidRPr="009562FF" w:rsidRDefault="00FB59E1" w:rsidP="00AF1699">
            <w:pPr>
              <w:rPr>
                <w:sz w:val="20"/>
                <w:szCs w:val="20"/>
              </w:rPr>
            </w:pPr>
            <w:r w:rsidRPr="009562FF">
              <w:rPr>
                <w:sz w:val="20"/>
                <w:szCs w:val="20"/>
              </w:rPr>
              <w:t>key2: Sting</w:t>
            </w:r>
          </w:p>
          <w:p w14:paraId="4C2905AC" w14:textId="77777777" w:rsidR="00FB59E1" w:rsidRPr="009562FF" w:rsidRDefault="00FB59E1" w:rsidP="00AF1699">
            <w:pPr>
              <w:rPr>
                <w:sz w:val="20"/>
                <w:szCs w:val="20"/>
              </w:rPr>
            </w:pPr>
            <w:proofErr w:type="spellStart"/>
            <w:r w:rsidRPr="009562FF">
              <w:rPr>
                <w:sz w:val="20"/>
                <w:szCs w:val="20"/>
              </w:rPr>
              <w:t>numericCode</w:t>
            </w:r>
            <w:proofErr w:type="spellEnd"/>
            <w:r w:rsidRPr="009562FF">
              <w:rPr>
                <w:sz w:val="20"/>
                <w:szCs w:val="20"/>
              </w:rPr>
              <w:t>: Int</w:t>
            </w:r>
          </w:p>
          <w:p w14:paraId="1E270130" w14:textId="77777777" w:rsidR="00FB59E1" w:rsidRPr="009562FF" w:rsidRDefault="00FB59E1" w:rsidP="00AF169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562FF">
              <w:rPr>
                <w:sz w:val="20"/>
                <w:szCs w:val="20"/>
              </w:rPr>
              <w:t>nameEn:String</w:t>
            </w:r>
            <w:proofErr w:type="spellEnd"/>
            <w:proofErr w:type="gramEnd"/>
          </w:p>
          <w:p w14:paraId="28C3C6AA" w14:textId="77777777" w:rsidR="00FB59E1" w:rsidRPr="009562FF" w:rsidRDefault="00FB59E1" w:rsidP="00AF1699">
            <w:pPr>
              <w:rPr>
                <w:sz w:val="20"/>
                <w:szCs w:val="20"/>
              </w:rPr>
            </w:pPr>
            <w:proofErr w:type="spellStart"/>
            <w:r w:rsidRPr="009562FF">
              <w:rPr>
                <w:sz w:val="20"/>
                <w:szCs w:val="20"/>
              </w:rPr>
              <w:t>nameAr</w:t>
            </w:r>
            <w:proofErr w:type="spellEnd"/>
            <w:r w:rsidRPr="009562FF">
              <w:rPr>
                <w:sz w:val="20"/>
                <w:szCs w:val="20"/>
              </w:rPr>
              <w:t>: String</w:t>
            </w:r>
          </w:p>
          <w:p w14:paraId="4F096FF7" w14:textId="28DCD798" w:rsidR="00FB59E1" w:rsidRDefault="00FB59E1" w:rsidP="00AF1699">
            <w:proofErr w:type="spellStart"/>
            <w:r w:rsidRPr="009562FF">
              <w:rPr>
                <w:sz w:val="20"/>
                <w:szCs w:val="20"/>
              </w:rPr>
              <w:t>isSupported</w:t>
            </w:r>
            <w:proofErr w:type="spellEnd"/>
            <w:r w:rsidRPr="009562FF">
              <w:rPr>
                <w:sz w:val="20"/>
                <w:szCs w:val="20"/>
              </w:rPr>
              <w:t>: Bool</w:t>
            </w:r>
          </w:p>
        </w:tc>
        <w:tc>
          <w:tcPr>
            <w:tcW w:w="2500" w:type="dxa"/>
            <w:vAlign w:val="center"/>
          </w:tcPr>
          <w:p w14:paraId="381934FE" w14:textId="726C3100" w:rsidR="00FB59E1" w:rsidRPr="009562FF" w:rsidRDefault="001537F0" w:rsidP="00AF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supported countries for payment</w:t>
            </w:r>
          </w:p>
        </w:tc>
      </w:tr>
      <w:tr w:rsidR="00FB59E1" w14:paraId="1497A110" w14:textId="77777777" w:rsidTr="00C266A5">
        <w:tc>
          <w:tcPr>
            <w:tcW w:w="3170" w:type="dxa"/>
            <w:vAlign w:val="center"/>
          </w:tcPr>
          <w:p w14:paraId="2E39D7B8" w14:textId="3B46BBA7" w:rsidR="00FB59E1" w:rsidRDefault="00FB59E1" w:rsidP="00AF1699">
            <w:proofErr w:type="spellStart"/>
            <w:r>
              <w:t>allowedInit</w:t>
            </w:r>
            <w:r w:rsidR="009562FF">
              <w:t>iatedByValues</w:t>
            </w:r>
            <w:proofErr w:type="spellEnd"/>
          </w:p>
        </w:tc>
        <w:tc>
          <w:tcPr>
            <w:tcW w:w="1645" w:type="dxa"/>
            <w:vAlign w:val="center"/>
          </w:tcPr>
          <w:p w14:paraId="7C158A60" w14:textId="51A560C2" w:rsidR="00FB59E1" w:rsidRDefault="009562FF" w:rsidP="00AF1699">
            <w:r>
              <w:t>[String]</w:t>
            </w:r>
          </w:p>
        </w:tc>
        <w:tc>
          <w:tcPr>
            <w:tcW w:w="1701" w:type="dxa"/>
          </w:tcPr>
          <w:p w14:paraId="616A9197" w14:textId="77777777" w:rsidR="00FB59E1" w:rsidRDefault="00FB59E1" w:rsidP="00AF1699"/>
        </w:tc>
        <w:tc>
          <w:tcPr>
            <w:tcW w:w="2500" w:type="dxa"/>
            <w:vAlign w:val="center"/>
          </w:tcPr>
          <w:p w14:paraId="10A57C72" w14:textId="77777777" w:rsidR="00FB59E1" w:rsidRDefault="009562FF" w:rsidP="00AF1699">
            <w:pPr>
              <w:rPr>
                <w:sz w:val="16"/>
                <w:szCs w:val="16"/>
              </w:rPr>
            </w:pPr>
            <w:r w:rsidRPr="009562FF">
              <w:rPr>
                <w:sz w:val="16"/>
                <w:szCs w:val="16"/>
              </w:rPr>
              <w:t xml:space="preserve">List of </w:t>
            </w:r>
            <w:proofErr w:type="spellStart"/>
            <w:r w:rsidRPr="009562FF">
              <w:rPr>
                <w:sz w:val="16"/>
                <w:szCs w:val="16"/>
              </w:rPr>
              <w:t>allowedInitiatedByValues</w:t>
            </w:r>
            <w:proofErr w:type="spellEnd"/>
          </w:p>
          <w:p w14:paraId="38EB4416" w14:textId="68FA4044" w:rsidR="009562FF" w:rsidRDefault="009562FF" w:rsidP="00AF16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EG.: </w:t>
            </w:r>
            <w:r w:rsidR="001537F0">
              <w:rPr>
                <w:sz w:val="16"/>
                <w:szCs w:val="16"/>
              </w:rPr>
              <w:t>Internet,</w:t>
            </w:r>
            <w:r>
              <w:rPr>
                <w:sz w:val="16"/>
                <w:szCs w:val="16"/>
              </w:rPr>
              <w:t xml:space="preserve"> Merchant</w:t>
            </w:r>
          </w:p>
          <w:p w14:paraId="50602C7D" w14:textId="2D4B3D4B" w:rsidR="009562FF" w:rsidRPr="009562FF" w:rsidRDefault="009562FF" w:rsidP="00AF16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in </w:t>
            </w:r>
            <w:hyperlink w:anchor="_Pay_Token_Flow:" w:history="1">
              <w:r w:rsidRPr="009562FF">
                <w:rPr>
                  <w:rStyle w:val="Hyperlink"/>
                  <w:sz w:val="16"/>
                  <w:szCs w:val="16"/>
                </w:rPr>
                <w:t>Pay Token Flow:</w:t>
              </w:r>
            </w:hyperlink>
          </w:p>
        </w:tc>
      </w:tr>
      <w:tr w:rsidR="009562FF" w14:paraId="602E3117" w14:textId="77777777" w:rsidTr="00C266A5">
        <w:tc>
          <w:tcPr>
            <w:tcW w:w="3170" w:type="dxa"/>
            <w:vAlign w:val="center"/>
          </w:tcPr>
          <w:p w14:paraId="6A74F1A2" w14:textId="6E3DE4E6" w:rsidR="009562FF" w:rsidRDefault="009562FF" w:rsidP="00AF1699">
            <w:r>
              <w:lastRenderedPageBreak/>
              <w:t>currencies</w:t>
            </w:r>
          </w:p>
        </w:tc>
        <w:tc>
          <w:tcPr>
            <w:tcW w:w="1645" w:type="dxa"/>
            <w:vAlign w:val="center"/>
          </w:tcPr>
          <w:p w14:paraId="2366D481" w14:textId="6D83DEC8" w:rsidR="009562FF" w:rsidRDefault="009562FF" w:rsidP="00AF1699">
            <w:r>
              <w:t>[String]</w:t>
            </w:r>
          </w:p>
        </w:tc>
        <w:tc>
          <w:tcPr>
            <w:tcW w:w="1701" w:type="dxa"/>
          </w:tcPr>
          <w:p w14:paraId="3AF32DFC" w14:textId="77777777" w:rsidR="009562FF" w:rsidRDefault="009562FF" w:rsidP="00AF1699"/>
        </w:tc>
        <w:tc>
          <w:tcPr>
            <w:tcW w:w="2500" w:type="dxa"/>
            <w:vAlign w:val="center"/>
          </w:tcPr>
          <w:p w14:paraId="1E37DD36" w14:textId="52B16E27" w:rsidR="009562FF" w:rsidRPr="009562FF" w:rsidRDefault="009562FF" w:rsidP="00AF1699">
            <w:pPr>
              <w:rPr>
                <w:sz w:val="20"/>
                <w:szCs w:val="20"/>
              </w:rPr>
            </w:pPr>
            <w:r w:rsidRPr="009562FF">
              <w:rPr>
                <w:sz w:val="20"/>
                <w:szCs w:val="20"/>
              </w:rPr>
              <w:t>List of currencies supported by merchant</w:t>
            </w:r>
          </w:p>
        </w:tc>
      </w:tr>
      <w:tr w:rsidR="009562FF" w14:paraId="1E177C1D" w14:textId="77777777" w:rsidTr="00C266A5">
        <w:tc>
          <w:tcPr>
            <w:tcW w:w="3170" w:type="dxa"/>
            <w:vAlign w:val="center"/>
          </w:tcPr>
          <w:p w14:paraId="35CD68BB" w14:textId="423B912B" w:rsidR="009562FF" w:rsidRDefault="009562FF" w:rsidP="00AF1699">
            <w:proofErr w:type="spellStart"/>
            <w:r>
              <w:t>cardBrandAuthentications</w:t>
            </w:r>
            <w:proofErr w:type="spellEnd"/>
          </w:p>
        </w:tc>
        <w:tc>
          <w:tcPr>
            <w:tcW w:w="1645" w:type="dxa"/>
            <w:vAlign w:val="center"/>
          </w:tcPr>
          <w:p w14:paraId="24378DC6" w14:textId="7B764C0F" w:rsidR="009562FF" w:rsidRDefault="009562FF" w:rsidP="00AF1699">
            <w:proofErr w:type="spellStart"/>
            <w:r>
              <w:t>GDCardBrandAuthentications</w:t>
            </w:r>
            <w:proofErr w:type="spellEnd"/>
          </w:p>
        </w:tc>
        <w:tc>
          <w:tcPr>
            <w:tcW w:w="1701" w:type="dxa"/>
          </w:tcPr>
          <w:p w14:paraId="24E91E0F" w14:textId="77777777" w:rsidR="009562FF" w:rsidRPr="009562FF" w:rsidRDefault="009562FF" w:rsidP="00AF169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562FF">
              <w:rPr>
                <w:sz w:val="20"/>
                <w:szCs w:val="20"/>
              </w:rPr>
              <w:t>cardBrand:String</w:t>
            </w:r>
            <w:proofErr w:type="spellEnd"/>
            <w:proofErr w:type="gramEnd"/>
          </w:p>
          <w:p w14:paraId="0246B57B" w14:textId="0ABF6081" w:rsidR="009562FF" w:rsidRDefault="009562FF" w:rsidP="00AF1699">
            <w:proofErr w:type="spellStart"/>
            <w:proofErr w:type="gramStart"/>
            <w:r w:rsidRPr="009562FF">
              <w:rPr>
                <w:sz w:val="20"/>
                <w:szCs w:val="20"/>
              </w:rPr>
              <w:t>endpoint:String</w:t>
            </w:r>
            <w:proofErr w:type="spellEnd"/>
            <w:proofErr w:type="gramEnd"/>
          </w:p>
        </w:tc>
        <w:tc>
          <w:tcPr>
            <w:tcW w:w="2500" w:type="dxa"/>
            <w:vAlign w:val="center"/>
          </w:tcPr>
          <w:p w14:paraId="6DACED46" w14:textId="4429C2ED" w:rsidR="009562FF" w:rsidRPr="009562FF" w:rsidRDefault="009562FF" w:rsidP="00AF1699">
            <w:pPr>
              <w:rPr>
                <w:color w:val="FF0000"/>
                <w:sz w:val="20"/>
                <w:szCs w:val="20"/>
              </w:rPr>
            </w:pPr>
            <w:bookmarkStart w:id="38" w:name="OLE_LINK107"/>
            <w:bookmarkStart w:id="39" w:name="OLE_LINK108"/>
            <w:r w:rsidRPr="009562FF">
              <w:rPr>
                <w:color w:val="FF0000"/>
                <w:sz w:val="20"/>
                <w:szCs w:val="20"/>
              </w:rPr>
              <w:t>N/A for iOS SDK</w:t>
            </w:r>
            <w:bookmarkEnd w:id="38"/>
            <w:bookmarkEnd w:id="39"/>
          </w:p>
        </w:tc>
      </w:tr>
    </w:tbl>
    <w:p w14:paraId="1303C39C" w14:textId="77777777" w:rsidR="00BF55A7" w:rsidRDefault="00BF55A7" w:rsidP="00AA5B18"/>
    <w:p w14:paraId="6B2FAD3F" w14:textId="1F1644C5" w:rsidR="00AA5B18" w:rsidRDefault="00AA5B18" w:rsidP="00AA5B18"/>
    <w:p w14:paraId="1C42367D" w14:textId="77777777" w:rsidR="00514C62" w:rsidRDefault="00514C62" w:rsidP="00BD7D49">
      <w:bookmarkStart w:id="40" w:name="OLE_LINK9"/>
      <w:bookmarkStart w:id="41" w:name="OLE_LINK10"/>
    </w:p>
    <w:p w14:paraId="0752306F" w14:textId="6D0D3734" w:rsidR="00787CE0" w:rsidRDefault="00787CE0" w:rsidP="00BD7D49">
      <w:r>
        <w:t>Example</w:t>
      </w:r>
      <w:r w:rsidR="00DD2D02">
        <w:t xml:space="preserve"> Swift</w:t>
      </w:r>
      <w:r>
        <w:t>:</w:t>
      </w:r>
      <w:bookmarkEnd w:id="40"/>
      <w:bookmarkEnd w:id="41"/>
    </w:p>
    <w:p w14:paraId="33C857D8" w14:textId="77777777" w:rsidR="00D37389" w:rsidRDefault="00D37389" w:rsidP="00BD7D49">
      <w:bookmarkStart w:id="42" w:name="OLE_LINK11"/>
      <w:bookmarkStart w:id="43" w:name="OLE_LINK12"/>
    </w:p>
    <w:p w14:paraId="51CC8F43" w14:textId="170DD40C" w:rsidR="00F25118" w:rsidRDefault="00D37389" w:rsidP="00D37389">
      <w:pPr>
        <w:shd w:val="clear" w:color="auto" w:fill="D9D9D9" w:themeFill="background1" w:themeFillShade="D9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I</w:t>
      </w:r>
      <w:r w:rsidR="00DD2D02">
        <w:rPr>
          <w:rFonts w:ascii="Consolas" w:hAnsi="Consolas"/>
          <w:sz w:val="20"/>
          <w:szCs w:val="20"/>
        </w:rPr>
        <w:t>f</w:t>
      </w:r>
      <w:r>
        <w:rPr>
          <w:rFonts w:ascii="Consolas" w:hAnsi="Consolas"/>
          <w:sz w:val="20"/>
          <w:szCs w:val="20"/>
        </w:rPr>
        <w:t xml:space="preserve"> </w:t>
      </w:r>
      <w:r w:rsidR="00DD2D02">
        <w:rPr>
          <w:rFonts w:ascii="Consolas" w:hAnsi="Consolas"/>
          <w:sz w:val="20"/>
          <w:szCs w:val="20"/>
        </w:rPr>
        <w:t>!</w:t>
      </w:r>
      <w:bookmarkStart w:id="44" w:name="OLE_LINK3"/>
      <w:bookmarkStart w:id="45" w:name="OLE_LINK4"/>
      <w:proofErr w:type="spellStart"/>
      <w:proofErr w:type="gramEnd"/>
      <w:r w:rsidR="00DD2D02">
        <w:rPr>
          <w:rFonts w:ascii="Consolas" w:hAnsi="Consolas"/>
          <w:sz w:val="20"/>
          <w:szCs w:val="20"/>
        </w:rPr>
        <w:t>GeideaPaymentApi</w:t>
      </w:r>
      <w:bookmarkEnd w:id="44"/>
      <w:bookmarkEnd w:id="45"/>
      <w:r w:rsidR="00DD2D02">
        <w:rPr>
          <w:rFonts w:ascii="Consolas" w:hAnsi="Consolas"/>
          <w:sz w:val="20"/>
          <w:szCs w:val="20"/>
        </w:rPr>
        <w:t>.isCredentialsAvailable</w:t>
      </w:r>
      <w:proofErr w:type="spellEnd"/>
      <w:r w:rsidR="00DD2D02">
        <w:rPr>
          <w:rFonts w:ascii="Consolas" w:hAnsi="Consolas"/>
          <w:sz w:val="20"/>
          <w:szCs w:val="20"/>
        </w:rPr>
        <w:t>() {</w:t>
      </w:r>
    </w:p>
    <w:p w14:paraId="4DC8C10D" w14:textId="40C5E030" w:rsidR="00DD2D02" w:rsidRDefault="00DD2D02" w:rsidP="00D37389">
      <w:pPr>
        <w:shd w:val="clear" w:color="auto" w:fill="D9D9D9" w:themeFill="background1" w:themeFillShade="D9"/>
        <w:ind w:left="144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GeideaPaymentA</w:t>
      </w:r>
      <w:r w:rsidR="00C31E39">
        <w:rPr>
          <w:rFonts w:ascii="Consolas" w:hAnsi="Consolas"/>
          <w:sz w:val="20"/>
          <w:szCs w:val="20"/>
        </w:rPr>
        <w:t>PI</w:t>
      </w:r>
      <w:r>
        <w:rPr>
          <w:rFonts w:ascii="Consolas" w:hAnsi="Consolas"/>
          <w:sz w:val="20"/>
          <w:szCs w:val="20"/>
        </w:rPr>
        <w:t>.</w:t>
      </w:r>
      <w:bookmarkStart w:id="46" w:name="OLE_LINK5"/>
      <w:bookmarkStart w:id="47" w:name="OLE_LINK6"/>
      <w:r>
        <w:rPr>
          <w:rFonts w:ascii="Consolas" w:hAnsi="Consolas"/>
          <w:sz w:val="20"/>
          <w:szCs w:val="20"/>
        </w:rPr>
        <w:t>setCredentials</w:t>
      </w:r>
      <w:bookmarkEnd w:id="46"/>
      <w:bookmarkEnd w:id="47"/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withMerchantKey</w:t>
      </w:r>
      <w:proofErr w:type="spellEnd"/>
      <w:r>
        <w:rPr>
          <w:rFonts w:ascii="Consolas" w:hAnsi="Consolas"/>
          <w:sz w:val="20"/>
          <w:szCs w:val="20"/>
        </w:rPr>
        <w:t>: “</w:t>
      </w:r>
      <w:proofErr w:type="spellStart"/>
      <w:r>
        <w:rPr>
          <w:rFonts w:ascii="Consolas" w:hAnsi="Consolas"/>
          <w:sz w:val="20"/>
          <w:szCs w:val="20"/>
        </w:rPr>
        <w:t>merchantKey</w:t>
      </w:r>
      <w:proofErr w:type="spellEnd"/>
      <w:r>
        <w:rPr>
          <w:rFonts w:ascii="Consolas" w:hAnsi="Consolas"/>
          <w:sz w:val="20"/>
          <w:szCs w:val="20"/>
        </w:rPr>
        <w:t xml:space="preserve">” </w:t>
      </w:r>
      <w:proofErr w:type="spellStart"/>
      <w:r>
        <w:rPr>
          <w:rFonts w:ascii="Consolas" w:hAnsi="Consolas"/>
          <w:sz w:val="20"/>
          <w:szCs w:val="20"/>
        </w:rPr>
        <w:t>andPassword</w:t>
      </w:r>
      <w:proofErr w:type="spellEnd"/>
      <w:r>
        <w:rPr>
          <w:rFonts w:ascii="Consolas" w:hAnsi="Consolas"/>
          <w:sz w:val="20"/>
          <w:szCs w:val="20"/>
        </w:rPr>
        <w:t>: “password”)</w:t>
      </w:r>
    </w:p>
    <w:p w14:paraId="0C2F21A0" w14:textId="279FEEEE" w:rsidR="00DD2D02" w:rsidRDefault="00DD2D02" w:rsidP="00D37389">
      <w:pPr>
        <w:shd w:val="clear" w:color="auto" w:fill="D9D9D9" w:themeFill="background1" w:themeFillShade="D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bookmarkEnd w:id="42"/>
    <w:bookmarkEnd w:id="43"/>
    <w:p w14:paraId="4A4E8E9F" w14:textId="79B1FFA2" w:rsidR="00ED6669" w:rsidRDefault="00ED6669" w:rsidP="00D37389">
      <w:pPr>
        <w:shd w:val="clear" w:color="auto" w:fill="D9D9D9" w:themeFill="background1" w:themeFillShade="D9"/>
        <w:rPr>
          <w:rFonts w:ascii="Consolas" w:hAnsi="Consolas"/>
          <w:sz w:val="20"/>
          <w:szCs w:val="20"/>
        </w:rPr>
      </w:pPr>
    </w:p>
    <w:p w14:paraId="3CA8DF44" w14:textId="17B9677B" w:rsidR="00ED6669" w:rsidRDefault="00ED6669" w:rsidP="00D37389">
      <w:pPr>
        <w:shd w:val="clear" w:color="auto" w:fill="D9D9D9" w:themeFill="background1" w:themeFillShade="D9"/>
        <w:rPr>
          <w:rFonts w:ascii="Consolas" w:hAnsi="Consolas"/>
          <w:sz w:val="20"/>
          <w:szCs w:val="20"/>
        </w:rPr>
      </w:pPr>
    </w:p>
    <w:p w14:paraId="71CE9383" w14:textId="07FD2BDA" w:rsidR="00AD2EB9" w:rsidRP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bookmarkStart w:id="48" w:name="OLE_LINK21"/>
      <w:bookmarkStart w:id="49" w:name="OLE_LINK22"/>
      <w:r>
        <w:rPr>
          <w:rFonts w:ascii="Menlo" w:hAnsi="Menlo" w:cs="Menlo"/>
          <w:color w:val="1C464A"/>
          <w:sz w:val="20"/>
          <w:szCs w:val="20"/>
        </w:rPr>
        <w:t xml:space="preserve"> </w:t>
      </w:r>
      <w:proofErr w:type="spellStart"/>
      <w:r w:rsidRPr="00AD2EB9">
        <w:rPr>
          <w:rFonts w:ascii="Menlo" w:hAnsi="Menlo" w:cs="Menlo"/>
          <w:color w:val="1C464A"/>
          <w:sz w:val="20"/>
          <w:szCs w:val="20"/>
        </w:rPr>
        <w:t>GeideaPaymentAPI</w:t>
      </w:r>
      <w:r w:rsidRPr="00AD2EB9">
        <w:rPr>
          <w:rFonts w:ascii="Menlo" w:hAnsi="Menlo" w:cs="Menlo"/>
          <w:color w:val="000000"/>
          <w:sz w:val="20"/>
          <w:szCs w:val="20"/>
        </w:rPr>
        <w:t>.</w:t>
      </w:r>
      <w:bookmarkStart w:id="50" w:name="OLE_LINK24"/>
      <w:bookmarkStart w:id="51" w:name="OLE_LINK25"/>
      <w:r w:rsidRPr="00AD2EB9">
        <w:rPr>
          <w:rFonts w:ascii="Menlo" w:hAnsi="Menlo" w:cs="Menlo"/>
          <w:color w:val="326D74"/>
          <w:sz w:val="20"/>
          <w:szCs w:val="20"/>
        </w:rPr>
        <w:t>getMerchantConfig</w:t>
      </w:r>
      <w:bookmarkEnd w:id="50"/>
      <w:bookmarkEnd w:id="51"/>
      <w:proofErr w:type="spellEnd"/>
      <w:r w:rsidRPr="00AD2EB9">
        <w:rPr>
          <w:rFonts w:ascii="Menlo" w:hAnsi="Menlo" w:cs="Menlo"/>
          <w:color w:val="000000"/>
          <w:sz w:val="20"/>
          <w:szCs w:val="20"/>
        </w:rPr>
        <w:t>(</w:t>
      </w:r>
      <w:proofErr w:type="gramStart"/>
      <w:r w:rsidRPr="00AD2EB9">
        <w:rPr>
          <w:rFonts w:ascii="Menlo" w:hAnsi="Menlo" w:cs="Menlo"/>
          <w:color w:val="000000"/>
          <w:sz w:val="20"/>
          <w:szCs w:val="20"/>
        </w:rPr>
        <w:t>completion:{</w:t>
      </w:r>
      <w:proofErr w:type="gramEnd"/>
      <w:r w:rsidRPr="00AD2EB9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 w:rsidRPr="00AD2EB9">
        <w:rPr>
          <w:rFonts w:ascii="Menlo" w:hAnsi="Menlo" w:cs="Menlo"/>
          <w:color w:val="000000"/>
          <w:sz w:val="20"/>
          <w:szCs w:val="20"/>
        </w:rPr>
        <w:t>, error</w:t>
      </w:r>
      <w:r w:rsidR="00D37389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in</w:t>
      </w:r>
    </w:p>
    <w:p w14:paraId="4C62B596" w14:textId="07D0FFE6" w:rsidR="00AD2EB9" w:rsidRP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guard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let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config = response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else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01DD078C" w14:textId="77777777" w:rsidR="00AD2EB9" w:rsidRP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return</w:t>
      </w:r>
    </w:p>
    <w:p w14:paraId="17774759" w14:textId="1C7F3C82" w:rsid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58410497" w14:textId="788C0A8C" w:rsidR="00AD2EB9" w:rsidRP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bookmarkStart w:id="52" w:name="OLE_LINK23"/>
      <w:r>
        <w:rPr>
          <w:rFonts w:ascii="Menlo" w:hAnsi="Menlo" w:cs="Menlo"/>
          <w:color w:val="000000"/>
          <w:sz w:val="20"/>
          <w:szCs w:val="20"/>
        </w:rPr>
        <w:t xml:space="preserve">// Store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for future use</w:t>
      </w:r>
      <w:bookmarkEnd w:id="52"/>
    </w:p>
    <w:p w14:paraId="3EC387FD" w14:textId="64DA8796" w:rsidR="00AD2EB9" w:rsidRDefault="00AD2EB9" w:rsidP="00D37389">
      <w:pPr>
        <w:shd w:val="clear" w:color="auto" w:fill="D9D9D9" w:themeFill="background1" w:themeFillShade="D9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>})</w:t>
      </w:r>
    </w:p>
    <w:p w14:paraId="2E90816D" w14:textId="0A71AD92" w:rsidR="0039413B" w:rsidRDefault="0039413B" w:rsidP="00D37389">
      <w:pPr>
        <w:shd w:val="clear" w:color="auto" w:fill="D9D9D9" w:themeFill="background1" w:themeFillShade="D9"/>
        <w:rPr>
          <w:rFonts w:ascii="Menlo" w:hAnsi="Menlo" w:cs="Menlo"/>
          <w:color w:val="000000"/>
          <w:sz w:val="20"/>
          <w:szCs w:val="20"/>
        </w:rPr>
      </w:pPr>
    </w:p>
    <w:p w14:paraId="1B51EFD4" w14:textId="77777777" w:rsidR="0039413B" w:rsidRPr="0039413B" w:rsidRDefault="0039413B" w:rsidP="0039413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auto"/>
          <w:sz w:val="24"/>
          <w:szCs w:val="24"/>
        </w:rPr>
      </w:pP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GeideaPaymentAPI.setlanguage</w:t>
      </w:r>
      <w:proofErr w:type="spellEnd"/>
      <w:r w:rsidRPr="0039413B">
        <w:rPr>
          <w:rFonts w:ascii="Menlo" w:hAnsi="Menlo" w:cs="Menlo"/>
          <w:color w:val="auto"/>
          <w:sz w:val="24"/>
          <w:szCs w:val="24"/>
        </w:rPr>
        <w:t xml:space="preserve">(language: </w:t>
      </w: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Language.english</w:t>
      </w:r>
      <w:proofErr w:type="spellEnd"/>
      <w:r w:rsidRPr="0039413B">
        <w:rPr>
          <w:rFonts w:ascii="Menlo" w:hAnsi="Menlo" w:cs="Menlo"/>
          <w:color w:val="auto"/>
          <w:sz w:val="24"/>
          <w:szCs w:val="24"/>
        </w:rPr>
        <w:t>)</w:t>
      </w:r>
    </w:p>
    <w:p w14:paraId="461C662C" w14:textId="6D538113" w:rsidR="0039413B" w:rsidRPr="0039413B" w:rsidRDefault="0039413B" w:rsidP="0039413B">
      <w:pPr>
        <w:shd w:val="clear" w:color="auto" w:fill="D9D9D9" w:themeFill="background1" w:themeFillShade="D9"/>
        <w:rPr>
          <w:rFonts w:ascii="Consolas" w:hAnsi="Consolas"/>
          <w:color w:val="auto"/>
          <w:sz w:val="20"/>
          <w:szCs w:val="20"/>
        </w:rPr>
      </w:pP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GeideaPaymentAPI.setlanguage</w:t>
      </w:r>
      <w:proofErr w:type="spellEnd"/>
      <w:r w:rsidRPr="0039413B">
        <w:rPr>
          <w:rFonts w:ascii="Menlo" w:hAnsi="Menlo" w:cs="Menlo"/>
          <w:color w:val="auto"/>
          <w:sz w:val="24"/>
          <w:szCs w:val="24"/>
        </w:rPr>
        <w:t xml:space="preserve">(language: </w:t>
      </w: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Language.arabic</w:t>
      </w:r>
      <w:proofErr w:type="spellEnd"/>
      <w:r w:rsidRPr="0039413B">
        <w:rPr>
          <w:rFonts w:ascii="Menlo" w:hAnsi="Menlo" w:cs="Menlo"/>
          <w:color w:val="auto"/>
          <w:sz w:val="24"/>
          <w:szCs w:val="24"/>
        </w:rPr>
        <w:t>)</w:t>
      </w:r>
    </w:p>
    <w:bookmarkEnd w:id="48"/>
    <w:bookmarkEnd w:id="49"/>
    <w:p w14:paraId="62321C9C" w14:textId="37806769" w:rsidR="00AD2EB9" w:rsidRDefault="00AD2EB9" w:rsidP="00DD2D02">
      <w:pPr>
        <w:rPr>
          <w:rFonts w:ascii="Consolas" w:hAnsi="Consolas"/>
          <w:sz w:val="20"/>
          <w:szCs w:val="20"/>
        </w:rPr>
      </w:pPr>
    </w:p>
    <w:p w14:paraId="540BFFB5" w14:textId="026ACE20" w:rsidR="00AD2EB9" w:rsidRPr="00B07D8F" w:rsidRDefault="00AD2EB9" w:rsidP="00DD2D02">
      <w:pPr>
        <w:rPr>
          <w:rFonts w:ascii="Consolas" w:hAnsi="Consolas"/>
          <w:sz w:val="20"/>
          <w:szCs w:val="20"/>
        </w:rPr>
      </w:pPr>
    </w:p>
    <w:p w14:paraId="71F9F5FB" w14:textId="65AFA3D9" w:rsidR="00F25118" w:rsidRDefault="00ED6669" w:rsidP="00BD7D49">
      <w:r>
        <w:t>Example Objective C:</w:t>
      </w:r>
    </w:p>
    <w:p w14:paraId="6BE65FAC" w14:textId="6DD86CEC" w:rsidR="00ED6669" w:rsidRDefault="00ED6669" w:rsidP="00ED666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2F363D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</w:p>
    <w:p w14:paraId="3CF91D23" w14:textId="611828B5" w:rsidR="00ED6669" w:rsidRPr="00ED6669" w:rsidRDefault="00ED666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  <w:r w:rsidRPr="00ED6669">
        <w:rPr>
          <w:rFonts w:ascii="Consolas" w:hAnsi="Consolas" w:cs="Consolas"/>
          <w:color w:val="2F363D"/>
          <w:sz w:val="20"/>
          <w:szCs w:val="20"/>
        </w:rPr>
        <w:t xml:space="preserve">if </w:t>
      </w:r>
      <w:proofErr w:type="gramStart"/>
      <w:r w:rsidRPr="00ED6669">
        <w:rPr>
          <w:rFonts w:ascii="Consolas" w:hAnsi="Consolas" w:cs="Consolas"/>
          <w:color w:val="2F363D"/>
          <w:sz w:val="20"/>
          <w:szCs w:val="20"/>
        </w:rPr>
        <w:t>(![</w:t>
      </w:r>
      <w:proofErr w:type="spellStart"/>
      <w:proofErr w:type="gramEnd"/>
      <w:r w:rsidRPr="00ED6669">
        <w:rPr>
          <w:rFonts w:ascii="Consolas" w:hAnsi="Consolas" w:cs="Consolas"/>
          <w:color w:val="2F363D"/>
          <w:sz w:val="20"/>
          <w:szCs w:val="20"/>
        </w:rPr>
        <w:t>GeideaPaymentAPI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isCredentialsAvailable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>]) {</w:t>
      </w:r>
    </w:p>
    <w:p w14:paraId="3BDFA740" w14:textId="0CA5607B" w:rsidR="00ED6669" w:rsidRPr="00ED6669" w:rsidRDefault="00ED666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ED66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6669">
        <w:rPr>
          <w:rFonts w:ascii="Consolas" w:hAnsi="Consolas" w:cs="Consolas"/>
          <w:color w:val="2F363D"/>
          <w:sz w:val="20"/>
          <w:szCs w:val="20"/>
        </w:rPr>
        <w:t>[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GeideaPaymentAPI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setCredentialsWithMerchantKey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: @"merchantKey"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andPassword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>: @"</w:t>
      </w:r>
      <w:r>
        <w:rPr>
          <w:rFonts w:ascii="Consolas" w:hAnsi="Consolas" w:cs="Consolas"/>
          <w:color w:val="2F363D"/>
          <w:sz w:val="20"/>
          <w:szCs w:val="20"/>
        </w:rPr>
        <w:t>password</w:t>
      </w:r>
      <w:r w:rsidRPr="00ED6669">
        <w:rPr>
          <w:rFonts w:ascii="Consolas" w:hAnsi="Consolas" w:cs="Consolas"/>
          <w:color w:val="2F363D"/>
          <w:sz w:val="20"/>
          <w:szCs w:val="20"/>
        </w:rPr>
        <w:t>"</w:t>
      </w:r>
      <w:proofErr w:type="gramStart"/>
      <w:r w:rsidRPr="00ED6669">
        <w:rPr>
          <w:rFonts w:ascii="Consolas" w:hAnsi="Consolas" w:cs="Consolas"/>
          <w:color w:val="2F363D"/>
          <w:sz w:val="20"/>
          <w:szCs w:val="20"/>
        </w:rPr>
        <w:t>];</w:t>
      </w:r>
      <w:proofErr w:type="gramEnd"/>
    </w:p>
    <w:p w14:paraId="2EB0A2AB" w14:textId="4FC63EBC" w:rsidR="00ED6669" w:rsidRDefault="00ED6669" w:rsidP="00D37389">
      <w:pPr>
        <w:shd w:val="clear" w:color="auto" w:fill="D9D9D9" w:themeFill="background1" w:themeFillShade="D9"/>
        <w:rPr>
          <w:rFonts w:ascii="Consolas" w:hAnsi="Consolas" w:cs="Consolas"/>
          <w:color w:val="2F363D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  <w:r w:rsidRPr="00ED6669">
        <w:rPr>
          <w:rFonts w:ascii="Consolas" w:hAnsi="Consolas" w:cs="Consolas"/>
          <w:color w:val="2F363D"/>
          <w:sz w:val="20"/>
          <w:szCs w:val="20"/>
        </w:rPr>
        <w:t>}</w:t>
      </w:r>
    </w:p>
    <w:p w14:paraId="036182ED" w14:textId="4EE867C2" w:rsidR="00AD2EB9" w:rsidRDefault="00AD2EB9" w:rsidP="00D37389">
      <w:pPr>
        <w:shd w:val="clear" w:color="auto" w:fill="D9D9D9" w:themeFill="background1" w:themeFillShade="D9"/>
        <w:rPr>
          <w:rFonts w:ascii="Consolas" w:hAnsi="Consolas" w:cs="Consolas"/>
          <w:color w:val="2F363D"/>
          <w:sz w:val="20"/>
          <w:szCs w:val="20"/>
        </w:rPr>
      </w:pPr>
    </w:p>
    <w:p w14:paraId="2D70BF74" w14:textId="77777777" w:rsidR="00AD2EB9" w:rsidRP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GeideaPaymentAPI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EB9">
        <w:rPr>
          <w:rFonts w:ascii="Consolas" w:hAnsi="Consolas" w:cs="Consolas"/>
          <w:color w:val="326D74"/>
          <w:sz w:val="20"/>
          <w:szCs w:val="20"/>
        </w:rPr>
        <w:t>getMerchantConfigWithCompletion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>:^(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GDConfigResponse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 xml:space="preserve">* config, 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GDErrorResponse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>* error) {</w:t>
      </w:r>
    </w:p>
    <w:p w14:paraId="596D94A3" w14:textId="77777777" w:rsidR="00AD2EB9" w:rsidRP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D2EB9">
        <w:rPr>
          <w:rFonts w:ascii="Consolas" w:hAnsi="Consolas" w:cs="Consolas"/>
          <w:b/>
          <w:bCs/>
          <w:color w:val="9B2393"/>
          <w:sz w:val="20"/>
          <w:szCs w:val="20"/>
        </w:rPr>
        <w:t>if</w:t>
      </w:r>
      <w:r w:rsidRPr="00AD2EB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AD2EB9">
        <w:rPr>
          <w:rFonts w:ascii="Consolas" w:hAnsi="Consolas" w:cs="Consolas"/>
          <w:color w:val="000000"/>
          <w:sz w:val="20"/>
          <w:szCs w:val="20"/>
        </w:rPr>
        <w:t>config !</w:t>
      </w:r>
      <w:proofErr w:type="gramEnd"/>
      <w:r w:rsidRPr="00AD2EB9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AD2EB9">
        <w:rPr>
          <w:rFonts w:ascii="Consolas" w:hAnsi="Consolas" w:cs="Consolas"/>
          <w:b/>
          <w:bCs/>
          <w:color w:val="9B2393"/>
          <w:sz w:val="20"/>
          <w:szCs w:val="20"/>
        </w:rPr>
        <w:t>NULL</w:t>
      </w:r>
      <w:r w:rsidRPr="00AD2EB9">
        <w:rPr>
          <w:rFonts w:ascii="Consolas" w:hAnsi="Consolas" w:cs="Consolas"/>
          <w:color w:val="000000"/>
          <w:sz w:val="20"/>
          <w:szCs w:val="20"/>
        </w:rPr>
        <w:t>) {</w:t>
      </w:r>
    </w:p>
    <w:p w14:paraId="0FF5FDB3" w14:textId="3CCF3813" w:rsid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4A70C33" w14:textId="519C42E4" w:rsidR="00AD2EB9" w:rsidRP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 xml:space="preserve">// Store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for future use</w:t>
      </w:r>
    </w:p>
    <w:p w14:paraId="5E96C6DA" w14:textId="77777777" w:rsidR="00D3738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4E15704" w14:textId="519E4026" w:rsid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}];</w:t>
      </w:r>
    </w:p>
    <w:p w14:paraId="3F0FD23D" w14:textId="5D013F3B" w:rsidR="0039413B" w:rsidRDefault="0039413B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D5A887" w14:textId="77777777" w:rsidR="0039413B" w:rsidRPr="0039413B" w:rsidRDefault="0039413B" w:rsidP="0039413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auto"/>
          <w:sz w:val="24"/>
          <w:szCs w:val="24"/>
        </w:rPr>
      </w:pPr>
      <w:r w:rsidRPr="0039413B">
        <w:rPr>
          <w:rFonts w:ascii="Menlo" w:hAnsi="Menlo" w:cs="Menlo"/>
          <w:color w:val="auto"/>
          <w:sz w:val="24"/>
          <w:szCs w:val="24"/>
        </w:rPr>
        <w:t>[</w:t>
      </w: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GeideaPaymentAPI</w:t>
      </w:r>
      <w:proofErr w:type="spellEnd"/>
      <w:r w:rsidRPr="0039413B">
        <w:rPr>
          <w:rFonts w:ascii="Menlo" w:hAnsi="Menlo" w:cs="Menlo"/>
          <w:color w:val="auto"/>
          <w:sz w:val="24"/>
          <w:szCs w:val="24"/>
        </w:rPr>
        <w:t xml:space="preserve"> </w:t>
      </w: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setLanguageWithLanguageLanguageEnglish</w:t>
      </w:r>
      <w:proofErr w:type="spellEnd"/>
      <w:proofErr w:type="gramStart"/>
      <w:r w:rsidRPr="0039413B">
        <w:rPr>
          <w:rFonts w:ascii="Menlo" w:hAnsi="Menlo" w:cs="Menlo"/>
          <w:color w:val="auto"/>
          <w:sz w:val="24"/>
          <w:szCs w:val="24"/>
        </w:rPr>
        <w:t>];</w:t>
      </w:r>
      <w:proofErr w:type="gramEnd"/>
    </w:p>
    <w:p w14:paraId="13E3A8CE" w14:textId="37DAD73A" w:rsidR="0039413B" w:rsidRPr="0039413B" w:rsidRDefault="0039413B" w:rsidP="0039413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 w:rsidRPr="0039413B">
        <w:rPr>
          <w:rFonts w:ascii="Menlo" w:hAnsi="Menlo" w:cs="Menlo"/>
          <w:color w:val="auto"/>
          <w:sz w:val="24"/>
          <w:szCs w:val="24"/>
        </w:rPr>
        <w:t>[</w:t>
      </w: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GeideaPaymentAPI</w:t>
      </w:r>
      <w:proofErr w:type="spellEnd"/>
      <w:r w:rsidRPr="0039413B">
        <w:rPr>
          <w:rFonts w:ascii="Menlo" w:hAnsi="Menlo" w:cs="Menlo"/>
          <w:color w:val="auto"/>
          <w:sz w:val="24"/>
          <w:szCs w:val="24"/>
        </w:rPr>
        <w:t xml:space="preserve"> </w:t>
      </w: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setLanguageWithLanguageLanguageArabic</w:t>
      </w:r>
      <w:proofErr w:type="spellEnd"/>
      <w:proofErr w:type="gramStart"/>
      <w:r w:rsidRPr="0039413B">
        <w:rPr>
          <w:rFonts w:ascii="Menlo" w:hAnsi="Menlo" w:cs="Menlo"/>
          <w:color w:val="auto"/>
          <w:sz w:val="24"/>
          <w:szCs w:val="24"/>
        </w:rPr>
        <w:t>];</w:t>
      </w:r>
      <w:proofErr w:type="gramEnd"/>
    </w:p>
    <w:p w14:paraId="763648F2" w14:textId="77777777" w:rsidR="00AD2EB9" w:rsidRDefault="00AD2EB9" w:rsidP="00EF6262"/>
    <w:p w14:paraId="21591C0B" w14:textId="77777777" w:rsidR="00AD2EB9" w:rsidRPr="00D01DFF" w:rsidRDefault="00AD2EB9" w:rsidP="00EF6262"/>
    <w:p w14:paraId="15FC90FB" w14:textId="122C4659" w:rsidR="008B083C" w:rsidRDefault="00C3668C" w:rsidP="008B083C">
      <w:pPr>
        <w:pStyle w:val="Heading3"/>
        <w:numPr>
          <w:ilvl w:val="2"/>
          <w:numId w:val="8"/>
        </w:numPr>
      </w:pPr>
      <w:bookmarkStart w:id="53" w:name="_Set_up_GeideaAPI"/>
      <w:bookmarkStart w:id="54" w:name="_Toc67583106"/>
      <w:bookmarkEnd w:id="53"/>
      <w:r>
        <w:t>Initialize</w:t>
      </w:r>
      <w:r w:rsidR="008B083C">
        <w:t xml:space="preserve"> </w:t>
      </w:r>
      <w:r w:rsidR="00C31E39">
        <w:t>Payment flow using</w:t>
      </w:r>
      <w:r w:rsidR="008B083C">
        <w:t xml:space="preserve"> </w:t>
      </w:r>
      <w:proofErr w:type="spellStart"/>
      <w:r>
        <w:t>Geidea</w:t>
      </w:r>
      <w:proofErr w:type="spellEnd"/>
      <w:r>
        <w:t xml:space="preserve"> SDK</w:t>
      </w:r>
      <w:r w:rsidR="00926F96">
        <w:t xml:space="preserve"> </w:t>
      </w:r>
      <w:r>
        <w:t>Payment objects</w:t>
      </w:r>
      <w:r w:rsidR="00F53DAD">
        <w:t>:</w:t>
      </w:r>
      <w:bookmarkEnd w:id="54"/>
    </w:p>
    <w:p w14:paraId="67A561FC" w14:textId="176F55D5" w:rsidR="00C31E39" w:rsidRDefault="00484426" w:rsidP="004E0D3E">
      <w:r>
        <w:t xml:space="preserve">In an </w:t>
      </w:r>
      <w:proofErr w:type="spellStart"/>
      <w:r>
        <w:t>UIViewController</w:t>
      </w:r>
      <w:proofErr w:type="spellEnd"/>
      <w:r>
        <w:t xml:space="preserve"> class where your Pay button is placed use the following functions for starting the payment</w:t>
      </w:r>
    </w:p>
    <w:p w14:paraId="73169C82" w14:textId="77777777" w:rsidR="00484426" w:rsidRDefault="00484426" w:rsidP="004E0D3E"/>
    <w:p w14:paraId="10299A04" w14:textId="29478D1C" w:rsidR="00C00CAA" w:rsidRDefault="00C00CAA" w:rsidP="00C00CAA">
      <w:r>
        <w:lastRenderedPageBreak/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GeideaPaymentApi.pay</w:t>
      </w:r>
      <w:proofErr w:type="spellEnd"/>
      <w:r w:rsidR="00F96ECA">
        <w:rPr>
          <w:rFonts w:ascii="Consolas" w:hAnsi="Consolas"/>
          <w:sz w:val="20"/>
          <w:szCs w:val="20"/>
        </w:rPr>
        <w:t xml:space="preserve"> </w:t>
      </w:r>
      <w:r>
        <w:t>should have the following parameters:</w:t>
      </w:r>
    </w:p>
    <w:p w14:paraId="38FD42EA" w14:textId="178E3611" w:rsidR="00AB758F" w:rsidRDefault="00AB758F" w:rsidP="00C00CAA">
      <w:r>
        <w:t xml:space="preserve">Some parameters are marked </w:t>
      </w:r>
      <w:bookmarkStart w:id="55" w:name="OLE_LINK113"/>
      <w:bookmarkStart w:id="56" w:name="OLE_LINK114"/>
      <w:bookmarkStart w:id="57" w:name="OLE_LINK115"/>
      <w:bookmarkStart w:id="58" w:name="OLE_LINK116"/>
      <w:r>
        <w:t>as</w:t>
      </w:r>
      <w:bookmarkEnd w:id="55"/>
      <w:bookmarkEnd w:id="56"/>
      <w:r w:rsidR="00B32030">
        <w:t xml:space="preserve"> </w:t>
      </w:r>
      <w:bookmarkEnd w:id="57"/>
      <w:bookmarkEnd w:id="58"/>
      <w:r w:rsidRPr="00AB758F">
        <w:rPr>
          <w:color w:val="70AD47" w:themeColor="accent6"/>
        </w:rPr>
        <w:t>Required</w:t>
      </w:r>
      <w:r w:rsidR="00B32030">
        <w:rPr>
          <w:color w:val="70AD47" w:themeColor="accent6"/>
        </w:rPr>
        <w:t xml:space="preserve"> </w:t>
      </w:r>
      <w:r w:rsidR="00B32030">
        <w:t xml:space="preserve">other are </w:t>
      </w:r>
      <w:r w:rsidR="00B32030" w:rsidRPr="00B32030">
        <w:rPr>
          <w:color w:val="FFFF00"/>
        </w:rPr>
        <w:t>Optional</w:t>
      </w:r>
      <w:r w:rsidR="00B32030">
        <w:rPr>
          <w:color w:val="FFFF00"/>
        </w:rPr>
        <w:t xml:space="preserve"> </w:t>
      </w:r>
      <w:r w:rsidR="00B32030">
        <w:t>enabling some features or preparing for future ones</w:t>
      </w:r>
    </w:p>
    <w:p w14:paraId="45BCDD80" w14:textId="798A6198" w:rsidR="00B32030" w:rsidRDefault="00B32030" w:rsidP="00C00CAA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471"/>
        <w:gridCol w:w="1716"/>
        <w:gridCol w:w="5589"/>
      </w:tblGrid>
      <w:tr w:rsidR="00855275" w14:paraId="511F94A6" w14:textId="77777777" w:rsidTr="00855275">
        <w:tc>
          <w:tcPr>
            <w:tcW w:w="2248" w:type="dxa"/>
          </w:tcPr>
          <w:p w14:paraId="5DD662A0" w14:textId="46B82859" w:rsidR="00B32030" w:rsidRDefault="009E393F" w:rsidP="00C00CAA">
            <w:pPr>
              <w:rPr>
                <w:color w:val="auto"/>
              </w:rPr>
            </w:pPr>
            <w:r>
              <w:rPr>
                <w:color w:val="auto"/>
              </w:rPr>
              <w:t xml:space="preserve">amount </w:t>
            </w:r>
            <w:bookmarkStart w:id="59" w:name="OLE_LINK123"/>
            <w:bookmarkStart w:id="60" w:name="OLE_LINK124"/>
            <w:bookmarkStart w:id="61" w:name="OLE_LINK144"/>
            <w:r>
              <w:rPr>
                <w:color w:val="auto"/>
              </w:rPr>
              <w:t>*</w:t>
            </w:r>
            <w:r w:rsidR="00B32030">
              <w:rPr>
                <w:color w:val="auto"/>
              </w:rPr>
              <w:t>Required*</w:t>
            </w:r>
            <w:bookmarkEnd w:id="59"/>
            <w:bookmarkEnd w:id="60"/>
            <w:bookmarkEnd w:id="61"/>
          </w:p>
        </w:tc>
        <w:tc>
          <w:tcPr>
            <w:tcW w:w="1716" w:type="dxa"/>
          </w:tcPr>
          <w:p w14:paraId="049289C4" w14:textId="615F1657" w:rsidR="00B32030" w:rsidRDefault="00B32030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GDAmount</w:t>
            </w:r>
            <w:proofErr w:type="spellEnd"/>
          </w:p>
        </w:tc>
        <w:tc>
          <w:tcPr>
            <w:tcW w:w="5812" w:type="dxa"/>
          </w:tcPr>
          <w:p w14:paraId="7B16FE7E" w14:textId="68998454" w:rsidR="00B32030" w:rsidRPr="009E393F" w:rsidRDefault="00B32030" w:rsidP="00B32030">
            <w:pPr>
              <w:rPr>
                <w:color w:val="auto"/>
                <w:sz w:val="20"/>
                <w:szCs w:val="20"/>
              </w:rPr>
            </w:pPr>
            <w:r w:rsidRPr="009E393F">
              <w:rPr>
                <w:color w:val="auto"/>
                <w:sz w:val="20"/>
                <w:szCs w:val="20"/>
              </w:rPr>
              <w:t xml:space="preserve">amount: Double – 2 </w:t>
            </w:r>
            <w:r w:rsidR="009E393F">
              <w:rPr>
                <w:color w:val="auto"/>
                <w:sz w:val="20"/>
                <w:szCs w:val="20"/>
              </w:rPr>
              <w:t>decimals</w:t>
            </w:r>
            <w:r w:rsidRPr="009E393F">
              <w:rPr>
                <w:color w:val="auto"/>
                <w:sz w:val="20"/>
                <w:szCs w:val="20"/>
              </w:rPr>
              <w:t xml:space="preserve"> </w:t>
            </w:r>
            <w:bookmarkStart w:id="62" w:name="OLE_LINK117"/>
            <w:bookmarkStart w:id="63" w:name="OLE_LINK118"/>
            <w:r w:rsidRPr="009E393F">
              <w:rPr>
                <w:color w:val="auto"/>
                <w:sz w:val="20"/>
                <w:szCs w:val="20"/>
              </w:rPr>
              <w:t xml:space="preserve">e.g., </w:t>
            </w:r>
            <w:bookmarkEnd w:id="62"/>
            <w:bookmarkEnd w:id="63"/>
            <w:r w:rsidRPr="009E393F">
              <w:rPr>
                <w:color w:val="auto"/>
                <w:sz w:val="20"/>
                <w:szCs w:val="20"/>
              </w:rPr>
              <w:t>2.45</w:t>
            </w:r>
          </w:p>
          <w:p w14:paraId="04BBDE6D" w14:textId="18259B5D" w:rsidR="00B32030" w:rsidRDefault="00B32030" w:rsidP="00B32030">
            <w:pPr>
              <w:rPr>
                <w:color w:val="auto"/>
              </w:rPr>
            </w:pPr>
            <w:r w:rsidRPr="009E393F">
              <w:rPr>
                <w:color w:val="auto"/>
                <w:sz w:val="20"/>
                <w:szCs w:val="20"/>
              </w:rPr>
              <w:t>currency: String – 3 letters code e.g., SAR</w:t>
            </w:r>
            <w:r w:rsidR="009E393F" w:rsidRPr="009E393F">
              <w:rPr>
                <w:color w:val="auto"/>
                <w:sz w:val="20"/>
                <w:szCs w:val="20"/>
              </w:rPr>
              <w:t>/EGP must be one of your config currencies</w:t>
            </w:r>
            <w:r w:rsidR="009E393F">
              <w:rPr>
                <w:color w:val="auto"/>
              </w:rPr>
              <w:t xml:space="preserve"> </w:t>
            </w:r>
          </w:p>
        </w:tc>
      </w:tr>
      <w:tr w:rsidR="00855275" w14:paraId="4D6A72C3" w14:textId="77777777" w:rsidTr="00855275">
        <w:tc>
          <w:tcPr>
            <w:tcW w:w="2248" w:type="dxa"/>
          </w:tcPr>
          <w:p w14:paraId="4396943F" w14:textId="097BCF8C" w:rsidR="009E393F" w:rsidRDefault="009E393F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cardDetails</w:t>
            </w:r>
            <w:proofErr w:type="spellEnd"/>
            <w:r>
              <w:rPr>
                <w:color w:val="auto"/>
              </w:rPr>
              <w:t xml:space="preserve"> *</w:t>
            </w:r>
            <w:bookmarkStart w:id="64" w:name="OLE_LINK125"/>
            <w:bookmarkStart w:id="65" w:name="OLE_LINK126"/>
            <w:r>
              <w:rPr>
                <w:color w:val="auto"/>
              </w:rPr>
              <w:t>Required*</w:t>
            </w:r>
            <w:bookmarkEnd w:id="64"/>
            <w:bookmarkEnd w:id="65"/>
          </w:p>
        </w:tc>
        <w:tc>
          <w:tcPr>
            <w:tcW w:w="1716" w:type="dxa"/>
          </w:tcPr>
          <w:p w14:paraId="02C21CF7" w14:textId="7B7E9206" w:rsidR="009E393F" w:rsidRDefault="009E393F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GDCardDetails</w:t>
            </w:r>
            <w:proofErr w:type="spellEnd"/>
          </w:p>
        </w:tc>
        <w:tc>
          <w:tcPr>
            <w:tcW w:w="5812" w:type="dxa"/>
          </w:tcPr>
          <w:p w14:paraId="3C72928C" w14:textId="62D5B2D5" w:rsidR="009E393F" w:rsidRDefault="009E393F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cardNumber</w:t>
            </w:r>
            <w:proofErr w:type="spellEnd"/>
            <w:r>
              <w:rPr>
                <w:color w:val="auto"/>
              </w:rPr>
              <w:t xml:space="preserve">: String – user card number </w:t>
            </w:r>
          </w:p>
          <w:p w14:paraId="1EF07553" w14:textId="3C9755E1" w:rsidR="009E393F" w:rsidRDefault="009E393F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cardHolderName</w:t>
            </w:r>
            <w:proofErr w:type="spellEnd"/>
            <w:r>
              <w:rPr>
                <w:color w:val="auto"/>
              </w:rPr>
              <w:t xml:space="preserve">: String – max 255 chars </w:t>
            </w:r>
          </w:p>
          <w:p w14:paraId="512A729A" w14:textId="05615ED8" w:rsidR="009E393F" w:rsidRDefault="009E393F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cvv</w:t>
            </w:r>
            <w:proofErr w:type="spellEnd"/>
            <w:r>
              <w:rPr>
                <w:color w:val="auto"/>
              </w:rPr>
              <w:t xml:space="preserve">: </w:t>
            </w:r>
            <w:bookmarkStart w:id="66" w:name="OLE_LINK121"/>
            <w:bookmarkStart w:id="67" w:name="OLE_LINK122"/>
            <w:r>
              <w:rPr>
                <w:color w:val="auto"/>
              </w:rPr>
              <w:t>String</w:t>
            </w:r>
            <w:bookmarkEnd w:id="66"/>
            <w:bookmarkEnd w:id="67"/>
            <w:r>
              <w:rPr>
                <w:color w:val="auto"/>
              </w:rPr>
              <w:t xml:space="preserve"> – 3 or 4 (</w:t>
            </w:r>
            <w:proofErr w:type="spellStart"/>
            <w:r>
              <w:rPr>
                <w:color w:val="auto"/>
              </w:rPr>
              <w:t>amex</w:t>
            </w:r>
            <w:proofErr w:type="spellEnd"/>
            <w:r>
              <w:rPr>
                <w:color w:val="auto"/>
              </w:rPr>
              <w:t>) letters</w:t>
            </w:r>
          </w:p>
          <w:p w14:paraId="256E039B" w14:textId="082CF50A" w:rsidR="009E393F" w:rsidRDefault="009E393F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expiryMonth</w:t>
            </w:r>
            <w:proofErr w:type="spellEnd"/>
            <w:r>
              <w:rPr>
                <w:color w:val="auto"/>
              </w:rPr>
              <w:t>: Int – digits from 1 to 12</w:t>
            </w:r>
          </w:p>
          <w:p w14:paraId="25EED9D4" w14:textId="208141C4" w:rsidR="009E393F" w:rsidRDefault="009E393F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expiryYear</w:t>
            </w:r>
            <w:proofErr w:type="spellEnd"/>
            <w:r>
              <w:rPr>
                <w:color w:val="auto"/>
              </w:rPr>
              <w:t>: Int – digits from 1 to 99</w:t>
            </w:r>
          </w:p>
          <w:p w14:paraId="6BDDEEAB" w14:textId="79B810EB" w:rsidR="009E393F" w:rsidRDefault="009E393F" w:rsidP="00C00CAA">
            <w:pPr>
              <w:rPr>
                <w:color w:val="auto"/>
              </w:rPr>
            </w:pPr>
          </w:p>
        </w:tc>
      </w:tr>
      <w:tr w:rsidR="0000104D" w14:paraId="72C1C143" w14:textId="77777777" w:rsidTr="00855275">
        <w:tc>
          <w:tcPr>
            <w:tcW w:w="2248" w:type="dxa"/>
          </w:tcPr>
          <w:p w14:paraId="07C17AF6" w14:textId="2208D6BB" w:rsidR="00C2603D" w:rsidRPr="00C2603D" w:rsidRDefault="00C2603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C2603D">
              <w:rPr>
                <w:color w:val="auto"/>
                <w:sz w:val="16"/>
                <w:szCs w:val="16"/>
              </w:rPr>
              <w:t>tokenizationDetails</w:t>
            </w:r>
            <w:proofErr w:type="spellEnd"/>
            <w:r w:rsidRPr="00C2603D">
              <w:rPr>
                <w:color w:val="auto"/>
                <w:sz w:val="16"/>
                <w:szCs w:val="16"/>
              </w:rPr>
              <w:t xml:space="preserve"> *Optional*</w:t>
            </w:r>
          </w:p>
        </w:tc>
        <w:tc>
          <w:tcPr>
            <w:tcW w:w="1716" w:type="dxa"/>
          </w:tcPr>
          <w:p w14:paraId="2496D3DC" w14:textId="1D539027" w:rsidR="00C2603D" w:rsidRPr="00855275" w:rsidRDefault="00C2603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855275">
              <w:rPr>
                <w:color w:val="auto"/>
                <w:sz w:val="16"/>
                <w:szCs w:val="16"/>
              </w:rPr>
              <w:t>GDTokenizationDetails</w:t>
            </w:r>
            <w:proofErr w:type="spellEnd"/>
          </w:p>
        </w:tc>
        <w:tc>
          <w:tcPr>
            <w:tcW w:w="5812" w:type="dxa"/>
          </w:tcPr>
          <w:p w14:paraId="0DF24DF6" w14:textId="18771464" w:rsidR="00C2603D" w:rsidRPr="00363C4B" w:rsidRDefault="00C2603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363C4B">
              <w:rPr>
                <w:color w:val="auto"/>
                <w:sz w:val="16"/>
                <w:szCs w:val="16"/>
              </w:rPr>
              <w:t>cardOnFile</w:t>
            </w:r>
            <w:proofErr w:type="spellEnd"/>
            <w:r w:rsidRPr="00363C4B">
              <w:rPr>
                <w:color w:val="auto"/>
                <w:sz w:val="16"/>
                <w:szCs w:val="16"/>
              </w:rPr>
              <w:t xml:space="preserve">: Bool </w:t>
            </w:r>
            <w:r w:rsidR="00363C4B">
              <w:rPr>
                <w:color w:val="auto"/>
                <w:sz w:val="16"/>
                <w:szCs w:val="16"/>
              </w:rPr>
              <w:t>-</w:t>
            </w:r>
            <w:r w:rsidRPr="00363C4B">
              <w:rPr>
                <w:color w:val="auto"/>
                <w:sz w:val="16"/>
                <w:szCs w:val="16"/>
              </w:rPr>
              <w:t xml:space="preserve"> set to true if you want to use </w:t>
            </w:r>
            <w:hyperlink w:anchor="_Pay_Token_Flow:" w:history="1">
              <w:r w:rsidRPr="00363C4B">
                <w:rPr>
                  <w:rStyle w:val="Hyperlink"/>
                  <w:sz w:val="16"/>
                  <w:szCs w:val="16"/>
                </w:rPr>
                <w:t>Pay Token Flow:</w:t>
              </w:r>
            </w:hyperlink>
          </w:p>
          <w:p w14:paraId="4CFB9FAA" w14:textId="56D2BEBD" w:rsidR="00C2603D" w:rsidRPr="00363C4B" w:rsidRDefault="00C2603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363C4B">
              <w:rPr>
                <w:color w:val="auto"/>
                <w:sz w:val="16"/>
                <w:szCs w:val="16"/>
              </w:rPr>
              <w:t>initiatedBy</w:t>
            </w:r>
            <w:bookmarkStart w:id="68" w:name="OLE_LINK129"/>
            <w:bookmarkStart w:id="69" w:name="OLE_LINK130"/>
            <w:proofErr w:type="spellEnd"/>
            <w:r w:rsidR="00363C4B" w:rsidRPr="00363C4B">
              <w:rPr>
                <w:color w:val="auto"/>
                <w:sz w:val="16"/>
                <w:szCs w:val="16"/>
              </w:rPr>
              <w:t>: String</w:t>
            </w:r>
            <w:bookmarkEnd w:id="68"/>
            <w:bookmarkEnd w:id="69"/>
            <w:r w:rsidRPr="00363C4B">
              <w:rPr>
                <w:color w:val="auto"/>
                <w:sz w:val="16"/>
                <w:szCs w:val="16"/>
              </w:rPr>
              <w:t xml:space="preserve"> </w:t>
            </w:r>
            <w:r w:rsidR="00363C4B">
              <w:rPr>
                <w:color w:val="auto"/>
                <w:sz w:val="16"/>
                <w:szCs w:val="16"/>
              </w:rPr>
              <w:t>-</w:t>
            </w:r>
            <w:bookmarkStart w:id="70" w:name="OLE_LINK133"/>
            <w:bookmarkStart w:id="71" w:name="OLE_LINK134"/>
            <w:r w:rsidRPr="00363C4B">
              <w:rPr>
                <w:color w:val="auto"/>
                <w:sz w:val="16"/>
                <w:szCs w:val="16"/>
              </w:rPr>
              <w:t xml:space="preserve">required </w:t>
            </w:r>
            <w:bookmarkEnd w:id="70"/>
            <w:bookmarkEnd w:id="71"/>
            <w:r w:rsidRPr="00363C4B">
              <w:rPr>
                <w:color w:val="auto"/>
                <w:sz w:val="16"/>
                <w:szCs w:val="16"/>
              </w:rPr>
              <w:t xml:space="preserve">if </w:t>
            </w:r>
            <w:proofErr w:type="spellStart"/>
            <w:r w:rsidRPr="00363C4B">
              <w:rPr>
                <w:color w:val="auto"/>
                <w:sz w:val="16"/>
                <w:szCs w:val="16"/>
              </w:rPr>
              <w:t>cardOnFile</w:t>
            </w:r>
            <w:proofErr w:type="spellEnd"/>
            <w:r w:rsidRPr="00363C4B">
              <w:rPr>
                <w:color w:val="auto"/>
                <w:sz w:val="16"/>
                <w:szCs w:val="16"/>
              </w:rPr>
              <w:t xml:space="preserve"> true</w:t>
            </w:r>
            <w:r w:rsidR="00363C4B" w:rsidRPr="00363C4B">
              <w:rPr>
                <w:color w:val="auto"/>
                <w:sz w:val="16"/>
                <w:szCs w:val="16"/>
              </w:rPr>
              <w:t xml:space="preserve"> and must be Internet</w:t>
            </w:r>
          </w:p>
          <w:p w14:paraId="55C4B7D0" w14:textId="2284E67C" w:rsidR="00C2603D" w:rsidRPr="00363C4B" w:rsidRDefault="00C2603D" w:rsidP="00C00CAA">
            <w:pPr>
              <w:rPr>
                <w:color w:val="E7E6E6" w:themeColor="background2"/>
                <w:sz w:val="16"/>
                <w:szCs w:val="16"/>
              </w:rPr>
            </w:pPr>
            <w:proofErr w:type="spellStart"/>
            <w:r w:rsidRPr="00363C4B">
              <w:rPr>
                <w:color w:val="auto"/>
                <w:sz w:val="16"/>
                <w:szCs w:val="16"/>
              </w:rPr>
              <w:t>agreementId</w:t>
            </w:r>
            <w:proofErr w:type="spellEnd"/>
            <w:r w:rsidR="00363C4B" w:rsidRPr="00363C4B">
              <w:rPr>
                <w:color w:val="auto"/>
                <w:sz w:val="16"/>
                <w:szCs w:val="16"/>
              </w:rPr>
              <w:t xml:space="preserve">: String </w:t>
            </w:r>
            <w:r w:rsidR="00855275">
              <w:rPr>
                <w:color w:val="auto"/>
                <w:sz w:val="16"/>
                <w:szCs w:val="16"/>
              </w:rPr>
              <w:t>–</w:t>
            </w:r>
            <w:r w:rsidR="00363C4B" w:rsidRPr="00363C4B">
              <w:rPr>
                <w:color w:val="auto"/>
                <w:sz w:val="16"/>
                <w:szCs w:val="16"/>
              </w:rPr>
              <w:t xml:space="preserve"> </w:t>
            </w:r>
            <w:r w:rsidR="00855275">
              <w:rPr>
                <w:color w:val="auto"/>
                <w:sz w:val="16"/>
                <w:szCs w:val="16"/>
              </w:rPr>
              <w:t>can be any value or nil</w:t>
            </w:r>
          </w:p>
          <w:p w14:paraId="35BAEAF7" w14:textId="2A136E1C" w:rsidR="00855275" w:rsidRPr="00855275" w:rsidRDefault="00C2603D" w:rsidP="00855275">
            <w:pPr>
              <w:rPr>
                <w:color w:val="auto"/>
                <w:sz w:val="16"/>
                <w:szCs w:val="16"/>
              </w:rPr>
            </w:pPr>
            <w:proofErr w:type="spellStart"/>
            <w:r w:rsidRPr="00855275">
              <w:rPr>
                <w:color w:val="auto"/>
                <w:sz w:val="16"/>
                <w:szCs w:val="16"/>
              </w:rPr>
              <w:t>agreementType</w:t>
            </w:r>
            <w:proofErr w:type="spellEnd"/>
            <w:r w:rsidR="00363C4B" w:rsidRPr="00855275">
              <w:rPr>
                <w:color w:val="auto"/>
                <w:sz w:val="16"/>
                <w:szCs w:val="16"/>
              </w:rPr>
              <w:t xml:space="preserve">: String </w:t>
            </w:r>
            <w:r w:rsidR="00855275">
              <w:rPr>
                <w:color w:val="auto"/>
                <w:sz w:val="16"/>
                <w:szCs w:val="16"/>
              </w:rPr>
              <w:t>-</w:t>
            </w:r>
            <w:r w:rsidR="00855275" w:rsidRPr="00855275">
              <w:rPr>
                <w:color w:val="auto"/>
                <w:sz w:val="16"/>
                <w:szCs w:val="16"/>
              </w:rPr>
              <w:t xml:space="preserve">Must be one of the following values or </w:t>
            </w:r>
            <w:r w:rsidR="00855275" w:rsidRPr="00855275">
              <w:rPr>
                <w:b/>
                <w:bCs/>
                <w:color w:val="auto"/>
                <w:sz w:val="16"/>
                <w:szCs w:val="16"/>
              </w:rPr>
              <w:t xml:space="preserve">NIL if </w:t>
            </w:r>
            <w:r w:rsidR="00855275" w:rsidRPr="00855275">
              <w:rPr>
                <w:color w:val="auto"/>
                <w:sz w:val="16"/>
                <w:szCs w:val="16"/>
              </w:rPr>
              <w:t>a</w:t>
            </w:r>
            <w:r w:rsidR="00855275" w:rsidRPr="00855275">
              <w:rPr>
                <w:b/>
                <w:bCs/>
                <w:color w:val="auto"/>
                <w:sz w:val="16"/>
                <w:szCs w:val="16"/>
              </w:rPr>
              <w:t xml:space="preserve"> is NIL </w:t>
            </w:r>
            <w:r w:rsidR="00855275" w:rsidRPr="00855275">
              <w:rPr>
                <w:color w:val="auto"/>
                <w:sz w:val="16"/>
                <w:szCs w:val="16"/>
              </w:rPr>
              <w:t>and if there will be NO subscription payments in the future:</w:t>
            </w:r>
          </w:p>
          <w:p w14:paraId="58AA67AE" w14:textId="5A049CC7" w:rsidR="00855275" w:rsidRPr="00855275" w:rsidRDefault="00855275" w:rsidP="00427A0D">
            <w:pPr>
              <w:pStyle w:val="ListParagraph"/>
              <w:numPr>
                <w:ilvl w:val="0"/>
                <w:numId w:val="15"/>
              </w:numPr>
              <w:rPr>
                <w:color w:val="auto"/>
                <w:sz w:val="16"/>
                <w:szCs w:val="16"/>
              </w:rPr>
            </w:pPr>
            <w:r w:rsidRPr="00855275">
              <w:rPr>
                <w:b/>
                <w:bCs/>
                <w:color w:val="auto"/>
                <w:sz w:val="16"/>
                <w:szCs w:val="16"/>
              </w:rPr>
              <w:t>Recurring</w:t>
            </w:r>
          </w:p>
          <w:p w14:paraId="7DFF59C7" w14:textId="1E652CD6" w:rsidR="00855275" w:rsidRPr="00855275" w:rsidRDefault="00855275" w:rsidP="00427A0D">
            <w:pPr>
              <w:pStyle w:val="ListParagraph"/>
              <w:numPr>
                <w:ilvl w:val="0"/>
                <w:numId w:val="15"/>
              </w:numPr>
              <w:rPr>
                <w:color w:val="auto"/>
                <w:sz w:val="16"/>
                <w:szCs w:val="16"/>
              </w:rPr>
            </w:pPr>
            <w:proofErr w:type="spellStart"/>
            <w:r w:rsidRPr="00855275">
              <w:rPr>
                <w:b/>
                <w:bCs/>
                <w:color w:val="auto"/>
                <w:sz w:val="16"/>
                <w:szCs w:val="16"/>
              </w:rPr>
              <w:t>Installment</w:t>
            </w:r>
            <w:proofErr w:type="spellEnd"/>
          </w:p>
          <w:p w14:paraId="494A6401" w14:textId="26147AF5" w:rsidR="00C2603D" w:rsidRPr="00855275" w:rsidRDefault="00855275" w:rsidP="00427A0D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855275">
              <w:rPr>
                <w:color w:val="auto"/>
                <w:sz w:val="16"/>
                <w:szCs w:val="16"/>
              </w:rPr>
              <w:t>Unscheduled</w:t>
            </w:r>
          </w:p>
        </w:tc>
      </w:tr>
      <w:tr w:rsidR="0000104D" w14:paraId="40268DE9" w14:textId="77777777" w:rsidTr="00855275">
        <w:tc>
          <w:tcPr>
            <w:tcW w:w="2248" w:type="dxa"/>
          </w:tcPr>
          <w:p w14:paraId="0E20273F" w14:textId="23E703D5" w:rsidR="00C2603D" w:rsidRPr="00855275" w:rsidRDefault="00855275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855275">
              <w:rPr>
                <w:color w:val="auto"/>
                <w:sz w:val="16"/>
                <w:szCs w:val="16"/>
              </w:rPr>
              <w:t>paymentIntentId</w:t>
            </w:r>
            <w:proofErr w:type="spellEnd"/>
            <w:r w:rsidRPr="00855275">
              <w:rPr>
                <w:color w:val="auto"/>
                <w:sz w:val="16"/>
                <w:szCs w:val="16"/>
              </w:rPr>
              <w:t xml:space="preserve"> </w:t>
            </w:r>
            <w:bookmarkStart w:id="72" w:name="OLE_LINK135"/>
            <w:bookmarkStart w:id="73" w:name="OLE_LINK136"/>
            <w:bookmarkStart w:id="74" w:name="OLE_LINK48"/>
            <w:r w:rsidRPr="00855275">
              <w:rPr>
                <w:color w:val="auto"/>
                <w:sz w:val="16"/>
                <w:szCs w:val="16"/>
              </w:rPr>
              <w:t>*Optional*</w:t>
            </w:r>
            <w:bookmarkEnd w:id="72"/>
            <w:bookmarkEnd w:id="73"/>
            <w:bookmarkEnd w:id="74"/>
          </w:p>
        </w:tc>
        <w:tc>
          <w:tcPr>
            <w:tcW w:w="1716" w:type="dxa"/>
          </w:tcPr>
          <w:p w14:paraId="028E51C4" w14:textId="080100F9" w:rsidR="00C2603D" w:rsidRDefault="00855275" w:rsidP="00C00CAA">
            <w:pPr>
              <w:rPr>
                <w:color w:val="auto"/>
              </w:rPr>
            </w:pPr>
            <w:bookmarkStart w:id="75" w:name="OLE_LINK49"/>
            <w:bookmarkStart w:id="76" w:name="OLE_LINK50"/>
            <w:r>
              <w:rPr>
                <w:color w:val="auto"/>
              </w:rPr>
              <w:t>String</w:t>
            </w:r>
            <w:bookmarkEnd w:id="75"/>
            <w:bookmarkEnd w:id="76"/>
          </w:p>
        </w:tc>
        <w:tc>
          <w:tcPr>
            <w:tcW w:w="5812" w:type="dxa"/>
          </w:tcPr>
          <w:p w14:paraId="28E37052" w14:textId="481FC165" w:rsidR="00C2603D" w:rsidRDefault="00855275" w:rsidP="00C00CAA">
            <w:pPr>
              <w:rPr>
                <w:color w:val="auto"/>
              </w:rPr>
            </w:pPr>
            <w:r>
              <w:rPr>
                <w:color w:val="auto"/>
              </w:rPr>
              <w:t>Used to pay the already created Payment Intent</w:t>
            </w:r>
          </w:p>
        </w:tc>
      </w:tr>
      <w:tr w:rsidR="0000104D" w14:paraId="55151BB8" w14:textId="77777777" w:rsidTr="00855275">
        <w:tc>
          <w:tcPr>
            <w:tcW w:w="2248" w:type="dxa"/>
          </w:tcPr>
          <w:p w14:paraId="221EE8BB" w14:textId="35068B8A" w:rsidR="00C2603D" w:rsidRPr="00855275" w:rsidRDefault="00855275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855275">
              <w:rPr>
                <w:color w:val="auto"/>
                <w:sz w:val="16"/>
                <w:szCs w:val="16"/>
              </w:rPr>
              <w:t>customerDetails</w:t>
            </w:r>
            <w:proofErr w:type="spellEnd"/>
            <w:r w:rsidRPr="00855275">
              <w:rPr>
                <w:color w:val="auto"/>
                <w:sz w:val="16"/>
                <w:szCs w:val="16"/>
              </w:rPr>
              <w:t xml:space="preserve"> *Optional*</w:t>
            </w:r>
          </w:p>
        </w:tc>
        <w:tc>
          <w:tcPr>
            <w:tcW w:w="1716" w:type="dxa"/>
          </w:tcPr>
          <w:p w14:paraId="16D3138B" w14:textId="25670933" w:rsidR="00C2603D" w:rsidRPr="00855275" w:rsidRDefault="00855275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855275">
              <w:rPr>
                <w:color w:val="auto"/>
                <w:sz w:val="16"/>
                <w:szCs w:val="16"/>
              </w:rPr>
              <w:t>GDCustomerDetails</w:t>
            </w:r>
            <w:proofErr w:type="spellEnd"/>
          </w:p>
        </w:tc>
        <w:tc>
          <w:tcPr>
            <w:tcW w:w="5812" w:type="dxa"/>
          </w:tcPr>
          <w:p w14:paraId="58DF45AB" w14:textId="03252521" w:rsidR="00C2603D" w:rsidRPr="0000104D" w:rsidRDefault="00855275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00104D">
              <w:rPr>
                <w:color w:val="auto"/>
                <w:sz w:val="16"/>
                <w:szCs w:val="16"/>
              </w:rPr>
              <w:t>customerEmail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>:</w:t>
            </w:r>
            <w:r w:rsidR="0000104D" w:rsidRPr="0000104D">
              <w:rPr>
                <w:color w:val="auto"/>
                <w:sz w:val="16"/>
                <w:szCs w:val="16"/>
              </w:rPr>
              <w:t xml:space="preserve"> </w:t>
            </w:r>
            <w:r w:rsidRPr="0000104D">
              <w:rPr>
                <w:color w:val="auto"/>
                <w:sz w:val="16"/>
                <w:szCs w:val="16"/>
              </w:rPr>
              <w:t>String</w:t>
            </w:r>
          </w:p>
          <w:p w14:paraId="061D617C" w14:textId="77777777" w:rsidR="00855275" w:rsidRPr="0000104D" w:rsidRDefault="00855275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proofErr w:type="gramStart"/>
            <w:r w:rsidRPr="0000104D">
              <w:rPr>
                <w:color w:val="auto"/>
                <w:sz w:val="16"/>
                <w:szCs w:val="16"/>
              </w:rPr>
              <w:t>merchantReferenceId:S</w:t>
            </w:r>
            <w:r w:rsidR="0000104D" w:rsidRPr="0000104D">
              <w:rPr>
                <w:color w:val="auto"/>
                <w:sz w:val="16"/>
                <w:szCs w:val="16"/>
              </w:rPr>
              <w:t>tring</w:t>
            </w:r>
            <w:proofErr w:type="spellEnd"/>
            <w:proofErr w:type="gramEnd"/>
          </w:p>
          <w:p w14:paraId="4544968A" w14:textId="77777777" w:rsidR="0000104D" w:rsidRPr="0000104D" w:rsidRDefault="0000104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00104D">
              <w:rPr>
                <w:color w:val="auto"/>
                <w:sz w:val="16"/>
                <w:szCs w:val="16"/>
              </w:rPr>
              <w:t>callbackUrl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>: String</w:t>
            </w:r>
          </w:p>
          <w:p w14:paraId="43713857" w14:textId="64C3DA35" w:rsidR="0000104D" w:rsidRDefault="0000104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00104D">
              <w:rPr>
                <w:color w:val="auto"/>
                <w:sz w:val="16"/>
                <w:szCs w:val="16"/>
              </w:rPr>
              <w:t>paymentOperation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PaymentOperation</w:t>
            </w:r>
            <w:proofErr w:type="spellEnd"/>
          </w:p>
          <w:p w14:paraId="66C28D7F" w14:textId="77777777" w:rsidR="00581797" w:rsidRPr="00581797" w:rsidRDefault="00581797" w:rsidP="00427A0D">
            <w:pPr>
              <w:pStyle w:val="ListParagraph"/>
              <w:numPr>
                <w:ilvl w:val="0"/>
                <w:numId w:val="22"/>
              </w:numPr>
              <w:rPr>
                <w:b/>
                <w:bCs/>
                <w:color w:val="auto"/>
                <w:sz w:val="16"/>
                <w:szCs w:val="16"/>
              </w:rPr>
            </w:pPr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pay </w:t>
            </w:r>
            <w:r w:rsidRPr="00581797">
              <w:rPr>
                <w:color w:val="auto"/>
                <w:sz w:val="16"/>
                <w:szCs w:val="16"/>
              </w:rPr>
              <w:t xml:space="preserve">– default Payment, amount will be automatically paid to merchant. The 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GDOrderResponse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 xml:space="preserve">parameter 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detailedStatus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>will pe “Paid” on success</w:t>
            </w:r>
          </w:p>
          <w:p w14:paraId="28841669" w14:textId="7B163095" w:rsidR="00581797" w:rsidRPr="00581797" w:rsidRDefault="00581797" w:rsidP="00427A0D">
            <w:pPr>
              <w:pStyle w:val="ListParagraph"/>
              <w:numPr>
                <w:ilvl w:val="0"/>
                <w:numId w:val="22"/>
              </w:numPr>
              <w:rPr>
                <w:b/>
                <w:bCs/>
                <w:color w:val="auto"/>
                <w:sz w:val="16"/>
                <w:szCs w:val="16"/>
              </w:rPr>
            </w:pP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preAuthorize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 xml:space="preserve">– payment will be just Authorized, not paid. For finishing the payment, you must use the </w:t>
            </w:r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Capture </w:t>
            </w:r>
            <w:r w:rsidRPr="00581797">
              <w:rPr>
                <w:color w:val="auto"/>
                <w:sz w:val="16"/>
                <w:szCs w:val="16"/>
              </w:rPr>
              <w:t>API (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GeideaPaymentAPI.capture</w:t>
            </w:r>
            <w:proofErr w:type="spellEnd"/>
            <w:r w:rsidRPr="00581797">
              <w:rPr>
                <w:color w:val="auto"/>
                <w:sz w:val="16"/>
                <w:szCs w:val="16"/>
              </w:rPr>
              <w:t xml:space="preserve">) later for capturing the amount with a saved </w:t>
            </w:r>
            <w:proofErr w:type="spellStart"/>
            <w:r w:rsidRPr="00581797">
              <w:rPr>
                <w:color w:val="auto"/>
                <w:sz w:val="16"/>
                <w:szCs w:val="16"/>
              </w:rPr>
              <w:t>orderId</w:t>
            </w:r>
            <w:proofErr w:type="spellEnd"/>
            <w:r w:rsidRPr="00581797">
              <w:rPr>
                <w:color w:val="auto"/>
                <w:sz w:val="16"/>
                <w:szCs w:val="16"/>
              </w:rPr>
              <w:t xml:space="preserve">. The 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GDOrderResponse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 xml:space="preserve">parameter 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detailedStatus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 xml:space="preserve">will pe “Authorized” on success and 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orderId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>value must pe persist to finish the flow.</w:t>
            </w:r>
          </w:p>
          <w:p w14:paraId="4897130C" w14:textId="6E5C77CF" w:rsidR="00581797" w:rsidRPr="00581797" w:rsidRDefault="00581797" w:rsidP="00427A0D">
            <w:pPr>
              <w:pStyle w:val="ListParagraph"/>
              <w:numPr>
                <w:ilvl w:val="0"/>
                <w:numId w:val="22"/>
              </w:numPr>
              <w:rPr>
                <w:color w:val="auto"/>
                <w:sz w:val="16"/>
                <w:szCs w:val="16"/>
              </w:rPr>
            </w:pP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AuthorizeCapture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 xml:space="preserve">– authorized Payment, amount will be automatically paid to merchant. The 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GDOrderResponse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 xml:space="preserve">parameter 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detailedStatus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>will pe “Captured” on success</w:t>
            </w:r>
          </w:p>
          <w:p w14:paraId="7BF90ABD" w14:textId="21768983" w:rsidR="0000104D" w:rsidRDefault="0000104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00104D">
              <w:rPr>
                <w:color w:val="auto"/>
                <w:sz w:val="16"/>
                <w:szCs w:val="16"/>
              </w:rPr>
              <w:t>shippingAddress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GDAddress</w:t>
            </w:r>
            <w:proofErr w:type="spellEnd"/>
          </w:p>
          <w:p w14:paraId="451573A8" w14:textId="77777777" w:rsidR="00581797" w:rsidRPr="000D32E6" w:rsidRDefault="00581797" w:rsidP="00427A0D">
            <w:pPr>
              <w:pStyle w:val="ListParagraph"/>
              <w:numPr>
                <w:ilvl w:val="0"/>
                <w:numId w:val="23"/>
              </w:numPr>
              <w:rPr>
                <w:color w:val="auto"/>
                <w:sz w:val="16"/>
                <w:szCs w:val="16"/>
              </w:rPr>
            </w:pPr>
            <w:proofErr w:type="spellStart"/>
            <w:r w:rsidRPr="000D32E6">
              <w:rPr>
                <w:b/>
                <w:bCs/>
                <w:color w:val="auto"/>
                <w:sz w:val="16"/>
                <w:szCs w:val="16"/>
              </w:rPr>
              <w:t>countryCode</w:t>
            </w:r>
            <w:proofErr w:type="spellEnd"/>
            <w:r w:rsidRPr="000D32E6">
              <w:rPr>
                <w:color w:val="auto"/>
                <w:sz w:val="16"/>
                <w:szCs w:val="16"/>
              </w:rPr>
              <w:t xml:space="preserve">: String (Optional) – 3 letters </w:t>
            </w:r>
          </w:p>
          <w:p w14:paraId="6302BD62" w14:textId="77777777" w:rsidR="00581797" w:rsidRPr="000D32E6" w:rsidRDefault="00581797" w:rsidP="00427A0D">
            <w:pPr>
              <w:pStyle w:val="ListParagraph"/>
              <w:numPr>
                <w:ilvl w:val="0"/>
                <w:numId w:val="23"/>
              </w:numPr>
              <w:rPr>
                <w:color w:val="auto"/>
                <w:sz w:val="16"/>
                <w:szCs w:val="16"/>
              </w:rPr>
            </w:pPr>
            <w:r w:rsidRPr="000D32E6">
              <w:rPr>
                <w:b/>
                <w:bCs/>
                <w:color w:val="auto"/>
                <w:sz w:val="16"/>
                <w:szCs w:val="16"/>
              </w:rPr>
              <w:t>city</w:t>
            </w:r>
            <w:r w:rsidRPr="000D32E6">
              <w:rPr>
                <w:color w:val="auto"/>
                <w:sz w:val="16"/>
                <w:szCs w:val="16"/>
              </w:rPr>
              <w:t>: String (Optional)</w:t>
            </w:r>
          </w:p>
          <w:p w14:paraId="7B285222" w14:textId="77777777" w:rsidR="00581797" w:rsidRPr="000D32E6" w:rsidRDefault="00581797" w:rsidP="00427A0D">
            <w:pPr>
              <w:pStyle w:val="ListParagraph"/>
              <w:numPr>
                <w:ilvl w:val="0"/>
                <w:numId w:val="23"/>
              </w:numPr>
              <w:rPr>
                <w:color w:val="auto"/>
                <w:sz w:val="16"/>
                <w:szCs w:val="16"/>
              </w:rPr>
            </w:pPr>
            <w:r w:rsidRPr="000D32E6">
              <w:rPr>
                <w:b/>
                <w:bCs/>
                <w:color w:val="auto"/>
                <w:sz w:val="16"/>
                <w:szCs w:val="16"/>
              </w:rPr>
              <w:t>street</w:t>
            </w:r>
            <w:r w:rsidRPr="000D32E6">
              <w:rPr>
                <w:color w:val="auto"/>
                <w:sz w:val="16"/>
                <w:szCs w:val="16"/>
              </w:rPr>
              <w:t>: String (Optional)</w:t>
            </w:r>
          </w:p>
          <w:p w14:paraId="54E3D404" w14:textId="77777777" w:rsidR="00581797" w:rsidRPr="000D32E6" w:rsidRDefault="00581797" w:rsidP="00427A0D">
            <w:pPr>
              <w:pStyle w:val="ListParagraph"/>
              <w:numPr>
                <w:ilvl w:val="0"/>
                <w:numId w:val="23"/>
              </w:numPr>
              <w:rPr>
                <w:color w:val="auto"/>
                <w:sz w:val="16"/>
                <w:szCs w:val="16"/>
              </w:rPr>
            </w:pPr>
            <w:proofErr w:type="spellStart"/>
            <w:r w:rsidRPr="000D32E6">
              <w:rPr>
                <w:b/>
                <w:bCs/>
                <w:color w:val="auto"/>
                <w:sz w:val="16"/>
                <w:szCs w:val="16"/>
              </w:rPr>
              <w:t>postCode</w:t>
            </w:r>
            <w:proofErr w:type="spellEnd"/>
            <w:r w:rsidRPr="000D32E6">
              <w:rPr>
                <w:color w:val="auto"/>
                <w:sz w:val="16"/>
                <w:szCs w:val="16"/>
              </w:rPr>
              <w:t>: String (Optional)</w:t>
            </w:r>
          </w:p>
          <w:p w14:paraId="5B862A66" w14:textId="77777777" w:rsidR="00581797" w:rsidRPr="0000104D" w:rsidRDefault="00581797" w:rsidP="00C00CAA">
            <w:pPr>
              <w:rPr>
                <w:color w:val="auto"/>
                <w:sz w:val="16"/>
                <w:szCs w:val="16"/>
              </w:rPr>
            </w:pPr>
          </w:p>
          <w:p w14:paraId="3AA18B85" w14:textId="620C6C09" w:rsidR="0000104D" w:rsidRDefault="0000104D" w:rsidP="00C00CAA">
            <w:pPr>
              <w:rPr>
                <w:color w:val="auto"/>
              </w:rPr>
            </w:pPr>
            <w:proofErr w:type="spellStart"/>
            <w:r w:rsidRPr="0000104D">
              <w:rPr>
                <w:color w:val="auto"/>
                <w:sz w:val="16"/>
                <w:szCs w:val="16"/>
              </w:rPr>
              <w:t>billingAddress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GDAdress</w:t>
            </w:r>
            <w:proofErr w:type="spellEnd"/>
          </w:p>
        </w:tc>
      </w:tr>
      <w:tr w:rsidR="000D32E6" w14:paraId="0BE61908" w14:textId="77777777" w:rsidTr="00855275">
        <w:tc>
          <w:tcPr>
            <w:tcW w:w="2248" w:type="dxa"/>
          </w:tcPr>
          <w:p w14:paraId="69FA2C50" w14:textId="311514BB" w:rsidR="000D32E6" w:rsidRPr="00855275" w:rsidRDefault="000D32E6" w:rsidP="000D32E6">
            <w:pPr>
              <w:rPr>
                <w:color w:val="auto"/>
                <w:sz w:val="16"/>
                <w:szCs w:val="16"/>
              </w:rPr>
            </w:pPr>
            <w:bookmarkStart w:id="77" w:name="OLE_LINK66"/>
            <w:bookmarkStart w:id="78" w:name="OLE_LINK67"/>
            <w:proofErr w:type="spellStart"/>
            <w:r>
              <w:rPr>
                <w:color w:val="auto"/>
              </w:rPr>
              <w:t>orderId</w:t>
            </w:r>
            <w:proofErr w:type="spellEnd"/>
            <w:r>
              <w:rPr>
                <w:color w:val="auto"/>
              </w:rPr>
              <w:t xml:space="preserve"> </w:t>
            </w:r>
            <w:r w:rsidRPr="00855275">
              <w:rPr>
                <w:color w:val="auto"/>
                <w:sz w:val="16"/>
                <w:szCs w:val="16"/>
              </w:rPr>
              <w:t>*Optional*</w:t>
            </w:r>
            <w:bookmarkEnd w:id="77"/>
            <w:bookmarkEnd w:id="78"/>
          </w:p>
        </w:tc>
        <w:tc>
          <w:tcPr>
            <w:tcW w:w="1716" w:type="dxa"/>
          </w:tcPr>
          <w:p w14:paraId="3D82F3F2" w14:textId="6C1A3DD6" w:rsidR="000D32E6" w:rsidRPr="00855275" w:rsidRDefault="000D32E6" w:rsidP="00C00CAA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</w:rPr>
              <w:t>String</w:t>
            </w:r>
          </w:p>
        </w:tc>
        <w:tc>
          <w:tcPr>
            <w:tcW w:w="5812" w:type="dxa"/>
          </w:tcPr>
          <w:p w14:paraId="63D5608E" w14:textId="08D9A611" w:rsidR="000D32E6" w:rsidRPr="0000104D" w:rsidRDefault="000D32E6" w:rsidP="00C00CAA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Include order id if the payment was already initiated. Mandatory for 3DSV2</w:t>
            </w:r>
          </w:p>
        </w:tc>
      </w:tr>
      <w:tr w:rsidR="000D32E6" w14:paraId="5608B520" w14:textId="77777777" w:rsidTr="00855275">
        <w:tc>
          <w:tcPr>
            <w:tcW w:w="2248" w:type="dxa"/>
          </w:tcPr>
          <w:p w14:paraId="25B754EC" w14:textId="723480D9" w:rsidR="000D32E6" w:rsidRPr="000D32E6" w:rsidRDefault="000D32E6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0D32E6">
              <w:rPr>
                <w:color w:val="auto"/>
                <w:sz w:val="16"/>
                <w:szCs w:val="16"/>
              </w:rPr>
              <w:t>paymentMethods</w:t>
            </w:r>
            <w:proofErr w:type="spellEnd"/>
            <w:r w:rsidRPr="000D32E6">
              <w:rPr>
                <w:color w:val="auto"/>
                <w:sz w:val="16"/>
                <w:szCs w:val="16"/>
              </w:rPr>
              <w:t xml:space="preserve"> *Optional*</w:t>
            </w:r>
          </w:p>
        </w:tc>
        <w:tc>
          <w:tcPr>
            <w:tcW w:w="1716" w:type="dxa"/>
          </w:tcPr>
          <w:p w14:paraId="0541A673" w14:textId="4308A57B" w:rsidR="000D32E6" w:rsidRPr="00855275" w:rsidRDefault="000D32E6" w:rsidP="00C00CAA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[String]</w:t>
            </w:r>
          </w:p>
        </w:tc>
        <w:tc>
          <w:tcPr>
            <w:tcW w:w="5812" w:type="dxa"/>
          </w:tcPr>
          <w:p w14:paraId="51455913" w14:textId="11D218E0" w:rsidR="000D32E6" w:rsidRDefault="000D32E6" w:rsidP="00C00CAA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List of restricted payment methods</w:t>
            </w:r>
            <w:r w:rsidR="002540B8">
              <w:rPr>
                <w:color w:val="auto"/>
                <w:sz w:val="16"/>
                <w:szCs w:val="16"/>
              </w:rPr>
              <w:t xml:space="preserve">. The pay can be restricted to following PM.  If null, your payment methods </w:t>
            </w:r>
            <w:proofErr w:type="gramStart"/>
            <w:r w:rsidR="002540B8">
              <w:rPr>
                <w:color w:val="auto"/>
                <w:sz w:val="16"/>
                <w:szCs w:val="16"/>
              </w:rPr>
              <w:t>is</w:t>
            </w:r>
            <w:proofErr w:type="gramEnd"/>
            <w:r w:rsidR="002540B8">
              <w:rPr>
                <w:color w:val="auto"/>
                <w:sz w:val="16"/>
                <w:szCs w:val="16"/>
              </w:rPr>
              <w:t xml:space="preserve"> restricted to your configuration</w:t>
            </w:r>
          </w:p>
          <w:p w14:paraId="429B2C8B" w14:textId="171C4A66" w:rsidR="002540B8" w:rsidRPr="002540B8" w:rsidRDefault="002540B8" w:rsidP="00427A0D">
            <w:pPr>
              <w:pStyle w:val="ListParagraph"/>
              <w:numPr>
                <w:ilvl w:val="0"/>
                <w:numId w:val="24"/>
              </w:num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QR, VISA, MASTERCARD, MADA, MEEZA</w:t>
            </w:r>
          </w:p>
        </w:tc>
      </w:tr>
      <w:tr w:rsidR="0000104D" w14:paraId="0E41918A" w14:textId="77777777" w:rsidTr="00855275">
        <w:tc>
          <w:tcPr>
            <w:tcW w:w="2248" w:type="dxa"/>
          </w:tcPr>
          <w:p w14:paraId="25D54BB8" w14:textId="7B65BB82" w:rsidR="00C2603D" w:rsidRDefault="0000104D" w:rsidP="00C00CAA">
            <w:pPr>
              <w:rPr>
                <w:color w:val="auto"/>
              </w:rPr>
            </w:pPr>
            <w:bookmarkStart w:id="79" w:name="OLE_LINK46"/>
            <w:bookmarkStart w:id="80" w:name="OLE_LINK47"/>
            <w:bookmarkStart w:id="81" w:name="_Hlk89694754"/>
            <w:proofErr w:type="spellStart"/>
            <w:r>
              <w:rPr>
                <w:color w:val="auto"/>
              </w:rPr>
              <w:t>navController</w:t>
            </w:r>
            <w:bookmarkEnd w:id="79"/>
            <w:bookmarkEnd w:id="80"/>
            <w:proofErr w:type="spellEnd"/>
            <w:r>
              <w:rPr>
                <w:color w:val="auto"/>
              </w:rPr>
              <w:t>*Required*</w:t>
            </w:r>
          </w:p>
        </w:tc>
        <w:tc>
          <w:tcPr>
            <w:tcW w:w="1716" w:type="dxa"/>
          </w:tcPr>
          <w:p w14:paraId="02C69E93" w14:textId="7BA2CEAA" w:rsidR="00C2603D" w:rsidRPr="0000104D" w:rsidRDefault="0000104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00104D">
              <w:rPr>
                <w:color w:val="auto"/>
                <w:sz w:val="16"/>
                <w:szCs w:val="16"/>
              </w:rPr>
              <w:t>UINavigationController</w:t>
            </w:r>
            <w:proofErr w:type="spellEnd"/>
          </w:p>
        </w:tc>
        <w:tc>
          <w:tcPr>
            <w:tcW w:w="5812" w:type="dxa"/>
          </w:tcPr>
          <w:p w14:paraId="0CB545D3" w14:textId="368C3350" w:rsidR="0000104D" w:rsidRPr="0000104D" w:rsidRDefault="0000104D" w:rsidP="0000104D">
            <w:pPr>
              <w:rPr>
                <w:color w:val="auto"/>
                <w:sz w:val="16"/>
                <w:szCs w:val="16"/>
              </w:rPr>
            </w:pPr>
            <w:r w:rsidRPr="0000104D">
              <w:rPr>
                <w:color w:val="auto"/>
                <w:sz w:val="16"/>
                <w:szCs w:val="16"/>
              </w:rPr>
              <w:t xml:space="preserve">can be your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UIViewController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 xml:space="preserve"> </w:t>
            </w:r>
            <w:r w:rsidRPr="0000104D">
              <w:rPr>
                <w:color w:val="FF0000"/>
                <w:sz w:val="16"/>
                <w:szCs w:val="16"/>
              </w:rPr>
              <w:t xml:space="preserve">self </w:t>
            </w:r>
            <w:r w:rsidRPr="0000104D">
              <w:rPr>
                <w:color w:val="auto"/>
                <w:sz w:val="16"/>
                <w:szCs w:val="16"/>
              </w:rPr>
              <w:t>SDK flow will be presented modally</w:t>
            </w:r>
          </w:p>
          <w:p w14:paraId="18BE20E1" w14:textId="2BA34C97" w:rsidR="00C2603D" w:rsidRPr="0000104D" w:rsidRDefault="0000104D" w:rsidP="00C00CAA">
            <w:pPr>
              <w:rPr>
                <w:color w:val="auto"/>
                <w:sz w:val="16"/>
                <w:szCs w:val="16"/>
              </w:rPr>
            </w:pPr>
            <w:r w:rsidRPr="0000104D">
              <w:rPr>
                <w:color w:val="auto"/>
                <w:sz w:val="16"/>
                <w:szCs w:val="16"/>
              </w:rPr>
              <w:t xml:space="preserve">or can be your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UINavigationController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00104D">
              <w:rPr>
                <w:color w:val="FF0000"/>
                <w:sz w:val="16"/>
                <w:szCs w:val="16"/>
              </w:rPr>
              <w:t>navigationController</w:t>
            </w:r>
            <w:proofErr w:type="spellEnd"/>
            <w:r w:rsidRPr="0000104D">
              <w:rPr>
                <w:color w:val="FF0000"/>
                <w:sz w:val="16"/>
                <w:szCs w:val="16"/>
              </w:rPr>
              <w:t xml:space="preserve"> </w:t>
            </w:r>
            <w:r w:rsidRPr="0000104D">
              <w:rPr>
                <w:color w:val="auto"/>
                <w:sz w:val="16"/>
                <w:szCs w:val="16"/>
              </w:rPr>
              <w:t>SDK flow will be pushed from your navigation controller</w:t>
            </w:r>
          </w:p>
        </w:tc>
      </w:tr>
      <w:tr w:rsidR="0000104D" w14:paraId="59D08B24" w14:textId="77777777" w:rsidTr="00855275">
        <w:tc>
          <w:tcPr>
            <w:tcW w:w="2248" w:type="dxa"/>
          </w:tcPr>
          <w:p w14:paraId="0479204C" w14:textId="3D0B73C9" w:rsidR="00C2603D" w:rsidRDefault="0000104D" w:rsidP="00C00CAA">
            <w:pPr>
              <w:rPr>
                <w:color w:val="auto"/>
              </w:rPr>
            </w:pPr>
            <w:r>
              <w:rPr>
                <w:color w:val="auto"/>
              </w:rPr>
              <w:t>completion*Required*</w:t>
            </w:r>
          </w:p>
        </w:tc>
        <w:tc>
          <w:tcPr>
            <w:tcW w:w="1716" w:type="dxa"/>
          </w:tcPr>
          <w:p w14:paraId="35D8A9D3" w14:textId="16D04AD1" w:rsidR="00C2603D" w:rsidRPr="0000104D" w:rsidRDefault="0000104D" w:rsidP="00C00CAA">
            <w:pPr>
              <w:rPr>
                <w:color w:val="auto"/>
                <w:sz w:val="16"/>
                <w:szCs w:val="16"/>
              </w:rPr>
            </w:pPr>
            <w:r w:rsidRPr="0000104D">
              <w:rPr>
                <w:color w:val="auto"/>
                <w:sz w:val="16"/>
                <w:szCs w:val="16"/>
              </w:rPr>
              <w:t>(</w:t>
            </w:r>
            <w:proofErr w:type="spellStart"/>
            <w:proofErr w:type="gramStart"/>
            <w:r w:rsidRPr="0000104D">
              <w:rPr>
                <w:color w:val="auto"/>
                <w:sz w:val="16"/>
                <w:szCs w:val="16"/>
              </w:rPr>
              <w:t>GDOrderResponse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>?,</w:t>
            </w:r>
            <w:proofErr w:type="gramEnd"/>
            <w:r w:rsidRPr="0000104D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GDErrorResponse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>?) -? Void</w:t>
            </w:r>
          </w:p>
        </w:tc>
        <w:tc>
          <w:tcPr>
            <w:tcW w:w="5812" w:type="dxa"/>
          </w:tcPr>
          <w:p w14:paraId="53F7CF8E" w14:textId="6E438F7A" w:rsidR="00C2603D" w:rsidRDefault="0000104D" w:rsidP="00C00CAA">
            <w:pPr>
              <w:rPr>
                <w:color w:val="auto"/>
              </w:rPr>
            </w:pPr>
            <w:r w:rsidRPr="0000104D">
              <w:rPr>
                <w:color w:val="auto"/>
              </w:rPr>
              <w:t xml:space="preserve">used for returning success </w:t>
            </w:r>
            <w:proofErr w:type="spellStart"/>
            <w:r w:rsidRPr="0000104D">
              <w:rPr>
                <w:b/>
                <w:bCs/>
                <w:color w:val="auto"/>
              </w:rPr>
              <w:t>GDOrderResponse</w:t>
            </w:r>
            <w:proofErr w:type="spellEnd"/>
            <w:r w:rsidRPr="0000104D">
              <w:rPr>
                <w:color w:val="auto"/>
              </w:rPr>
              <w:t xml:space="preserve">, or failure </w:t>
            </w:r>
            <w:proofErr w:type="spellStart"/>
            <w:r w:rsidRPr="0000104D">
              <w:rPr>
                <w:b/>
                <w:bCs/>
                <w:color w:val="auto"/>
              </w:rPr>
              <w:t>GDOrderResponse</w:t>
            </w:r>
            <w:proofErr w:type="spellEnd"/>
            <w:r w:rsidRPr="0000104D">
              <w:rPr>
                <w:color w:val="auto"/>
              </w:rPr>
              <w:t xml:space="preserve"> to your application</w:t>
            </w:r>
          </w:p>
        </w:tc>
      </w:tr>
      <w:bookmarkEnd w:id="81"/>
      <w:tr w:rsidR="0000104D" w14:paraId="1E3B970C" w14:textId="77777777" w:rsidTr="00855275">
        <w:tc>
          <w:tcPr>
            <w:tcW w:w="2248" w:type="dxa"/>
          </w:tcPr>
          <w:p w14:paraId="3076B959" w14:textId="77777777" w:rsidR="00C2603D" w:rsidRDefault="00C2603D" w:rsidP="00C00CAA">
            <w:pPr>
              <w:rPr>
                <w:color w:val="auto"/>
              </w:rPr>
            </w:pPr>
          </w:p>
        </w:tc>
        <w:tc>
          <w:tcPr>
            <w:tcW w:w="1716" w:type="dxa"/>
          </w:tcPr>
          <w:p w14:paraId="55B159EE" w14:textId="77777777" w:rsidR="00C2603D" w:rsidRDefault="00C2603D" w:rsidP="00C00CAA">
            <w:pPr>
              <w:rPr>
                <w:color w:val="auto"/>
              </w:rPr>
            </w:pPr>
          </w:p>
        </w:tc>
        <w:tc>
          <w:tcPr>
            <w:tcW w:w="5812" w:type="dxa"/>
          </w:tcPr>
          <w:p w14:paraId="0FD3EE0F" w14:textId="77777777" w:rsidR="00C2603D" w:rsidRDefault="00C2603D" w:rsidP="00C00CAA">
            <w:pPr>
              <w:rPr>
                <w:color w:val="auto"/>
              </w:rPr>
            </w:pPr>
          </w:p>
        </w:tc>
      </w:tr>
    </w:tbl>
    <w:p w14:paraId="4F20563B" w14:textId="77777777" w:rsidR="00A5292C" w:rsidRDefault="00A5292C" w:rsidP="00EE461E"/>
    <w:p w14:paraId="71CEDCC4" w14:textId="77777777" w:rsidR="00A5292C" w:rsidRPr="00655666" w:rsidRDefault="00A5292C" w:rsidP="00A5292C">
      <w:pPr>
        <w:pStyle w:val="ListParagraph"/>
        <w:ind w:left="2160"/>
      </w:pPr>
    </w:p>
    <w:p w14:paraId="424066D6" w14:textId="458D24F9" w:rsidR="003B7C07" w:rsidRDefault="0060575E" w:rsidP="004E0D3E">
      <w:r>
        <w:t>Example</w:t>
      </w:r>
      <w:r w:rsidR="00EF6262">
        <w:t xml:space="preserve"> </w:t>
      </w:r>
      <w:r w:rsidR="009A5E01">
        <w:t xml:space="preserve">parameters </w:t>
      </w:r>
      <w:r w:rsidR="00EF6262">
        <w:t>Swift</w:t>
      </w:r>
      <w:r>
        <w:t>:</w:t>
      </w:r>
      <w:r w:rsidR="00BF1B19">
        <w:tab/>
        <w:t xml:space="preserve"> </w:t>
      </w:r>
    </w:p>
    <w:p w14:paraId="278EA083" w14:textId="14A99C95" w:rsidR="0060575E" w:rsidRDefault="0060575E" w:rsidP="004E0D3E"/>
    <w:p w14:paraId="6041CB88" w14:textId="77777777" w:rsidR="007F54DD" w:rsidRDefault="007F54DD" w:rsidP="00EF6262"/>
    <w:p w14:paraId="0001F99B" w14:textId="77777777" w:rsidR="007F54DD" w:rsidRDefault="007F54DD" w:rsidP="00EF6262"/>
    <w:p w14:paraId="0ACD1EED" w14:textId="77777777" w:rsidR="007F54DD" w:rsidRDefault="007F54DD" w:rsidP="00EF6262"/>
    <w:p w14:paraId="73507C0D" w14:textId="77777777" w:rsidR="007F54DD" w:rsidRDefault="007F54DD" w:rsidP="00EF6262"/>
    <w:p w14:paraId="53D8711C" w14:textId="3DFC53EF" w:rsidR="00810352" w:rsidRPr="00810352" w:rsidRDefault="00EF6262" w:rsidP="00810352">
      <w:pPr>
        <w:shd w:val="clear" w:color="auto" w:fill="D9D9D9" w:themeFill="background1" w:themeFillShade="D9"/>
        <w:rPr>
          <w:color w:val="auto"/>
        </w:rPr>
      </w:pPr>
      <w:r w:rsidRPr="00810352">
        <w:t xml:space="preserve"> </w:t>
      </w:r>
      <w:bookmarkStart w:id="82" w:name="OLE_LINK88"/>
      <w:bookmarkStart w:id="83" w:name="OLE_LINK91"/>
      <w:bookmarkStart w:id="84" w:name="OLE_LINK93"/>
      <w:bookmarkStart w:id="85" w:name="OLE_LINK95"/>
      <w:bookmarkStart w:id="86" w:name="OLE_LINK96"/>
      <w:r w:rsidR="00810352" w:rsidRPr="00810352">
        <w:rPr>
          <w:color w:val="auto"/>
        </w:rPr>
        <w:t xml:space="preserve">let amount = </w:t>
      </w:r>
      <w:proofErr w:type="spellStart"/>
      <w:proofErr w:type="gramStart"/>
      <w:r w:rsidR="00810352" w:rsidRPr="00810352">
        <w:rPr>
          <w:color w:val="auto"/>
        </w:rPr>
        <w:t>GDAmount</w:t>
      </w:r>
      <w:proofErr w:type="spellEnd"/>
      <w:r w:rsidR="00810352" w:rsidRPr="00810352">
        <w:rPr>
          <w:color w:val="auto"/>
        </w:rPr>
        <w:t>(</w:t>
      </w:r>
      <w:proofErr w:type="gramEnd"/>
      <w:r w:rsidR="00810352" w:rsidRPr="00810352">
        <w:rPr>
          <w:color w:val="auto"/>
        </w:rPr>
        <w:t>amount: 23.10, currency:  “SAR“))</w:t>
      </w:r>
    </w:p>
    <w:p w14:paraId="31782EBE" w14:textId="77777777" w:rsidR="00810352" w:rsidRPr="00810352" w:rsidRDefault="00810352" w:rsidP="00810352">
      <w:pPr>
        <w:shd w:val="clear" w:color="auto" w:fill="D9D9D9" w:themeFill="background1" w:themeFillShade="D9"/>
        <w:snapToGrid w:val="0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</w:t>
      </w:r>
      <w:bookmarkStart w:id="87" w:name="OLE_LINK51"/>
      <w:r w:rsidRPr="00810352">
        <w:rPr>
          <w:rFonts w:asciiTheme="minorHAnsi" w:hAnsiTheme="minorHAnsi" w:cstheme="minorHAnsi"/>
          <w:color w:val="auto"/>
        </w:rPr>
        <w:t xml:space="preserve">let </w:t>
      </w:r>
      <w:proofErr w:type="spellStart"/>
      <w:r w:rsidRPr="00810352">
        <w:rPr>
          <w:rFonts w:asciiTheme="minorHAnsi" w:hAnsiTheme="minorHAnsi" w:cstheme="minorHAnsi"/>
          <w:color w:val="auto"/>
        </w:rPr>
        <w:t>cardDetails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</w:t>
      </w:r>
      <w:proofErr w:type="spellStart"/>
      <w:proofErr w:type="gramStart"/>
      <w:r w:rsidRPr="00810352">
        <w:rPr>
          <w:rFonts w:asciiTheme="minorHAnsi" w:hAnsiTheme="minorHAnsi" w:cstheme="minorHAnsi"/>
          <w:color w:val="auto"/>
        </w:rPr>
        <w:t>GDCardDetails</w:t>
      </w:r>
      <w:proofErr w:type="spellEnd"/>
      <w:r w:rsidRPr="00810352">
        <w:rPr>
          <w:rFonts w:asciiTheme="minorHAnsi" w:hAnsiTheme="minorHAnsi" w:cstheme="minorHAnsi"/>
          <w:color w:val="auto"/>
        </w:rPr>
        <w:t>(</w:t>
      </w:r>
      <w:proofErr w:type="spellStart"/>
      <w:proofErr w:type="gramEnd"/>
      <w:r w:rsidRPr="00810352">
        <w:rPr>
          <w:rFonts w:asciiTheme="minorHAnsi" w:hAnsiTheme="minorHAnsi" w:cstheme="minorHAnsi"/>
          <w:color w:val="auto"/>
        </w:rPr>
        <w:t>withCardHolderName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“name”,  </w:t>
      </w:r>
      <w:proofErr w:type="spellStart"/>
      <w:r w:rsidRPr="00810352">
        <w:rPr>
          <w:rFonts w:asciiTheme="minorHAnsi" w:hAnsiTheme="minorHAnsi" w:cstheme="minorHAnsi"/>
          <w:color w:val="auto"/>
        </w:rPr>
        <w:t>andCardNumber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 “4111111111111111“,  </w:t>
      </w:r>
      <w:proofErr w:type="spellStart"/>
      <w:r w:rsidRPr="00810352">
        <w:rPr>
          <w:rFonts w:asciiTheme="minorHAnsi" w:hAnsiTheme="minorHAnsi" w:cstheme="minorHAnsi"/>
          <w:color w:val="auto"/>
        </w:rPr>
        <w:t>andCVV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“111”, </w:t>
      </w:r>
      <w:proofErr w:type="spellStart"/>
      <w:r w:rsidRPr="00810352">
        <w:rPr>
          <w:rFonts w:asciiTheme="minorHAnsi" w:hAnsiTheme="minorHAnsi" w:cstheme="minorHAnsi"/>
          <w:color w:val="auto"/>
        </w:rPr>
        <w:t>andExpiryMonth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12, </w:t>
      </w:r>
      <w:proofErr w:type="spellStart"/>
      <w:r w:rsidRPr="00810352">
        <w:rPr>
          <w:rFonts w:asciiTheme="minorHAnsi" w:hAnsiTheme="minorHAnsi" w:cstheme="minorHAnsi"/>
          <w:color w:val="auto"/>
        </w:rPr>
        <w:t>andExpiryYear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23, </w:t>
      </w:r>
      <w:proofErr w:type="spellStart"/>
      <w:r w:rsidRPr="00810352">
        <w:rPr>
          <w:rFonts w:asciiTheme="minorHAnsi" w:hAnsiTheme="minorHAnsi" w:cstheme="minorHAnsi"/>
          <w:color w:val="auto"/>
        </w:rPr>
        <w:t>andCardOnFile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true </w:t>
      </w:r>
      <w:bookmarkEnd w:id="82"/>
      <w:bookmarkEnd w:id="83"/>
      <w:r w:rsidRPr="00810352">
        <w:rPr>
          <w:rFonts w:asciiTheme="minorHAnsi" w:hAnsiTheme="minorHAnsi" w:cstheme="minorHAnsi"/>
          <w:color w:val="auto"/>
        </w:rPr>
        <w:t xml:space="preserve">or false, </w:t>
      </w:r>
      <w:proofErr w:type="spellStart"/>
      <w:r w:rsidRPr="00810352">
        <w:rPr>
          <w:rFonts w:asciiTheme="minorHAnsi" w:hAnsiTheme="minorHAnsi" w:cstheme="minorHAnsi"/>
          <w:color w:val="auto"/>
        </w:rPr>
        <w:t>initiatedBy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“Internet” - can be nil if </w:t>
      </w:r>
      <w:proofErr w:type="spellStart"/>
      <w:r w:rsidRPr="00810352">
        <w:rPr>
          <w:rFonts w:asciiTheme="minorHAnsi" w:hAnsiTheme="minorHAnsi" w:cstheme="minorHAnsi"/>
          <w:color w:val="auto"/>
        </w:rPr>
        <w:t>cardOnFIle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is false, </w:t>
      </w:r>
      <w:proofErr w:type="spellStart"/>
      <w:r w:rsidRPr="00810352">
        <w:rPr>
          <w:rFonts w:asciiTheme="minorHAnsi" w:hAnsiTheme="minorHAnsi" w:cstheme="minorHAnsi"/>
          <w:color w:val="auto"/>
        </w:rPr>
        <w:t>agreementId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String - anything can be non-unique value or nil, </w:t>
      </w:r>
      <w:proofErr w:type="spellStart"/>
      <w:r w:rsidRPr="00810352">
        <w:rPr>
          <w:rFonts w:asciiTheme="minorHAnsi" w:hAnsiTheme="minorHAnsi" w:cstheme="minorHAnsi"/>
          <w:color w:val="auto"/>
        </w:rPr>
        <w:t>agreementType</w:t>
      </w:r>
      <w:proofErr w:type="spellEnd"/>
      <w:r w:rsidRPr="00810352">
        <w:rPr>
          <w:rFonts w:asciiTheme="minorHAnsi" w:hAnsiTheme="minorHAnsi" w:cstheme="minorHAnsi"/>
          <w:color w:val="auto"/>
        </w:rPr>
        <w:t>: String – can be one of the following: “Recurring”, “</w:t>
      </w:r>
      <w:proofErr w:type="spellStart"/>
      <w:r w:rsidRPr="00810352">
        <w:rPr>
          <w:rFonts w:asciiTheme="minorHAnsi" w:hAnsiTheme="minorHAnsi" w:cstheme="minorHAnsi"/>
          <w:color w:val="auto"/>
        </w:rPr>
        <w:t>Installment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”, “Rescheduled” or nil if </w:t>
      </w:r>
      <w:proofErr w:type="spellStart"/>
      <w:r w:rsidRPr="00810352">
        <w:rPr>
          <w:rFonts w:asciiTheme="minorHAnsi" w:hAnsiTheme="minorHAnsi" w:cstheme="minorHAnsi"/>
          <w:color w:val="auto"/>
        </w:rPr>
        <w:t>agreementId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is nil ))))</w:t>
      </w:r>
      <w:bookmarkEnd w:id="87"/>
    </w:p>
    <w:p w14:paraId="6AA5F441" w14:textId="77777777" w:rsidR="00810352" w:rsidRPr="00810352" w:rsidRDefault="00810352" w:rsidP="00810352">
      <w:pPr>
        <w:shd w:val="clear" w:color="auto" w:fill="D9D9D9" w:themeFill="background1" w:themeFillShade="D9"/>
        <w:snapToGrid w:val="0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let </w:t>
      </w:r>
      <w:proofErr w:type="spellStart"/>
      <w:r w:rsidRPr="00810352">
        <w:rPr>
          <w:rFonts w:asciiTheme="minorHAnsi" w:hAnsiTheme="minorHAnsi" w:cstheme="minorHAnsi"/>
          <w:color w:val="auto"/>
        </w:rPr>
        <w:t>tokenizationDetails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</w:t>
      </w:r>
      <w:proofErr w:type="spellStart"/>
      <w:proofErr w:type="gramStart"/>
      <w:r w:rsidRPr="00810352">
        <w:rPr>
          <w:rFonts w:asciiTheme="minorHAnsi" w:hAnsiTheme="minorHAnsi" w:cstheme="minorHAnsi"/>
          <w:color w:val="auto"/>
        </w:rPr>
        <w:t>GDTokenizationDetails</w:t>
      </w:r>
      <w:proofErr w:type="spellEnd"/>
      <w:r w:rsidRPr="00810352">
        <w:rPr>
          <w:rFonts w:asciiTheme="minorHAnsi" w:hAnsiTheme="minorHAnsi" w:cstheme="minorHAnsi"/>
          <w:color w:val="auto"/>
        </w:rPr>
        <w:t>(</w:t>
      </w:r>
      <w:proofErr w:type="spellStart"/>
      <w:proofErr w:type="gramEnd"/>
      <w:r w:rsidRPr="00810352">
        <w:rPr>
          <w:rFonts w:asciiTheme="minorHAnsi" w:hAnsiTheme="minorHAnsi" w:cstheme="minorHAnsi"/>
          <w:color w:val="auto"/>
        </w:rPr>
        <w:t>withCardOnFile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false, </w:t>
      </w:r>
      <w:proofErr w:type="spellStart"/>
      <w:r w:rsidRPr="00810352">
        <w:rPr>
          <w:rFonts w:asciiTheme="minorHAnsi" w:hAnsiTheme="minorHAnsi" w:cstheme="minorHAnsi"/>
          <w:color w:val="auto"/>
        </w:rPr>
        <w:t>initiatedBy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"Internet " or     "Merchant", </w:t>
      </w:r>
      <w:proofErr w:type="spellStart"/>
      <w:r w:rsidRPr="00810352">
        <w:rPr>
          <w:rFonts w:asciiTheme="minorHAnsi" w:hAnsiTheme="minorHAnsi" w:cstheme="minorHAnsi"/>
          <w:color w:val="auto"/>
        </w:rPr>
        <w:t>agreementId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someString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810352">
        <w:rPr>
          <w:rFonts w:asciiTheme="minorHAnsi" w:hAnsiTheme="minorHAnsi" w:cstheme="minorHAnsi"/>
          <w:color w:val="auto"/>
        </w:rPr>
        <w:t>agreementType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someString</w:t>
      </w:r>
      <w:proofErr w:type="spellEnd"/>
      <w:r w:rsidRPr="00810352">
        <w:rPr>
          <w:rFonts w:asciiTheme="minorHAnsi" w:hAnsiTheme="minorHAnsi" w:cstheme="minorHAnsi"/>
          <w:color w:val="auto"/>
        </w:rPr>
        <w:t>)</w:t>
      </w:r>
    </w:p>
    <w:p w14:paraId="7B985B85" w14:textId="77777777" w:rsidR="00810352" w:rsidRPr="00810352" w:rsidRDefault="00810352" w:rsidP="00810352">
      <w:pPr>
        <w:shd w:val="clear" w:color="auto" w:fill="D9D9D9" w:themeFill="background1" w:themeFillShade="D9"/>
        <w:snapToGrid w:val="0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let </w:t>
      </w:r>
      <w:proofErr w:type="spellStart"/>
      <w:r w:rsidRPr="00810352">
        <w:rPr>
          <w:rFonts w:asciiTheme="minorHAnsi" w:hAnsiTheme="minorHAnsi" w:cstheme="minorHAnsi"/>
          <w:color w:val="auto"/>
        </w:rPr>
        <w:t>shippingAddress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</w:t>
      </w:r>
      <w:proofErr w:type="spellStart"/>
      <w:proofErr w:type="gramStart"/>
      <w:r w:rsidRPr="00810352">
        <w:rPr>
          <w:rFonts w:asciiTheme="minorHAnsi" w:hAnsiTheme="minorHAnsi" w:cstheme="minorHAnsi"/>
          <w:color w:val="auto"/>
        </w:rPr>
        <w:t>GDAddress</w:t>
      </w:r>
      <w:proofErr w:type="spellEnd"/>
      <w:r w:rsidRPr="00810352">
        <w:rPr>
          <w:rFonts w:asciiTheme="minorHAnsi" w:hAnsiTheme="minorHAnsi" w:cstheme="minorHAnsi"/>
          <w:color w:val="auto"/>
        </w:rPr>
        <w:t>(</w:t>
      </w:r>
      <w:proofErr w:type="spellStart"/>
      <w:proofErr w:type="gramEnd"/>
      <w:r w:rsidRPr="00810352">
        <w:rPr>
          <w:rFonts w:asciiTheme="minorHAnsi" w:hAnsiTheme="minorHAnsi" w:cstheme="minorHAnsi"/>
          <w:color w:val="auto"/>
        </w:rPr>
        <w:t>withCountryCode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“some country Code ex: SAU”,  </w:t>
      </w:r>
      <w:proofErr w:type="spellStart"/>
      <w:r w:rsidRPr="00810352">
        <w:rPr>
          <w:rFonts w:asciiTheme="minorHAnsi" w:hAnsiTheme="minorHAnsi" w:cstheme="minorHAnsi"/>
          <w:color w:val="auto"/>
        </w:rPr>
        <w:t>andCity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     “some City“,  </w:t>
      </w:r>
      <w:proofErr w:type="spellStart"/>
      <w:r w:rsidRPr="00810352">
        <w:rPr>
          <w:rFonts w:asciiTheme="minorHAnsi" w:hAnsiTheme="minorHAnsi" w:cstheme="minorHAnsi"/>
          <w:color w:val="auto"/>
        </w:rPr>
        <w:t>andStreet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“some street address”, </w:t>
      </w:r>
      <w:proofErr w:type="spellStart"/>
      <w:r w:rsidRPr="00810352">
        <w:rPr>
          <w:rFonts w:asciiTheme="minorHAnsi" w:hAnsiTheme="minorHAnsi" w:cstheme="minorHAnsi"/>
          <w:color w:val="auto"/>
        </w:rPr>
        <w:t>andPostCode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“some </w:t>
      </w:r>
      <w:proofErr w:type="spellStart"/>
      <w:r w:rsidRPr="00810352">
        <w:rPr>
          <w:rFonts w:asciiTheme="minorHAnsi" w:hAnsiTheme="minorHAnsi" w:cstheme="minorHAnsi"/>
          <w:color w:val="auto"/>
        </w:rPr>
        <w:t>postCode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address”))</w:t>
      </w:r>
    </w:p>
    <w:p w14:paraId="1EFBEB77" w14:textId="77777777" w:rsidR="00810352" w:rsidRPr="00810352" w:rsidRDefault="00810352" w:rsidP="00810352">
      <w:pPr>
        <w:shd w:val="clear" w:color="auto" w:fill="D9D9D9" w:themeFill="background1" w:themeFillShade="D9"/>
        <w:snapToGrid w:val="0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</w:t>
      </w:r>
      <w:bookmarkStart w:id="88" w:name="OLE_LINK52"/>
      <w:bookmarkStart w:id="89" w:name="OLE_LINK53"/>
      <w:r w:rsidRPr="00810352">
        <w:rPr>
          <w:rFonts w:asciiTheme="minorHAnsi" w:hAnsiTheme="minorHAnsi" w:cstheme="minorHAnsi"/>
          <w:color w:val="auto"/>
        </w:rPr>
        <w:t xml:space="preserve">let </w:t>
      </w:r>
      <w:proofErr w:type="spellStart"/>
      <w:r w:rsidRPr="00810352">
        <w:rPr>
          <w:rFonts w:asciiTheme="minorHAnsi" w:hAnsiTheme="minorHAnsi" w:cstheme="minorHAnsi"/>
          <w:color w:val="auto"/>
        </w:rPr>
        <w:t>billingAddress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</w:t>
      </w:r>
      <w:proofErr w:type="spellStart"/>
      <w:proofErr w:type="gramStart"/>
      <w:r w:rsidRPr="00810352">
        <w:rPr>
          <w:rFonts w:asciiTheme="minorHAnsi" w:hAnsiTheme="minorHAnsi" w:cstheme="minorHAnsi"/>
          <w:color w:val="auto"/>
        </w:rPr>
        <w:t>GDAddress</w:t>
      </w:r>
      <w:proofErr w:type="spellEnd"/>
      <w:r w:rsidRPr="00810352">
        <w:rPr>
          <w:rFonts w:asciiTheme="minorHAnsi" w:hAnsiTheme="minorHAnsi" w:cstheme="minorHAnsi"/>
          <w:color w:val="auto"/>
        </w:rPr>
        <w:t>(</w:t>
      </w:r>
      <w:proofErr w:type="spellStart"/>
      <w:proofErr w:type="gramEnd"/>
      <w:r w:rsidRPr="00810352">
        <w:rPr>
          <w:rFonts w:asciiTheme="minorHAnsi" w:hAnsiTheme="minorHAnsi" w:cstheme="minorHAnsi"/>
          <w:color w:val="auto"/>
        </w:rPr>
        <w:t>withCountryCode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“some country Code ex: SAU”,  </w:t>
      </w:r>
      <w:proofErr w:type="spellStart"/>
      <w:r w:rsidRPr="00810352">
        <w:rPr>
          <w:rFonts w:asciiTheme="minorHAnsi" w:hAnsiTheme="minorHAnsi" w:cstheme="minorHAnsi"/>
          <w:color w:val="auto"/>
        </w:rPr>
        <w:t>andCity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 “some City“,  </w:t>
      </w:r>
      <w:proofErr w:type="spellStart"/>
      <w:r w:rsidRPr="00810352">
        <w:rPr>
          <w:rFonts w:asciiTheme="minorHAnsi" w:hAnsiTheme="minorHAnsi" w:cstheme="minorHAnsi"/>
          <w:color w:val="auto"/>
        </w:rPr>
        <w:t>andStreet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“some street address”, </w:t>
      </w:r>
      <w:proofErr w:type="spellStart"/>
      <w:r w:rsidRPr="00810352">
        <w:rPr>
          <w:rFonts w:asciiTheme="minorHAnsi" w:hAnsiTheme="minorHAnsi" w:cstheme="minorHAnsi"/>
          <w:color w:val="auto"/>
        </w:rPr>
        <w:t>andPostCode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“some </w:t>
      </w:r>
      <w:proofErr w:type="spellStart"/>
      <w:r w:rsidRPr="00810352">
        <w:rPr>
          <w:rFonts w:asciiTheme="minorHAnsi" w:hAnsiTheme="minorHAnsi" w:cstheme="minorHAnsi"/>
          <w:color w:val="auto"/>
        </w:rPr>
        <w:t>postCode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address”))</w:t>
      </w:r>
      <w:bookmarkEnd w:id="88"/>
      <w:bookmarkEnd w:id="89"/>
    </w:p>
    <w:p w14:paraId="4184E84E" w14:textId="77777777" w:rsidR="00810352" w:rsidRPr="00810352" w:rsidRDefault="00810352" w:rsidP="00810352">
      <w:pPr>
        <w:shd w:val="clear" w:color="auto" w:fill="D9D9D9" w:themeFill="background1" w:themeFillShade="D9"/>
        <w:snapToGrid w:val="0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let </w:t>
      </w:r>
      <w:proofErr w:type="spellStart"/>
      <w:r w:rsidRPr="00810352">
        <w:rPr>
          <w:rFonts w:asciiTheme="minorHAnsi" w:hAnsiTheme="minorHAnsi" w:cstheme="minorHAnsi"/>
          <w:color w:val="auto"/>
        </w:rPr>
        <w:t>customerDetails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10352">
        <w:rPr>
          <w:rFonts w:asciiTheme="minorHAnsi" w:hAnsiTheme="minorHAnsi" w:cstheme="minorHAnsi"/>
          <w:color w:val="auto"/>
        </w:rPr>
        <w:t>GDCustomerDetails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(</w:t>
      </w:r>
      <w:proofErr w:type="spellStart"/>
      <w:r w:rsidRPr="00810352">
        <w:rPr>
          <w:rFonts w:asciiTheme="minorHAnsi" w:hAnsiTheme="minorHAnsi" w:cstheme="minorHAnsi"/>
          <w:color w:val="auto"/>
        </w:rPr>
        <w:t>withEmail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“valid email address”, </w:t>
      </w:r>
      <w:proofErr w:type="spellStart"/>
      <w:r w:rsidRPr="00810352">
        <w:rPr>
          <w:rFonts w:asciiTheme="minorHAnsi" w:hAnsiTheme="minorHAnsi" w:cstheme="minorHAnsi"/>
          <w:color w:val="auto"/>
        </w:rPr>
        <w:t>andCallbaclUrl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“valid </w:t>
      </w:r>
      <w:proofErr w:type="spellStart"/>
      <w:r w:rsidRPr="00810352">
        <w:rPr>
          <w:rFonts w:asciiTheme="minorHAnsi" w:hAnsiTheme="minorHAnsi" w:cstheme="minorHAnsi"/>
          <w:color w:val="auto"/>
        </w:rPr>
        <w:t>url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“, </w:t>
      </w:r>
      <w:proofErr w:type="spellStart"/>
      <w:r w:rsidRPr="00810352">
        <w:rPr>
          <w:rFonts w:asciiTheme="minorHAnsi" w:hAnsiTheme="minorHAnsi" w:cstheme="minorHAnsi"/>
          <w:color w:val="auto"/>
        </w:rPr>
        <w:t>merchantReferenceID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“your reference id”, </w:t>
      </w:r>
      <w:proofErr w:type="spellStart"/>
      <w:r w:rsidRPr="00810352">
        <w:rPr>
          <w:rFonts w:asciiTheme="minorHAnsi" w:hAnsiTheme="minorHAnsi" w:cstheme="minorHAnsi"/>
          <w:color w:val="auto"/>
        </w:rPr>
        <w:t>paymentOperation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PaymentOperation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810352">
        <w:rPr>
          <w:rFonts w:asciiTheme="minorHAnsi" w:hAnsiTheme="minorHAnsi" w:cstheme="minorHAnsi"/>
          <w:color w:val="auto"/>
        </w:rPr>
        <w:t>shippingAddress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shippingAddress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810352">
        <w:rPr>
          <w:rFonts w:asciiTheme="minorHAnsi" w:hAnsiTheme="minorHAnsi" w:cstheme="minorHAnsi"/>
          <w:color w:val="auto"/>
        </w:rPr>
        <w:t>billingAddress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billingAddress</w:t>
      </w:r>
      <w:proofErr w:type="spellEnd"/>
      <w:r w:rsidRPr="00810352">
        <w:rPr>
          <w:rFonts w:asciiTheme="minorHAnsi" w:hAnsiTheme="minorHAnsi" w:cstheme="minorHAnsi"/>
          <w:color w:val="auto"/>
        </w:rPr>
        <w:t>))</w:t>
      </w:r>
      <w:bookmarkEnd w:id="84"/>
      <w:bookmarkEnd w:id="85"/>
      <w:bookmarkEnd w:id="86"/>
    </w:p>
    <w:p w14:paraId="33393E64" w14:textId="22D0DB65" w:rsidR="00833FEB" w:rsidRPr="00C6479D" w:rsidRDefault="00833FEB" w:rsidP="008F4D9E">
      <w:pPr>
        <w:snapToGrid w:val="0"/>
        <w:rPr>
          <w:rFonts w:asciiTheme="minorHAnsi" w:hAnsiTheme="minorHAnsi" w:cstheme="minorHAnsi"/>
        </w:rPr>
      </w:pPr>
    </w:p>
    <w:p w14:paraId="273D4DDA" w14:textId="77777777" w:rsidR="00BC3F95" w:rsidRDefault="00BC3F95" w:rsidP="008F4D9E">
      <w:pPr>
        <w:jc w:val="right"/>
      </w:pPr>
    </w:p>
    <w:p w14:paraId="3DB7EED1" w14:textId="77777777" w:rsidR="00BC3F95" w:rsidRDefault="00BC3F95" w:rsidP="00EF6262"/>
    <w:p w14:paraId="0D5DB844" w14:textId="77336A62" w:rsidR="00C6479D" w:rsidRDefault="003B7C07" w:rsidP="00EF6262">
      <w:r>
        <w:t>Example</w:t>
      </w:r>
      <w:r w:rsidR="00B269A1">
        <w:t xml:space="preserve"> </w:t>
      </w:r>
      <w:r w:rsidR="009A5E01">
        <w:t>parameters</w:t>
      </w:r>
      <w:r>
        <w:t xml:space="preserve"> Objective C:</w:t>
      </w:r>
    </w:p>
    <w:p w14:paraId="0A85200D" w14:textId="302B3C4F" w:rsidR="00810352" w:rsidRDefault="00810352" w:rsidP="00EF6262"/>
    <w:p w14:paraId="1D60B85A" w14:textId="77777777" w:rsidR="00810352" w:rsidRPr="00810352" w:rsidRDefault="00810352" w:rsidP="00810352">
      <w:pPr>
        <w:shd w:val="clear" w:color="auto" w:fill="D9D9D9" w:themeFill="background1" w:themeFillShade="D9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  </w:t>
      </w:r>
      <w:proofErr w:type="spellStart"/>
      <w:r w:rsidRPr="00810352">
        <w:rPr>
          <w:rFonts w:asciiTheme="minorHAnsi" w:hAnsiTheme="minorHAnsi" w:cstheme="minorHAnsi"/>
          <w:color w:val="auto"/>
        </w:rPr>
        <w:t>GDAmount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*amount = [[</w:t>
      </w:r>
      <w:proofErr w:type="spellStart"/>
      <w:r w:rsidRPr="00810352">
        <w:rPr>
          <w:rFonts w:asciiTheme="minorHAnsi" w:hAnsiTheme="minorHAnsi" w:cstheme="minorHAnsi"/>
          <w:color w:val="auto"/>
        </w:rPr>
        <w:t>GDAmount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alloc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] </w:t>
      </w:r>
      <w:proofErr w:type="spellStart"/>
      <w:r w:rsidRPr="00810352">
        <w:rPr>
          <w:rFonts w:asciiTheme="minorHAnsi" w:hAnsiTheme="minorHAnsi" w:cstheme="minorHAnsi"/>
          <w:color w:val="auto"/>
        </w:rPr>
        <w:t>initWithAmount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23.10 currency: </w:t>
      </w:r>
      <w:proofErr w:type="gramStart"/>
      <w:r w:rsidRPr="00810352">
        <w:rPr>
          <w:rFonts w:asciiTheme="minorHAnsi" w:hAnsiTheme="minorHAnsi" w:cstheme="minorHAnsi"/>
          <w:color w:val="auto"/>
        </w:rPr>
        <w:t>@”SAR</w:t>
      </w:r>
      <w:proofErr w:type="gramEnd"/>
      <w:r w:rsidRPr="00810352">
        <w:rPr>
          <w:rFonts w:asciiTheme="minorHAnsi" w:hAnsiTheme="minorHAnsi" w:cstheme="minorHAnsi"/>
          <w:color w:val="auto"/>
        </w:rPr>
        <w:t>”]</w:t>
      </w:r>
    </w:p>
    <w:p w14:paraId="228D17D5" w14:textId="77777777" w:rsidR="00810352" w:rsidRPr="00810352" w:rsidRDefault="00810352" w:rsidP="00810352">
      <w:pPr>
        <w:shd w:val="clear" w:color="auto" w:fill="D9D9D9" w:themeFill="background1" w:themeFillShade="D9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  </w:t>
      </w:r>
      <w:proofErr w:type="spellStart"/>
      <w:r w:rsidRPr="00810352">
        <w:rPr>
          <w:rFonts w:asciiTheme="minorHAnsi" w:hAnsiTheme="minorHAnsi" w:cstheme="minorHAnsi"/>
          <w:color w:val="auto"/>
        </w:rPr>
        <w:t>GDCardDetails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*</w:t>
      </w:r>
      <w:proofErr w:type="spellStart"/>
      <w:r w:rsidRPr="00810352">
        <w:rPr>
          <w:rFonts w:asciiTheme="minorHAnsi" w:hAnsiTheme="minorHAnsi" w:cstheme="minorHAnsi"/>
          <w:color w:val="auto"/>
        </w:rPr>
        <w:t>cardDetails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[[</w:t>
      </w:r>
      <w:proofErr w:type="spellStart"/>
      <w:r w:rsidRPr="00810352">
        <w:rPr>
          <w:rFonts w:asciiTheme="minorHAnsi" w:hAnsiTheme="minorHAnsi" w:cstheme="minorHAnsi"/>
          <w:color w:val="auto"/>
        </w:rPr>
        <w:t>GDCardDetails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alloc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] </w:t>
      </w:r>
      <w:proofErr w:type="spellStart"/>
      <w:r w:rsidRPr="00810352">
        <w:rPr>
          <w:rFonts w:asciiTheme="minorHAnsi" w:hAnsiTheme="minorHAnsi" w:cstheme="minorHAnsi"/>
          <w:color w:val="auto"/>
        </w:rPr>
        <w:t>initWithCardholderName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@”name” </w:t>
      </w:r>
      <w:proofErr w:type="spellStart"/>
      <w:r w:rsidRPr="00810352">
        <w:rPr>
          <w:rFonts w:asciiTheme="minorHAnsi" w:hAnsiTheme="minorHAnsi" w:cstheme="minorHAnsi"/>
          <w:color w:val="auto"/>
        </w:rPr>
        <w:t>andCardNumber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gramStart"/>
      <w:r w:rsidRPr="00810352">
        <w:rPr>
          <w:rFonts w:asciiTheme="minorHAnsi" w:hAnsiTheme="minorHAnsi" w:cstheme="minorHAnsi"/>
          <w:color w:val="auto"/>
        </w:rPr>
        <w:t>@“</w:t>
      </w:r>
      <w:proofErr w:type="gramEnd"/>
      <w:r w:rsidRPr="00810352">
        <w:rPr>
          <w:rFonts w:asciiTheme="minorHAnsi" w:hAnsiTheme="minorHAnsi" w:cstheme="minorHAnsi"/>
          <w:color w:val="auto"/>
        </w:rPr>
        <w:t xml:space="preserve">4111111111111111” </w:t>
      </w:r>
      <w:proofErr w:type="spellStart"/>
      <w:r w:rsidRPr="00810352">
        <w:rPr>
          <w:rFonts w:asciiTheme="minorHAnsi" w:hAnsiTheme="minorHAnsi" w:cstheme="minorHAnsi"/>
          <w:color w:val="auto"/>
        </w:rPr>
        <w:t>andCVV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@”111”andExpiryMonth: 12 </w:t>
      </w:r>
      <w:proofErr w:type="spellStart"/>
      <w:r w:rsidRPr="00810352">
        <w:rPr>
          <w:rFonts w:asciiTheme="minorHAnsi" w:hAnsiTheme="minorHAnsi" w:cstheme="minorHAnsi"/>
          <w:color w:val="auto"/>
        </w:rPr>
        <w:t>andExpiryYear</w:t>
      </w:r>
      <w:proofErr w:type="spellEnd"/>
      <w:r w:rsidRPr="00810352">
        <w:rPr>
          <w:rFonts w:asciiTheme="minorHAnsi" w:hAnsiTheme="minorHAnsi" w:cstheme="minorHAnsi"/>
          <w:color w:val="auto"/>
        </w:rPr>
        <w:t>: 23];</w:t>
      </w:r>
    </w:p>
    <w:p w14:paraId="19D816A1" w14:textId="77777777" w:rsidR="00810352" w:rsidRPr="00810352" w:rsidRDefault="00810352" w:rsidP="00810352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  </w:t>
      </w:r>
      <w:proofErr w:type="spellStart"/>
      <w:r w:rsidRPr="00810352">
        <w:rPr>
          <w:rFonts w:asciiTheme="minorHAnsi" w:hAnsiTheme="minorHAnsi" w:cstheme="minorHAnsi"/>
          <w:color w:val="auto"/>
        </w:rPr>
        <w:t>GDTokenizationDetails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*</w:t>
      </w:r>
      <w:proofErr w:type="spellStart"/>
      <w:r w:rsidRPr="00810352">
        <w:rPr>
          <w:rFonts w:asciiTheme="minorHAnsi" w:hAnsiTheme="minorHAnsi" w:cstheme="minorHAnsi"/>
          <w:color w:val="auto"/>
        </w:rPr>
        <w:t>tokenizationDetails = [[GDTokenizationDetails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alloc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] </w:t>
      </w:r>
      <w:proofErr w:type="spellStart"/>
      <w:proofErr w:type="gramStart"/>
      <w:r w:rsidRPr="00810352">
        <w:rPr>
          <w:rFonts w:asciiTheme="minorHAnsi" w:hAnsiTheme="minorHAnsi" w:cstheme="minorHAnsi"/>
          <w:color w:val="auto"/>
        </w:rPr>
        <w:t>initWithCardOnFile:Bool</w:t>
      </w:r>
      <w:proofErr w:type="spellEnd"/>
      <w:proofErr w:type="gram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initiatedBy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NSString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 </w:t>
      </w:r>
      <w:proofErr w:type="spellStart"/>
      <w:r w:rsidRPr="00810352">
        <w:rPr>
          <w:rFonts w:asciiTheme="minorHAnsi" w:hAnsiTheme="minorHAnsi" w:cstheme="minorHAnsi"/>
          <w:color w:val="auto"/>
        </w:rPr>
        <w:t>agreementId:NSString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agreementType:NSString</w:t>
      </w:r>
      <w:proofErr w:type="spellEnd"/>
      <w:r w:rsidRPr="00810352">
        <w:rPr>
          <w:rFonts w:asciiTheme="minorHAnsi" w:hAnsiTheme="minorHAnsi" w:cstheme="minorHAnsi"/>
          <w:color w:val="auto"/>
        </w:rPr>
        <w:t>];</w:t>
      </w:r>
    </w:p>
    <w:p w14:paraId="11E8E693" w14:textId="77777777" w:rsidR="00810352" w:rsidRPr="00810352" w:rsidRDefault="00810352" w:rsidP="00810352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 </w:t>
      </w:r>
      <w:proofErr w:type="spellStart"/>
      <w:r w:rsidRPr="00810352">
        <w:rPr>
          <w:rFonts w:asciiTheme="minorHAnsi" w:hAnsiTheme="minorHAnsi" w:cstheme="minorHAnsi"/>
          <w:color w:val="auto"/>
        </w:rPr>
        <w:t>GDAddress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*</w:t>
      </w:r>
      <w:proofErr w:type="spellStart"/>
      <w:r w:rsidRPr="00810352">
        <w:rPr>
          <w:rFonts w:asciiTheme="minorHAnsi" w:hAnsiTheme="minorHAnsi" w:cstheme="minorHAnsi"/>
          <w:color w:val="auto"/>
        </w:rPr>
        <w:t>shippingAddress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[[</w:t>
      </w:r>
      <w:proofErr w:type="spellStart"/>
      <w:r w:rsidRPr="00810352">
        <w:rPr>
          <w:rFonts w:asciiTheme="minorHAnsi" w:hAnsiTheme="minorHAnsi" w:cstheme="minorHAnsi"/>
          <w:color w:val="auto"/>
        </w:rPr>
        <w:t>GDAddress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alloc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] </w:t>
      </w:r>
      <w:proofErr w:type="spellStart"/>
      <w:r w:rsidRPr="00810352">
        <w:rPr>
          <w:rFonts w:asciiTheme="minorHAnsi" w:hAnsiTheme="minorHAnsi" w:cstheme="minorHAnsi"/>
          <w:color w:val="auto"/>
        </w:rPr>
        <w:t>initWithCountryCode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gramStart"/>
      <w:r w:rsidRPr="00810352">
        <w:rPr>
          <w:rFonts w:asciiTheme="minorHAnsi" w:hAnsiTheme="minorHAnsi" w:cstheme="minorHAnsi"/>
          <w:color w:val="auto"/>
        </w:rPr>
        <w:t>@”some</w:t>
      </w:r>
      <w:proofErr w:type="gramEnd"/>
      <w:r w:rsidRPr="00810352">
        <w:rPr>
          <w:rFonts w:asciiTheme="minorHAnsi" w:hAnsiTheme="minorHAnsi" w:cstheme="minorHAnsi"/>
          <w:color w:val="auto"/>
        </w:rPr>
        <w:t xml:space="preserve"> country Code ex: SAU” </w:t>
      </w:r>
      <w:proofErr w:type="spellStart"/>
      <w:r w:rsidRPr="00810352">
        <w:rPr>
          <w:rFonts w:asciiTheme="minorHAnsi" w:hAnsiTheme="minorHAnsi" w:cstheme="minorHAnsi"/>
          <w:color w:val="auto"/>
        </w:rPr>
        <w:t>andCity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:@”some City” </w:t>
      </w:r>
      <w:proofErr w:type="spellStart"/>
      <w:r w:rsidRPr="00810352">
        <w:rPr>
          <w:rFonts w:asciiTheme="minorHAnsi" w:hAnsiTheme="minorHAnsi" w:cstheme="minorHAnsi"/>
          <w:color w:val="auto"/>
        </w:rPr>
        <w:t>andStreet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@”some address” </w:t>
      </w:r>
      <w:proofErr w:type="spellStart"/>
      <w:r w:rsidRPr="00810352">
        <w:rPr>
          <w:rFonts w:asciiTheme="minorHAnsi" w:hAnsiTheme="minorHAnsi" w:cstheme="minorHAnsi"/>
          <w:color w:val="auto"/>
        </w:rPr>
        <w:t>andPostCode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:@”some </w:t>
      </w:r>
      <w:proofErr w:type="spellStart"/>
      <w:r w:rsidRPr="00810352">
        <w:rPr>
          <w:rFonts w:asciiTheme="minorHAnsi" w:hAnsiTheme="minorHAnsi" w:cstheme="minorHAnsi"/>
          <w:color w:val="auto"/>
        </w:rPr>
        <w:t>postalCode</w:t>
      </w:r>
      <w:proofErr w:type="spellEnd"/>
      <w:r w:rsidRPr="00810352">
        <w:rPr>
          <w:rFonts w:asciiTheme="minorHAnsi" w:hAnsiTheme="minorHAnsi" w:cstheme="minorHAnsi"/>
          <w:color w:val="auto"/>
        </w:rPr>
        <w:t>”];</w:t>
      </w:r>
    </w:p>
    <w:p w14:paraId="2EE23ED7" w14:textId="77777777" w:rsidR="00810352" w:rsidRPr="00810352" w:rsidRDefault="00810352" w:rsidP="00810352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auto"/>
        </w:rPr>
      </w:pPr>
      <w:proofErr w:type="spellStart"/>
      <w:r w:rsidRPr="00810352">
        <w:rPr>
          <w:rFonts w:asciiTheme="minorHAnsi" w:hAnsiTheme="minorHAnsi" w:cstheme="minorHAnsi"/>
          <w:color w:val="auto"/>
        </w:rPr>
        <w:t>GDAddress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*</w:t>
      </w:r>
      <w:proofErr w:type="spellStart"/>
      <w:r w:rsidRPr="00810352">
        <w:rPr>
          <w:rFonts w:asciiTheme="minorHAnsi" w:hAnsiTheme="minorHAnsi" w:cstheme="minorHAnsi"/>
          <w:color w:val="auto"/>
        </w:rPr>
        <w:t>billingAddress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[[</w:t>
      </w:r>
      <w:proofErr w:type="spellStart"/>
      <w:r w:rsidRPr="00810352">
        <w:rPr>
          <w:rFonts w:asciiTheme="minorHAnsi" w:hAnsiTheme="minorHAnsi" w:cstheme="minorHAnsi"/>
          <w:color w:val="auto"/>
        </w:rPr>
        <w:t>GDAddress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alloc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] </w:t>
      </w:r>
      <w:proofErr w:type="spellStart"/>
      <w:r w:rsidRPr="00810352">
        <w:rPr>
          <w:rFonts w:asciiTheme="minorHAnsi" w:hAnsiTheme="minorHAnsi" w:cstheme="minorHAnsi"/>
          <w:color w:val="auto"/>
        </w:rPr>
        <w:t>initWithCountryCode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gramStart"/>
      <w:r w:rsidRPr="00810352">
        <w:rPr>
          <w:rFonts w:asciiTheme="minorHAnsi" w:hAnsiTheme="minorHAnsi" w:cstheme="minorHAnsi"/>
          <w:color w:val="auto"/>
        </w:rPr>
        <w:t>@”some</w:t>
      </w:r>
      <w:proofErr w:type="gramEnd"/>
      <w:r w:rsidRPr="00810352">
        <w:rPr>
          <w:rFonts w:asciiTheme="minorHAnsi" w:hAnsiTheme="minorHAnsi" w:cstheme="minorHAnsi"/>
          <w:color w:val="auto"/>
        </w:rPr>
        <w:t xml:space="preserve"> country Code ex: SAU” </w:t>
      </w:r>
      <w:proofErr w:type="spellStart"/>
      <w:r w:rsidRPr="00810352">
        <w:rPr>
          <w:rFonts w:asciiTheme="minorHAnsi" w:hAnsiTheme="minorHAnsi" w:cstheme="minorHAnsi"/>
          <w:color w:val="auto"/>
        </w:rPr>
        <w:t>andCity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:@”some City” </w:t>
      </w:r>
      <w:proofErr w:type="spellStart"/>
      <w:r w:rsidRPr="00810352">
        <w:rPr>
          <w:rFonts w:asciiTheme="minorHAnsi" w:hAnsiTheme="minorHAnsi" w:cstheme="minorHAnsi"/>
          <w:color w:val="auto"/>
        </w:rPr>
        <w:t>andStreet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@”some address” </w:t>
      </w:r>
      <w:proofErr w:type="spellStart"/>
      <w:r w:rsidRPr="00810352">
        <w:rPr>
          <w:rFonts w:asciiTheme="minorHAnsi" w:hAnsiTheme="minorHAnsi" w:cstheme="minorHAnsi"/>
          <w:color w:val="auto"/>
        </w:rPr>
        <w:t>andPostCode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:@”some </w:t>
      </w:r>
      <w:proofErr w:type="spellStart"/>
      <w:r w:rsidRPr="00810352">
        <w:rPr>
          <w:rFonts w:asciiTheme="minorHAnsi" w:hAnsiTheme="minorHAnsi" w:cstheme="minorHAnsi"/>
          <w:color w:val="auto"/>
        </w:rPr>
        <w:t>postalCode</w:t>
      </w:r>
      <w:proofErr w:type="spellEnd"/>
      <w:r w:rsidRPr="00810352">
        <w:rPr>
          <w:rFonts w:asciiTheme="minorHAnsi" w:hAnsiTheme="minorHAnsi" w:cstheme="minorHAnsi"/>
          <w:color w:val="auto"/>
        </w:rPr>
        <w:t>”];</w:t>
      </w:r>
    </w:p>
    <w:p w14:paraId="389182BE" w14:textId="77777777" w:rsidR="00810352" w:rsidRPr="00810352" w:rsidRDefault="00810352" w:rsidP="00810352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 </w:t>
      </w:r>
      <w:proofErr w:type="spellStart"/>
      <w:r w:rsidRPr="00810352">
        <w:rPr>
          <w:rFonts w:asciiTheme="minorHAnsi" w:hAnsiTheme="minorHAnsi" w:cstheme="minorHAnsi"/>
          <w:color w:val="auto"/>
        </w:rPr>
        <w:t>GDCustomerDetails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*</w:t>
      </w:r>
      <w:proofErr w:type="spellStart"/>
      <w:r w:rsidRPr="00810352">
        <w:rPr>
          <w:rFonts w:asciiTheme="minorHAnsi" w:hAnsiTheme="minorHAnsi" w:cstheme="minorHAnsi"/>
          <w:color w:val="auto"/>
        </w:rPr>
        <w:t>customerDetails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[[</w:t>
      </w:r>
      <w:proofErr w:type="spellStart"/>
      <w:r w:rsidRPr="00810352">
        <w:rPr>
          <w:rFonts w:asciiTheme="minorHAnsi" w:hAnsiTheme="minorHAnsi" w:cstheme="minorHAnsi"/>
          <w:color w:val="auto"/>
        </w:rPr>
        <w:t>GDCustomerDetails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alloc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] </w:t>
      </w:r>
      <w:proofErr w:type="spellStart"/>
      <w:r w:rsidRPr="00810352">
        <w:rPr>
          <w:rFonts w:asciiTheme="minorHAnsi" w:hAnsiTheme="minorHAnsi" w:cstheme="minorHAnsi"/>
          <w:color w:val="auto"/>
        </w:rPr>
        <w:t>initWithEmail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gramStart"/>
      <w:r w:rsidRPr="00810352">
        <w:rPr>
          <w:rFonts w:asciiTheme="minorHAnsi" w:hAnsiTheme="minorHAnsi" w:cstheme="minorHAnsi"/>
          <w:color w:val="auto"/>
        </w:rPr>
        <w:t>@”valid</w:t>
      </w:r>
      <w:proofErr w:type="gramEnd"/>
      <w:r w:rsidRPr="00810352">
        <w:rPr>
          <w:rFonts w:asciiTheme="minorHAnsi" w:hAnsiTheme="minorHAnsi" w:cstheme="minorHAnsi"/>
          <w:color w:val="auto"/>
        </w:rPr>
        <w:t xml:space="preserve"> email” </w:t>
      </w:r>
      <w:proofErr w:type="spellStart"/>
      <w:r w:rsidRPr="00810352">
        <w:rPr>
          <w:rFonts w:asciiTheme="minorHAnsi" w:hAnsiTheme="minorHAnsi" w:cstheme="minorHAnsi"/>
          <w:color w:val="auto"/>
        </w:rPr>
        <w:t>andCallbackUrl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@”validURL” </w:t>
      </w:r>
      <w:proofErr w:type="spellStart"/>
      <w:r w:rsidRPr="00810352">
        <w:rPr>
          <w:rFonts w:asciiTheme="minorHAnsi" w:hAnsiTheme="minorHAnsi" w:cstheme="minorHAnsi"/>
          <w:color w:val="auto"/>
        </w:rPr>
        <w:t>merchantReferenceId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@” your reference id” </w:t>
      </w:r>
      <w:proofErr w:type="spellStart"/>
      <w:r w:rsidRPr="00810352">
        <w:rPr>
          <w:rFonts w:asciiTheme="minorHAnsi" w:hAnsiTheme="minorHAnsi" w:cstheme="minorHAnsi"/>
          <w:color w:val="auto"/>
        </w:rPr>
        <w:t>paymentOperation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PaymentOperationPay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shippingAddress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shippingAddress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billingAddress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billingAddress</w:t>
      </w:r>
      <w:proofErr w:type="spellEnd"/>
      <w:r w:rsidRPr="00810352">
        <w:rPr>
          <w:rFonts w:asciiTheme="minorHAnsi" w:hAnsiTheme="minorHAnsi" w:cstheme="minorHAnsi"/>
          <w:color w:val="auto"/>
        </w:rPr>
        <w:t>];</w:t>
      </w:r>
    </w:p>
    <w:p w14:paraId="7C60305D" w14:textId="77777777" w:rsidR="00BC3F95" w:rsidRPr="00BC3F95" w:rsidRDefault="00BC3F95" w:rsidP="00BC3F95"/>
    <w:p w14:paraId="7FEB59A1" w14:textId="51C0D954" w:rsidR="00AE33BC" w:rsidRDefault="00C3668C" w:rsidP="00C70B91">
      <w:pPr>
        <w:pStyle w:val="Heading3"/>
        <w:numPr>
          <w:ilvl w:val="2"/>
          <w:numId w:val="8"/>
        </w:numPr>
      </w:pPr>
      <w:bookmarkStart w:id="90" w:name="_Toc67583107"/>
      <w:bookmarkStart w:id="91" w:name="_Start_payment_flow_1"/>
      <w:bookmarkEnd w:id="91"/>
      <w:r>
        <w:t xml:space="preserve">Start payment flow using </w:t>
      </w:r>
      <w:proofErr w:type="spellStart"/>
      <w:r>
        <w:t>GeideaPaymentApi.pay</w:t>
      </w:r>
      <w:proofErr w:type="spellEnd"/>
      <w:r>
        <w:t xml:space="preserve"> function</w:t>
      </w:r>
      <w:bookmarkEnd w:id="90"/>
    </w:p>
    <w:p w14:paraId="222D50A9" w14:textId="77777777" w:rsidR="00C3668C" w:rsidRPr="00C3668C" w:rsidRDefault="00C3668C" w:rsidP="00C3668C"/>
    <w:p w14:paraId="48E91139" w14:textId="27EEF651" w:rsidR="0096493B" w:rsidRDefault="00C3668C" w:rsidP="00AE33BC">
      <w:bookmarkStart w:id="92" w:name="OLE_LINK40"/>
      <w:bookmarkStart w:id="93" w:name="OLE_LINK41"/>
      <w:r>
        <w:t xml:space="preserve">When the user clicked on the pay button from your application you should call the payment function: </w:t>
      </w:r>
      <w:proofErr w:type="spellStart"/>
      <w:r>
        <w:t>GeideaPaymentApi.pay</w:t>
      </w:r>
      <w:proofErr w:type="spellEnd"/>
      <w:r w:rsidR="00926F96">
        <w:t xml:space="preserve"> </w:t>
      </w:r>
      <w:bookmarkStart w:id="94" w:name="OLE_LINK38"/>
      <w:bookmarkStart w:id="95" w:name="OLE_LINK39"/>
      <w:proofErr w:type="spellStart"/>
      <w:r w:rsidR="00926F96">
        <w:t>GeideaPaymentApi.pay</w:t>
      </w:r>
      <w:bookmarkEnd w:id="94"/>
      <w:bookmarkEnd w:id="95"/>
      <w:proofErr w:type="spellEnd"/>
      <w:r w:rsidR="00926F96">
        <w:t xml:space="preserve"> or</w:t>
      </w:r>
      <w:r w:rsidR="00850931">
        <w:t xml:space="preserve"> </w:t>
      </w:r>
      <w:proofErr w:type="spellStart"/>
      <w:r w:rsidR="00850931">
        <w:t>GeideaPaymentApi.payWithGeideaForm</w:t>
      </w:r>
      <w:proofErr w:type="spellEnd"/>
      <w:r w:rsidR="00850931">
        <w:t xml:space="preserve"> </w:t>
      </w:r>
      <w:r w:rsidR="00926F96">
        <w:t xml:space="preserve"> </w:t>
      </w:r>
      <w:r>
        <w:t xml:space="preserve"> </w:t>
      </w:r>
      <w:r w:rsidR="0039413B" w:rsidRPr="0039413B">
        <w:t xml:space="preserve"> </w:t>
      </w:r>
      <w:r>
        <w:t>with the above parameters described on section 3.1.3</w:t>
      </w:r>
      <w:r w:rsidR="000C4F69">
        <w:t>.</w:t>
      </w:r>
    </w:p>
    <w:bookmarkEnd w:id="92"/>
    <w:bookmarkEnd w:id="93"/>
    <w:p w14:paraId="04259EFF" w14:textId="77777777" w:rsidR="008C65C1" w:rsidRDefault="008C65C1" w:rsidP="00AE33BC"/>
    <w:p w14:paraId="3D262B2F" w14:textId="0D7BD294" w:rsidR="0000527C" w:rsidRDefault="0096493B" w:rsidP="00AE33BC">
      <w:r>
        <w:t>-</w:t>
      </w:r>
      <w:r w:rsidR="000C4F69">
        <w:t xml:space="preserve"> </w:t>
      </w:r>
      <w:r>
        <w:t xml:space="preserve">Override </w:t>
      </w:r>
      <w:proofErr w:type="spellStart"/>
      <w:r w:rsidRPr="0096493B">
        <w:rPr>
          <w:b/>
          <w:bCs/>
        </w:rPr>
        <w:t>paymentOperation</w:t>
      </w:r>
      <w:proofErr w:type="spellEnd"/>
      <w:r>
        <w:rPr>
          <w:b/>
          <w:bCs/>
        </w:rPr>
        <w:t>:</w:t>
      </w:r>
      <w:r>
        <w:t xml:space="preserve"> </w:t>
      </w:r>
      <w:r w:rsidR="000C4F69">
        <w:t xml:space="preserve">If the optional parameter </w:t>
      </w:r>
      <w:proofErr w:type="spellStart"/>
      <w:r w:rsidR="000C4F69">
        <w:t>paymentOperation</w:t>
      </w:r>
      <w:proofErr w:type="spellEnd"/>
      <w:r w:rsidR="000C4F69">
        <w:t xml:space="preserve"> is not NIL and is preAuth</w:t>
      </w:r>
      <w:r>
        <w:t>o</w:t>
      </w:r>
      <w:r w:rsidR="000C4F69">
        <w:t>rize, an additional step will be required for completing the flow: 3.1.5 Capture flow</w:t>
      </w:r>
    </w:p>
    <w:p w14:paraId="624A2AF1" w14:textId="77777777" w:rsidR="008C65C1" w:rsidRDefault="008C65C1" w:rsidP="00AE33BC"/>
    <w:p w14:paraId="05C1FAC3" w14:textId="5F843F0F" w:rsidR="00735510" w:rsidRDefault="0096493B" w:rsidP="00AE33BC">
      <w:r>
        <w:t xml:space="preserve">- </w:t>
      </w:r>
      <w:r w:rsidRPr="0096493B">
        <w:rPr>
          <w:b/>
          <w:bCs/>
        </w:rPr>
        <w:t>Tokeni</w:t>
      </w:r>
      <w:r w:rsidR="00290403">
        <w:rPr>
          <w:b/>
          <w:bCs/>
        </w:rPr>
        <w:t>z</w:t>
      </w:r>
      <w:r w:rsidRPr="0096493B">
        <w:rPr>
          <w:b/>
          <w:bCs/>
        </w:rPr>
        <w:t>ation</w:t>
      </w:r>
      <w:r>
        <w:t>:</w:t>
      </w:r>
    </w:p>
    <w:p w14:paraId="755762C8" w14:textId="54E5AF8C" w:rsidR="00735510" w:rsidRDefault="00735510" w:rsidP="00AE33BC">
      <w:r>
        <w:t xml:space="preserve">From persisted </w:t>
      </w:r>
      <w:proofErr w:type="spellStart"/>
      <w:r w:rsidRPr="00735510">
        <w:rPr>
          <w:b/>
          <w:bCs/>
        </w:rPr>
        <w:t>GDConfigResponse</w:t>
      </w:r>
      <w:proofErr w:type="spellEnd"/>
      <w:r>
        <w:t xml:space="preserve"> check the flag </w:t>
      </w:r>
      <w:proofErr w:type="spellStart"/>
      <w:r>
        <w:rPr>
          <w:b/>
          <w:bCs/>
        </w:rPr>
        <w:t>isTokenisationEnabled</w:t>
      </w:r>
      <w:proofErr w:type="spellEnd"/>
      <w:r>
        <w:t xml:space="preserve"> </w:t>
      </w:r>
      <w:r w:rsidR="001C5A6A">
        <w:t>before</w:t>
      </w:r>
      <w:r>
        <w:t xml:space="preserve"> start</w:t>
      </w:r>
      <w:r w:rsidR="001C5A6A">
        <w:t>ing</w:t>
      </w:r>
      <w:r>
        <w:t xml:space="preserve"> the flow and show</w:t>
      </w:r>
      <w:r w:rsidR="001C5A6A">
        <w:t>ing</w:t>
      </w:r>
      <w:r>
        <w:t xml:space="preserve"> the save card button</w:t>
      </w:r>
    </w:p>
    <w:p w14:paraId="77554AE4" w14:textId="1168ACDD" w:rsidR="0096493B" w:rsidRPr="008C65C1" w:rsidRDefault="0096493B" w:rsidP="00AE33BC">
      <w:r>
        <w:t xml:space="preserve"> If the </w:t>
      </w:r>
      <w:proofErr w:type="spellStart"/>
      <w:r w:rsidRPr="0096493B">
        <w:rPr>
          <w:b/>
          <w:bCs/>
        </w:rPr>
        <w:t>cardOnFile</w:t>
      </w:r>
      <w:proofErr w:type="spellEnd"/>
      <w:r>
        <w:t xml:space="preserve"> </w:t>
      </w:r>
      <w:r w:rsidR="001C5A6A">
        <w:t>is</w:t>
      </w:r>
      <w:r>
        <w:t xml:space="preserve"> set to true, in the </w:t>
      </w:r>
      <w:proofErr w:type="spellStart"/>
      <w:r w:rsidRPr="0096493B">
        <w:rPr>
          <w:b/>
          <w:bCs/>
        </w:rPr>
        <w:t>GDOrderResponse</w:t>
      </w:r>
      <w:proofErr w:type="spellEnd"/>
      <w:r>
        <w:t xml:space="preserve"> a new field: </w:t>
      </w:r>
      <w:proofErr w:type="spellStart"/>
      <w:r w:rsidRPr="0096493B">
        <w:rPr>
          <w:b/>
          <w:bCs/>
        </w:rPr>
        <w:t>tokenId</w:t>
      </w:r>
      <w:proofErr w:type="spellEnd"/>
      <w:r>
        <w:rPr>
          <w:b/>
          <w:bCs/>
        </w:rPr>
        <w:t xml:space="preserve"> </w:t>
      </w:r>
      <w:r>
        <w:t xml:space="preserve">will be computed. The merchant needs to persist this value together with the card identifier for future payments with card </w:t>
      </w:r>
      <w:r w:rsidR="001C5A6A">
        <w:t>Token and</w:t>
      </w:r>
      <w:r w:rsidR="008C65C1">
        <w:t xml:space="preserve"> need to save </w:t>
      </w:r>
      <w:proofErr w:type="spellStart"/>
      <w:r w:rsidR="008C65C1">
        <w:t>agreementId</w:t>
      </w:r>
      <w:proofErr w:type="spellEnd"/>
      <w:r w:rsidR="008C65C1">
        <w:t xml:space="preserve"> and </w:t>
      </w:r>
      <w:proofErr w:type="spellStart"/>
      <w:r w:rsidR="008C65C1">
        <w:t>agreementType</w:t>
      </w:r>
      <w:proofErr w:type="spellEnd"/>
      <w:r w:rsidR="008C65C1">
        <w:t xml:space="preserve"> if there will be subscription payments in the future</w:t>
      </w:r>
      <w:r>
        <w:t xml:space="preserve">: see </w:t>
      </w:r>
      <w:r w:rsidRPr="0096493B">
        <w:rPr>
          <w:b/>
          <w:bCs/>
        </w:rPr>
        <w:t>3.1.6 Pay with Token</w:t>
      </w:r>
      <w:r w:rsidR="008C65C1">
        <w:rPr>
          <w:b/>
          <w:bCs/>
        </w:rPr>
        <w:t xml:space="preserve">. </w:t>
      </w:r>
    </w:p>
    <w:p w14:paraId="292F9D26" w14:textId="77777777" w:rsidR="00BC3F95" w:rsidRDefault="00BC3F95" w:rsidP="00AE33BC">
      <w:bookmarkStart w:id="96" w:name="OLE_LINK44"/>
      <w:bookmarkStart w:id="97" w:name="OLE_LINK45"/>
    </w:p>
    <w:p w14:paraId="130CD724" w14:textId="7A7BEEC8" w:rsidR="00AE33BC" w:rsidRDefault="00BC6475" w:rsidP="00AE33BC">
      <w:r>
        <w:t>Example</w:t>
      </w:r>
      <w:r w:rsidR="00C3668C">
        <w:t xml:space="preserve"> Swift</w:t>
      </w:r>
      <w:r>
        <w:t>:</w:t>
      </w:r>
    </w:p>
    <w:p w14:paraId="29ABFE9E" w14:textId="62BB9FFA" w:rsidR="00BC6475" w:rsidRDefault="00BC6475" w:rsidP="00AE33BC"/>
    <w:p w14:paraId="5D88B686" w14:textId="4BF7D4F6" w:rsidR="00C3668C" w:rsidRDefault="00163D85" w:rsidP="00810352">
      <w:pPr>
        <w:shd w:val="clear" w:color="auto" w:fill="D9D9D9" w:themeFill="background1" w:themeFillShade="D9"/>
      </w:pPr>
      <w:bookmarkStart w:id="98" w:name="OLE_LINK62"/>
      <w:bookmarkStart w:id="99" w:name="OLE_LINK63"/>
      <w:proofErr w:type="spellStart"/>
      <w:proofErr w:type="gramStart"/>
      <w:r w:rsidRPr="00163D85">
        <w:rPr>
          <w:rFonts w:asciiTheme="minorHAnsi" w:hAnsiTheme="minorHAnsi" w:cstheme="minorHAnsi"/>
          <w:color w:val="2F363D"/>
        </w:rPr>
        <w:t>GeideaPaymentAPI.pay</w:t>
      </w:r>
      <w:proofErr w:type="spellEnd"/>
      <w:r w:rsidRPr="00163D85">
        <w:rPr>
          <w:rFonts w:asciiTheme="minorHAnsi" w:hAnsiTheme="minorHAnsi" w:cstheme="minorHAnsi"/>
          <w:color w:val="2F363D"/>
        </w:rPr>
        <w:t>(</w:t>
      </w:r>
      <w:proofErr w:type="spellStart"/>
      <w:proofErr w:type="gramEnd"/>
      <w:r w:rsidRPr="00163D85">
        <w:rPr>
          <w:rFonts w:asciiTheme="minorHAnsi" w:hAnsiTheme="minorHAnsi" w:cstheme="minorHAnsi"/>
          <w:color w:val="2F363D"/>
        </w:rPr>
        <w:t>theAmount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amount, </w:t>
      </w:r>
      <w:proofErr w:type="spellStart"/>
      <w:r w:rsidRPr="00163D85">
        <w:rPr>
          <w:rFonts w:asciiTheme="minorHAnsi" w:hAnsiTheme="minorHAnsi" w:cstheme="minorHAnsi"/>
          <w:color w:val="2F363D"/>
        </w:rPr>
        <w:t>withCardDetails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cardDetails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andTokenizationDetails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="00340D83">
        <w:rPr>
          <w:rFonts w:asciiTheme="minorHAnsi" w:hAnsiTheme="minorHAnsi" w:cstheme="minorHAnsi"/>
          <w:color w:val="2F363D"/>
        </w:rPr>
        <w:t>and</w:t>
      </w:r>
      <w:r w:rsidR="007B0528">
        <w:rPr>
          <w:rFonts w:asciiTheme="minorHAnsi" w:hAnsiTheme="minorHAnsi" w:cstheme="minorHAnsi"/>
          <w:color w:val="2F363D"/>
        </w:rPr>
        <w:t>PaymentIntentId</w:t>
      </w:r>
      <w:proofErr w:type="spellEnd"/>
      <w:r w:rsidR="00340D83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7B0528">
        <w:rPr>
          <w:rFonts w:asciiTheme="minorHAnsi" w:hAnsiTheme="minorHAnsi" w:cstheme="minorHAnsi"/>
          <w:color w:val="2F363D"/>
        </w:rPr>
        <w:t>paymentIntent</w:t>
      </w:r>
      <w:r w:rsidR="00E13F15">
        <w:rPr>
          <w:rFonts w:asciiTheme="minorHAnsi" w:hAnsiTheme="minorHAnsi" w:cstheme="minorHAnsi"/>
          <w:color w:val="2F363D"/>
        </w:rPr>
        <w:t>ID</w:t>
      </w:r>
      <w:proofErr w:type="spellEnd"/>
      <w:r w:rsidR="00340D83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andCustomerDetails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customerDetails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navController</w:t>
      </w:r>
      <w:proofErr w:type="spellEnd"/>
      <w:r w:rsidRPr="00163D85">
        <w:rPr>
          <w:rFonts w:asciiTheme="minorHAnsi" w:hAnsiTheme="minorHAnsi" w:cstheme="minorHAnsi"/>
          <w:color w:val="2F363D"/>
        </w:rPr>
        <w:t>: **</w:t>
      </w:r>
      <w:proofErr w:type="spellStart"/>
      <w:r w:rsidRPr="00163D85">
        <w:rPr>
          <w:rFonts w:asciiTheme="minorHAnsi" w:hAnsiTheme="minorHAnsi" w:cstheme="minorHAnsi"/>
          <w:color w:val="2F363D"/>
        </w:rPr>
        <w:t>navVC</w:t>
      </w:r>
      <w:proofErr w:type="spellEnd"/>
      <w:r w:rsidRPr="00163D85">
        <w:rPr>
          <w:rFonts w:asciiTheme="minorHAnsi" w:hAnsiTheme="minorHAnsi" w:cstheme="minorHAnsi"/>
          <w:color w:val="2F363D"/>
        </w:rPr>
        <w:t>** or **self**, completion:{ response, error in</w:t>
      </w:r>
      <w:r>
        <w:rPr>
          <w:rFonts w:asciiTheme="minorHAnsi" w:hAnsiTheme="minorHAnsi" w:cstheme="minorHAnsi"/>
          <w:color w:val="2F363D"/>
        </w:rPr>
        <w:t xml:space="preserve"> </w:t>
      </w:r>
      <w:r w:rsidR="00C3668C">
        <w:t>{</w:t>
      </w:r>
    </w:p>
    <w:p w14:paraId="60CF0A92" w14:textId="4BC2D9B3" w:rsidR="00C3668C" w:rsidRDefault="00C3668C" w:rsidP="00810352">
      <w:pPr>
        <w:shd w:val="clear" w:color="auto" w:fill="D9D9D9" w:themeFill="background1" w:themeFillShade="D9"/>
      </w:pPr>
      <w:r>
        <w:tab/>
      </w:r>
    </w:p>
    <w:p w14:paraId="782582D8" w14:textId="5E7C2808" w:rsidR="00C3668C" w:rsidRDefault="00C3668C" w:rsidP="00810352">
      <w:pPr>
        <w:shd w:val="clear" w:color="auto" w:fill="D9D9D9" w:themeFill="background1" w:themeFillShade="D9"/>
      </w:pPr>
      <w:r>
        <w:t>})</w:t>
      </w:r>
    </w:p>
    <w:bookmarkEnd w:id="98"/>
    <w:bookmarkEnd w:id="99"/>
    <w:p w14:paraId="50DD05CE" w14:textId="08D75186" w:rsidR="00AE33BC" w:rsidRDefault="00AE33BC" w:rsidP="00AE33BC"/>
    <w:p w14:paraId="7A320D83" w14:textId="012C79AE" w:rsidR="00E523AA" w:rsidRPr="00673B9A" w:rsidRDefault="00C3668C" w:rsidP="00673B9A">
      <w:r>
        <w:t>Example Objective C:</w:t>
      </w:r>
    </w:p>
    <w:p w14:paraId="674C5E6B" w14:textId="7F846FD4" w:rsidR="00E523AA" w:rsidRDefault="00E523AA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3019B62E" w14:textId="3DBA3D52" w:rsidR="00E13F15" w:rsidRDefault="00163D85" w:rsidP="00E13F15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bookmarkStart w:id="100" w:name="OLE_LINK60"/>
      <w:bookmarkStart w:id="101" w:name="OLE_LINK61"/>
      <w:r w:rsidRPr="00163D85">
        <w:rPr>
          <w:rFonts w:asciiTheme="minorHAnsi" w:hAnsiTheme="minorHAnsi" w:cstheme="minorHAnsi"/>
          <w:color w:val="2F363D"/>
        </w:rPr>
        <w:t>[</w:t>
      </w:r>
      <w:proofErr w:type="spellStart"/>
      <w:r w:rsidRPr="00163D8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163D85">
        <w:rPr>
          <w:rFonts w:asciiTheme="minorHAnsi" w:hAnsiTheme="minorHAnsi" w:cstheme="minorHAnsi"/>
          <w:color w:val="2F363D"/>
        </w:rPr>
        <w:t>payWithTheAmount:amount</w:t>
      </w:r>
      <w:proofErr w:type="spellEnd"/>
      <w:proofErr w:type="gram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withCardDetails:cardDetails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 </w:t>
      </w:r>
      <w:proofErr w:type="spellStart"/>
      <w:r w:rsidRPr="00163D85">
        <w:rPr>
          <w:rFonts w:asciiTheme="minorHAnsi" w:hAnsiTheme="minorHAnsi" w:cstheme="minorHAnsi"/>
          <w:color w:val="2F363D"/>
        </w:rPr>
        <w:t>andTokenizationDetails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692579">
        <w:rPr>
          <w:rFonts w:asciiTheme="minorHAnsi" w:hAnsiTheme="minorHAnsi" w:cstheme="minorHAnsi"/>
          <w:color w:val="2F363D"/>
        </w:rPr>
        <w:t>andEInvoiceId</w:t>
      </w:r>
      <w:proofErr w:type="spellEnd"/>
      <w:r w:rsidR="00692579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692579">
        <w:rPr>
          <w:rFonts w:asciiTheme="minorHAnsi" w:hAnsiTheme="minorHAnsi" w:cstheme="minorHAnsi"/>
          <w:color w:val="2F363D"/>
        </w:rPr>
        <w:t>eInvoiceId</w:t>
      </w:r>
      <w:proofErr w:type="spellEnd"/>
      <w:r w:rsidR="00692579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andCustomerDetails:customerDetails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dismissAction:NULL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navController</w:t>
      </w:r>
      <w:proofErr w:type="spellEnd"/>
      <w:r w:rsidRPr="00163D85">
        <w:rPr>
          <w:rFonts w:asciiTheme="minorHAnsi" w:hAnsiTheme="minorHAnsi" w:cstheme="minorHAnsi"/>
          <w:color w:val="2F363D"/>
        </w:rPr>
        <w:t>: **</w:t>
      </w:r>
      <w:proofErr w:type="spellStart"/>
      <w:r w:rsidRPr="00163D85">
        <w:rPr>
          <w:rFonts w:asciiTheme="minorHAnsi" w:hAnsiTheme="minorHAnsi" w:cstheme="minorHAnsi"/>
          <w:color w:val="2F363D"/>
        </w:rPr>
        <w:t>navVC</w:t>
      </w:r>
      <w:proofErr w:type="spellEnd"/>
      <w:r w:rsidRPr="00163D85">
        <w:rPr>
          <w:rFonts w:asciiTheme="minorHAnsi" w:hAnsiTheme="minorHAnsi" w:cstheme="minorHAnsi"/>
          <w:color w:val="2F363D"/>
        </w:rPr>
        <w:t>** or **self** completion:^(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163D8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163D85">
        <w:rPr>
          <w:rFonts w:asciiTheme="minorHAnsi" w:hAnsiTheme="minorHAnsi" w:cstheme="minorHAnsi"/>
          <w:color w:val="2F363D"/>
        </w:rPr>
        <w:t>* error</w:t>
      </w:r>
      <w:r w:rsidR="00C8041B" w:rsidRPr="00163D85">
        <w:rPr>
          <w:rFonts w:asciiTheme="minorHAnsi" w:hAnsiTheme="minorHAnsi" w:cstheme="minorHAnsi"/>
          <w:color w:val="2F363D"/>
        </w:rPr>
        <w:t>)  {</w:t>
      </w:r>
    </w:p>
    <w:p w14:paraId="297B49B1" w14:textId="77777777" w:rsidR="00E13F15" w:rsidRDefault="00E13F15" w:rsidP="00E13F15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</w:p>
    <w:p w14:paraId="02677048" w14:textId="656EC060" w:rsidR="00E523AA" w:rsidRPr="00E13F15" w:rsidRDefault="00E523AA" w:rsidP="00E13F15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}];</w:t>
      </w:r>
    </w:p>
    <w:bookmarkEnd w:id="96"/>
    <w:bookmarkEnd w:id="97"/>
    <w:bookmarkEnd w:id="100"/>
    <w:bookmarkEnd w:id="101"/>
    <w:p w14:paraId="0D9F5643" w14:textId="77777777" w:rsidR="009A5E01" w:rsidRPr="00E523AA" w:rsidRDefault="009A5E01" w:rsidP="00AE33BC">
      <w:pPr>
        <w:rPr>
          <w:rFonts w:cs="Calibri"/>
        </w:rPr>
      </w:pPr>
    </w:p>
    <w:p w14:paraId="6AE4DFD0" w14:textId="696B11B1" w:rsidR="00C3668C" w:rsidRDefault="00C3668C" w:rsidP="00AE33BC"/>
    <w:p w14:paraId="3EC03D46" w14:textId="64439E3D" w:rsidR="00850931" w:rsidRDefault="00A46B54" w:rsidP="00282B9B">
      <w:pPr>
        <w:pStyle w:val="Heading3"/>
        <w:numPr>
          <w:ilvl w:val="2"/>
          <w:numId w:val="8"/>
        </w:numPr>
      </w:pPr>
      <w:bookmarkStart w:id="102" w:name="_Start_payment_flow"/>
      <w:bookmarkStart w:id="103" w:name="_Toc67583108"/>
      <w:bookmarkEnd w:id="102"/>
      <w:r>
        <w:t>Start payment flow using</w:t>
      </w:r>
      <w:r w:rsidR="009419D5">
        <w:t xml:space="preserve"> </w:t>
      </w:r>
      <w:proofErr w:type="spellStart"/>
      <w:r w:rsidR="009419D5">
        <w:t>Geidea</w:t>
      </w:r>
      <w:proofErr w:type="spellEnd"/>
      <w:r w:rsidR="009419D5">
        <w:t xml:space="preserve"> Form</w:t>
      </w:r>
      <w:bookmarkEnd w:id="103"/>
    </w:p>
    <w:p w14:paraId="425A78AA" w14:textId="77777777" w:rsidR="009419D5" w:rsidRPr="009419D5" w:rsidRDefault="009419D5" w:rsidP="009419D5"/>
    <w:p w14:paraId="3ABC4D1C" w14:textId="46F8676F" w:rsidR="00850931" w:rsidRDefault="00850931" w:rsidP="00850931">
      <w:r>
        <w:t xml:space="preserve">If you want to use the </w:t>
      </w:r>
      <w:proofErr w:type="spellStart"/>
      <w:r>
        <w:t>Geidea</w:t>
      </w:r>
      <w:proofErr w:type="spellEnd"/>
      <w:r>
        <w:t xml:space="preserve"> Payment Form for completing the payment you can use the SDK </w:t>
      </w:r>
      <w:bookmarkStart w:id="104" w:name="OLE_LINK42"/>
      <w:bookmarkStart w:id="105" w:name="OLE_LINK43"/>
      <w:proofErr w:type="spellStart"/>
      <w:r>
        <w:t>GeideaPaymentApi</w:t>
      </w:r>
      <w:bookmarkEnd w:id="104"/>
      <w:bookmarkEnd w:id="105"/>
      <w:r>
        <w:t>.payWithGeideaForm</w:t>
      </w:r>
      <w:proofErr w:type="spellEnd"/>
      <w:r w:rsidR="004A039B">
        <w:t>.</w:t>
      </w:r>
      <w:r w:rsidR="006A0143">
        <w:t xml:space="preserve"> </w:t>
      </w:r>
      <w:proofErr w:type="spellStart"/>
      <w:r w:rsidR="009419D5">
        <w:t>Geidea</w:t>
      </w:r>
      <w:proofErr w:type="spellEnd"/>
      <w:r w:rsidR="009419D5">
        <w:t xml:space="preserve"> </w:t>
      </w:r>
      <w:r w:rsidR="006A0143">
        <w:t>form</w:t>
      </w:r>
      <w:r w:rsidR="009419D5">
        <w:t xml:space="preserve"> </w:t>
      </w:r>
      <w:r w:rsidR="006A0143">
        <w:t xml:space="preserve">includes </w:t>
      </w:r>
      <w:r w:rsidR="009419D5">
        <w:t>UI for card details, customer details and Apple Pay embedded</w:t>
      </w:r>
      <w:r w:rsidR="006A0143">
        <w:t xml:space="preserve">, </w:t>
      </w:r>
      <w:r w:rsidR="00EA77D5">
        <w:t>and</w:t>
      </w:r>
      <w:r w:rsidR="006A0143">
        <w:t xml:space="preserve"> some optional details that you might want to pass.</w:t>
      </w:r>
      <w:r w:rsidR="004A039B">
        <w:t xml:space="preserve"> This </w:t>
      </w:r>
      <w:r w:rsidR="00DB0AFD">
        <w:t>replaces</w:t>
      </w:r>
      <w:r w:rsidR="004A039B">
        <w:t xml:space="preserve"> the need to </w:t>
      </w:r>
      <w:r w:rsidR="00547C21">
        <w:t xml:space="preserve">use </w:t>
      </w:r>
      <w:proofErr w:type="spellStart"/>
      <w:r w:rsidR="00547C21">
        <w:t>GeideaPaymentApi.pay</w:t>
      </w:r>
      <w:proofErr w:type="spellEnd"/>
      <w:r w:rsidR="004A039B">
        <w:t xml:space="preserve"> function when user clicked pay button on the app</w:t>
      </w:r>
      <w:r w:rsidR="00547C21">
        <w:t>.</w:t>
      </w:r>
    </w:p>
    <w:p w14:paraId="42A4E6CA" w14:textId="4B36A893" w:rsidR="0048654B" w:rsidRDefault="0048654B" w:rsidP="00850931"/>
    <w:p w14:paraId="0AEDFD67" w14:textId="77777777" w:rsidR="0048654B" w:rsidRDefault="0048654B" w:rsidP="00850931"/>
    <w:p w14:paraId="4A90426A" w14:textId="25F78248" w:rsidR="008167B6" w:rsidRDefault="008167B6" w:rsidP="00850931"/>
    <w:p w14:paraId="234DCD37" w14:textId="784DAB3D" w:rsidR="008167B6" w:rsidRDefault="008167B6" w:rsidP="00850931">
      <w:proofErr w:type="spellStart"/>
      <w:r>
        <w:t>Geidea</w:t>
      </w:r>
      <w:proofErr w:type="spellEnd"/>
      <w:r>
        <w:t xml:space="preserve"> Form has some features useful for the user: </w:t>
      </w:r>
    </w:p>
    <w:p w14:paraId="56AF3BB8" w14:textId="34426B19" w:rsidR="008167B6" w:rsidRDefault="008167B6" w:rsidP="00427A0D">
      <w:pPr>
        <w:pStyle w:val="ListParagraph"/>
        <w:numPr>
          <w:ilvl w:val="2"/>
          <w:numId w:val="18"/>
        </w:numPr>
      </w:pPr>
      <w:r>
        <w:t>All fields validations with error messages</w:t>
      </w:r>
    </w:p>
    <w:p w14:paraId="44B152C1" w14:textId="20984882" w:rsidR="008167B6" w:rsidRDefault="008167B6" w:rsidP="00427A0D">
      <w:pPr>
        <w:pStyle w:val="ListParagraph"/>
        <w:numPr>
          <w:ilvl w:val="2"/>
          <w:numId w:val="18"/>
        </w:numPr>
      </w:pPr>
      <w:r>
        <w:t>Embedded feedback messages for API failures</w:t>
      </w:r>
    </w:p>
    <w:p w14:paraId="0D22653E" w14:textId="7827663D" w:rsidR="008167B6" w:rsidRDefault="008167B6" w:rsidP="00427A0D">
      <w:pPr>
        <w:pStyle w:val="ListParagraph"/>
        <w:numPr>
          <w:ilvl w:val="2"/>
          <w:numId w:val="18"/>
        </w:numPr>
      </w:pPr>
      <w:proofErr w:type="spellStart"/>
      <w:r>
        <w:t>UITextField</w:t>
      </w:r>
      <w:proofErr w:type="spellEnd"/>
      <w:r>
        <w:t xml:space="preserve"> navigation with next button and Done</w:t>
      </w:r>
    </w:p>
    <w:p w14:paraId="1A8A30DE" w14:textId="3EB0D9AC" w:rsidR="008167B6" w:rsidRDefault="008167B6" w:rsidP="00427A0D">
      <w:pPr>
        <w:pStyle w:val="ListParagraph"/>
        <w:numPr>
          <w:ilvl w:val="2"/>
          <w:numId w:val="18"/>
        </w:numPr>
      </w:pPr>
      <w:r>
        <w:t>Adaptive UI based on user input or merchant input</w:t>
      </w:r>
    </w:p>
    <w:p w14:paraId="219B7B9F" w14:textId="7B2DC857" w:rsidR="006A0143" w:rsidRDefault="006A0143" w:rsidP="00427A0D">
      <w:pPr>
        <w:pStyle w:val="ListParagraph"/>
        <w:numPr>
          <w:ilvl w:val="2"/>
          <w:numId w:val="18"/>
        </w:numPr>
      </w:pPr>
      <w:proofErr w:type="spellStart"/>
      <w:r>
        <w:lastRenderedPageBreak/>
        <w:t>GDOrderReponse</w:t>
      </w:r>
      <w:proofErr w:type="spellEnd"/>
      <w:r>
        <w:t xml:space="preserve"> and </w:t>
      </w:r>
      <w:proofErr w:type="spellStart"/>
      <w:r>
        <w:t>GDErrorResponse</w:t>
      </w:r>
      <w:proofErr w:type="spellEnd"/>
      <w:r>
        <w:t xml:space="preserve"> passed in completion for unrecovered errors inside the Form.</w:t>
      </w:r>
    </w:p>
    <w:p w14:paraId="4B7E6C70" w14:textId="4C12DFCD" w:rsidR="00DB0AFD" w:rsidRDefault="00DB0AFD" w:rsidP="00850931"/>
    <w:p w14:paraId="0B209085" w14:textId="58030C3E" w:rsidR="00DB0AFD" w:rsidRDefault="00DB0AFD" w:rsidP="00850931">
      <w:r>
        <w:t>There are some</w:t>
      </w:r>
      <w:r w:rsidR="00333B3C">
        <w:t xml:space="preserve"> optional parameters that you need to input for enabling some features:</w:t>
      </w:r>
    </w:p>
    <w:p w14:paraId="603DDC75" w14:textId="05BEF77F" w:rsidR="00DB0AFD" w:rsidRDefault="00DB0AFD" w:rsidP="00850931"/>
    <w:p w14:paraId="0A297258" w14:textId="18F320D7" w:rsidR="003D395B" w:rsidRDefault="003D395B" w:rsidP="00850931">
      <w:r>
        <w:t xml:space="preserve">See </w:t>
      </w:r>
      <w:hyperlink w:anchor="_Apple_Pay_Payment_1" w:history="1">
        <w:r w:rsidRPr="003D395B">
          <w:rPr>
            <w:rStyle w:val="Hyperlink"/>
          </w:rPr>
          <w:t>Apple Pay Payment Flow:</w:t>
        </w:r>
      </w:hyperlink>
      <w:r>
        <w:t xml:space="preserve"> for details. All fields are described in that sections</w:t>
      </w:r>
    </w:p>
    <w:p w14:paraId="0DAEE7A8" w14:textId="110EA65C" w:rsidR="008167B6" w:rsidRDefault="00333B3C" w:rsidP="00333B3C">
      <w:r>
        <w:t>1.</w:t>
      </w:r>
      <w:r w:rsidR="008167B6">
        <w:t xml:space="preserve"> </w:t>
      </w:r>
      <w:r w:rsidR="00DB0AFD">
        <w:t>If you want to use Apple Pay feature you have to pass</w:t>
      </w:r>
      <w:r w:rsidR="008167B6">
        <w:t xml:space="preserve"> Apple Pay details</w:t>
      </w:r>
      <w:r w:rsidR="00D93BE2">
        <w:t xml:space="preserve">. </w:t>
      </w:r>
      <w:proofErr w:type="spellStart"/>
      <w:r w:rsidR="00D93BE2">
        <w:t>ApplePay</w:t>
      </w:r>
      <w:proofErr w:type="spellEnd"/>
      <w:r w:rsidR="00D93BE2">
        <w:t xml:space="preserve"> </w:t>
      </w:r>
      <w:proofErr w:type="spellStart"/>
      <w:r w:rsidR="00D93BE2">
        <w:t>Buttton</w:t>
      </w:r>
      <w:proofErr w:type="spellEnd"/>
      <w:r w:rsidR="00D93BE2">
        <w:t xml:space="preserve"> </w:t>
      </w:r>
      <w:r w:rsidR="00E13F15">
        <w:t>Placeholder and</w:t>
      </w:r>
      <w:r w:rsidR="00D93BE2">
        <w:t xml:space="preserve"> the host </w:t>
      </w:r>
      <w:proofErr w:type="spellStart"/>
      <w:r w:rsidR="00D93BE2">
        <w:t>UIViewController</w:t>
      </w:r>
      <w:proofErr w:type="spellEnd"/>
      <w:r w:rsidR="00D93BE2">
        <w:t xml:space="preserve"> </w:t>
      </w:r>
      <w:r w:rsidR="00E13F15">
        <w:t>are not</w:t>
      </w:r>
      <w:r w:rsidR="00D93BE2">
        <w:t xml:space="preserve"> required in this case, because it is inherited by </w:t>
      </w:r>
      <w:proofErr w:type="spellStart"/>
      <w:r w:rsidR="00D93BE2">
        <w:t>Geidea</w:t>
      </w:r>
      <w:proofErr w:type="spellEnd"/>
      <w:r w:rsidR="00D93BE2">
        <w:t xml:space="preserve"> Form </w:t>
      </w:r>
    </w:p>
    <w:p w14:paraId="070EF432" w14:textId="094998E9" w:rsidR="00DB0AFD" w:rsidRPr="00A632E3" w:rsidRDefault="00DB0AFD" w:rsidP="008167B6">
      <w:bookmarkStart w:id="106" w:name="OLE_LINK250"/>
      <w:bookmarkStart w:id="107" w:name="OLE_LINK251"/>
      <w:proofErr w:type="spellStart"/>
      <w:r w:rsidRPr="008167B6">
        <w:rPr>
          <w:b/>
          <w:bCs/>
        </w:rPr>
        <w:t>GDApplePayDetails</w:t>
      </w:r>
      <w:proofErr w:type="spellEnd"/>
      <w:r>
        <w:t>: necessary details for Apple Pay UI and request (</w:t>
      </w:r>
      <w:r w:rsidR="008167B6">
        <w:t>Optional</w:t>
      </w:r>
      <w:r>
        <w:t>)</w:t>
      </w:r>
    </w:p>
    <w:p w14:paraId="55E35428" w14:textId="6A50204E" w:rsidR="00DB0AFD" w:rsidRDefault="008167B6" w:rsidP="00427A0D">
      <w:pPr>
        <w:pStyle w:val="ListParagraph"/>
        <w:numPr>
          <w:ilvl w:val="1"/>
          <w:numId w:val="15"/>
        </w:numPr>
      </w:pPr>
      <w:proofErr w:type="spellStart"/>
      <w:r w:rsidRPr="008167B6">
        <w:rPr>
          <w:b/>
          <w:bCs/>
        </w:rPr>
        <w:t>ApplePayMerchantId</w:t>
      </w:r>
      <w:proofErr w:type="spellEnd"/>
      <w:r>
        <w:t xml:space="preserve">: Your apple account </w:t>
      </w:r>
      <w:proofErr w:type="spellStart"/>
      <w:r>
        <w:t>merchantId</w:t>
      </w:r>
      <w:proofErr w:type="spellEnd"/>
      <w:r>
        <w:t xml:space="preserve"> from the apple pay setup</w:t>
      </w:r>
      <w:r>
        <w:tab/>
        <w:t xml:space="preserve"> (Required)</w:t>
      </w:r>
    </w:p>
    <w:p w14:paraId="0D20601F" w14:textId="1D8A358E" w:rsidR="00DB0AFD" w:rsidRDefault="00DB0AFD" w:rsidP="00427A0D">
      <w:pPr>
        <w:pStyle w:val="ListParagraph"/>
        <w:numPr>
          <w:ilvl w:val="1"/>
          <w:numId w:val="15"/>
        </w:numPr>
      </w:pPr>
      <w:proofErr w:type="spellStart"/>
      <w:r>
        <w:rPr>
          <w:b/>
          <w:bCs/>
        </w:rPr>
        <w:t>GDAmount</w:t>
      </w:r>
      <w:proofErr w:type="spellEnd"/>
      <w:r>
        <w:t>: SDK Amount object: Required</w:t>
      </w:r>
    </w:p>
    <w:p w14:paraId="2E1433B8" w14:textId="77777777" w:rsidR="00DB0AFD" w:rsidRDefault="00DB0AFD" w:rsidP="00427A0D">
      <w:pPr>
        <w:pStyle w:val="ListParagraph"/>
        <w:numPr>
          <w:ilvl w:val="2"/>
          <w:numId w:val="14"/>
        </w:numPr>
      </w:pPr>
      <w:r>
        <w:rPr>
          <w:b/>
          <w:bCs/>
        </w:rPr>
        <w:t>amount</w:t>
      </w:r>
      <w:r w:rsidRPr="006401B0">
        <w:t>:</w:t>
      </w:r>
      <w:r>
        <w:t xml:space="preserve"> Double (Required) -maximum 2 decimals </w:t>
      </w:r>
    </w:p>
    <w:p w14:paraId="5810E4FF" w14:textId="1B6060E7" w:rsidR="00DB0AFD" w:rsidRDefault="00DB0AFD" w:rsidP="00427A0D">
      <w:pPr>
        <w:pStyle w:val="ListParagraph"/>
        <w:numPr>
          <w:ilvl w:val="2"/>
          <w:numId w:val="14"/>
        </w:numPr>
      </w:pPr>
      <w:r>
        <w:rPr>
          <w:b/>
          <w:bCs/>
        </w:rPr>
        <w:t>currency</w:t>
      </w:r>
      <w:r w:rsidRPr="006401B0">
        <w:t>:</w:t>
      </w:r>
      <w:r>
        <w:t xml:space="preserve"> String (Required) - 3 letters and must be one of the approved currencies</w:t>
      </w:r>
    </w:p>
    <w:bookmarkEnd w:id="106"/>
    <w:bookmarkEnd w:id="107"/>
    <w:p w14:paraId="04E67198" w14:textId="17A085D3" w:rsidR="00333B3C" w:rsidRDefault="00333B3C" w:rsidP="00DB0AFD"/>
    <w:p w14:paraId="4A07B74B" w14:textId="0C7F736D" w:rsidR="007F0F14" w:rsidRDefault="00333B3C" w:rsidP="00DB0AFD">
      <w:r>
        <w:t xml:space="preserve">2. If you need the Form to display the email and </w:t>
      </w:r>
      <w:r w:rsidR="007F0F14">
        <w:t>address</w:t>
      </w:r>
      <w:r>
        <w:t xml:space="preserve"> you should send </w:t>
      </w:r>
      <w:proofErr w:type="spellStart"/>
      <w:r>
        <w:t>showEmail</w:t>
      </w:r>
      <w:proofErr w:type="spellEnd"/>
      <w:r>
        <w:t xml:space="preserve">, and </w:t>
      </w:r>
      <w:proofErr w:type="spellStart"/>
      <w:r>
        <w:t>showAddress</w:t>
      </w:r>
      <w:proofErr w:type="spellEnd"/>
      <w:r>
        <w:t xml:space="preserve"> to true. </w:t>
      </w:r>
      <w:r w:rsidR="007F0F14">
        <w:t xml:space="preserve">If you need the </w:t>
      </w:r>
      <w:proofErr w:type="spellStart"/>
      <w:r w:rsidR="007F0F14">
        <w:t>Geidea</w:t>
      </w:r>
      <w:proofErr w:type="spellEnd"/>
      <w:r w:rsidR="007F0F14">
        <w:t xml:space="preserve"> receipt UI from the transaction you can set </w:t>
      </w:r>
      <w:proofErr w:type="spellStart"/>
      <w:r w:rsidR="007F0F14">
        <w:t>showReceipt</w:t>
      </w:r>
      <w:proofErr w:type="spellEnd"/>
      <w:r w:rsidR="007F0F14">
        <w:t xml:space="preserve"> to true, otherwise you can </w:t>
      </w:r>
      <w:r w:rsidR="001B0C5C">
        <w:t>show your own receipt based on completion objects</w:t>
      </w:r>
    </w:p>
    <w:p w14:paraId="398898B5" w14:textId="576488C2" w:rsidR="00333B3C" w:rsidRDefault="009419D5" w:rsidP="00DB0AFD">
      <w:r>
        <w:t xml:space="preserve">3. </w:t>
      </w:r>
      <w:r w:rsidR="00333B3C">
        <w:t xml:space="preserve">If you send </w:t>
      </w:r>
      <w:proofErr w:type="spellStart"/>
      <w:r w:rsidR="00333B3C">
        <w:t>customerDetails</w:t>
      </w:r>
      <w:proofErr w:type="spellEnd"/>
      <w:r w:rsidR="00333B3C">
        <w:t xml:space="preserve"> already filled (</w:t>
      </w:r>
      <w:proofErr w:type="spellStart"/>
      <w:r w:rsidR="00333B3C">
        <w:t>GDCustomerDetails</w:t>
      </w:r>
      <w:proofErr w:type="spellEnd"/>
      <w:r w:rsidR="00333B3C">
        <w:t xml:space="preserve"> object), the form will be prefilled with the values sen</w:t>
      </w:r>
      <w:r w:rsidR="008167B6">
        <w:t>t</w:t>
      </w:r>
      <w:r w:rsidR="00333B3C">
        <w:t>, otherwise will be empty</w:t>
      </w:r>
    </w:p>
    <w:p w14:paraId="29CC04C0" w14:textId="7A402675" w:rsidR="00333B3C" w:rsidRDefault="009419D5" w:rsidP="00DB0AFD">
      <w:r>
        <w:t>4</w:t>
      </w:r>
      <w:r w:rsidR="008167B6">
        <w:t xml:space="preserve">. Send the </w:t>
      </w:r>
      <w:proofErr w:type="spellStart"/>
      <w:r w:rsidR="008167B6">
        <w:t>GDTokenizationDetails</w:t>
      </w:r>
      <w:proofErr w:type="spellEnd"/>
      <w:r w:rsidR="008167B6">
        <w:t xml:space="preserve"> if you want to enable card tokenization feature see se</w:t>
      </w:r>
      <w:r w:rsidR="00D93BE2">
        <w:t>c</w:t>
      </w:r>
      <w:r w:rsidR="008167B6">
        <w:t xml:space="preserve">tion </w:t>
      </w:r>
      <w:r w:rsidR="00D93BE2">
        <w:t>2</w:t>
      </w:r>
      <w:r w:rsidR="008167B6">
        <w:t>.1.</w:t>
      </w:r>
      <w:r w:rsidR="00D93BE2">
        <w:t xml:space="preserve">8 Pay </w:t>
      </w:r>
      <w:proofErr w:type="gramStart"/>
      <w:r w:rsidR="00D93BE2">
        <w:t>With</w:t>
      </w:r>
      <w:proofErr w:type="gramEnd"/>
      <w:r w:rsidR="00D93BE2">
        <w:t xml:space="preserve"> Token </w:t>
      </w:r>
      <w:r w:rsidR="008167B6">
        <w:t>for details</w:t>
      </w:r>
    </w:p>
    <w:p w14:paraId="0A103F42" w14:textId="41277756" w:rsidR="00E1178C" w:rsidRDefault="00E1178C" w:rsidP="00DB0AFD">
      <w:r>
        <w:t xml:space="preserve">5. For Egypt merchants if you need to add </w:t>
      </w:r>
      <w:proofErr w:type="spellStart"/>
      <w:r>
        <w:t>Meeza</w:t>
      </w:r>
      <w:proofErr w:type="spellEnd"/>
      <w:r>
        <w:t xml:space="preserve"> QR functionality you need to add </w:t>
      </w:r>
      <w:proofErr w:type="spellStart"/>
      <w:r>
        <w:t>GDQRDetails</w:t>
      </w:r>
      <w:proofErr w:type="spellEnd"/>
      <w:r w:rsidR="00DC55B6">
        <w:t xml:space="preserve"> see </w:t>
      </w:r>
      <w:hyperlink w:anchor="_EGYPT_MEEZA_Pay" w:history="1">
        <w:r w:rsidR="00DC55B6" w:rsidRPr="00DC55B6">
          <w:rPr>
            <w:rStyle w:val="Hyperlink"/>
          </w:rPr>
          <w:t>EGYPT MEEZA Pay QR functionality</w:t>
        </w:r>
      </w:hyperlink>
      <w:r w:rsidR="00DC55B6">
        <w:t xml:space="preserve"> for more context. If use this function, every step is included.</w:t>
      </w:r>
    </w:p>
    <w:p w14:paraId="30BECE0C" w14:textId="2F5A2E93" w:rsidR="00E1178C" w:rsidRPr="00A632E3" w:rsidRDefault="00E1178C" w:rsidP="00E1178C">
      <w:proofErr w:type="spellStart"/>
      <w:r w:rsidRPr="008167B6">
        <w:rPr>
          <w:b/>
          <w:bCs/>
        </w:rPr>
        <w:t>GD</w:t>
      </w:r>
      <w:r>
        <w:rPr>
          <w:b/>
          <w:bCs/>
        </w:rPr>
        <w:t>QR</w:t>
      </w:r>
      <w:r w:rsidRPr="008167B6">
        <w:rPr>
          <w:b/>
          <w:bCs/>
        </w:rPr>
        <w:t>Details</w:t>
      </w:r>
      <w:proofErr w:type="spellEnd"/>
      <w:r>
        <w:t xml:space="preserve">: necessary details for </w:t>
      </w:r>
      <w:proofErr w:type="spellStart"/>
      <w:r>
        <w:t>Meeza</w:t>
      </w:r>
      <w:proofErr w:type="spellEnd"/>
      <w:r>
        <w:t xml:space="preserve"> QR</w:t>
      </w:r>
      <w:r>
        <w:t xml:space="preserve"> (</w:t>
      </w:r>
      <w:bookmarkStart w:id="108" w:name="OLE_LINK254"/>
      <w:bookmarkStart w:id="109" w:name="OLE_LINK255"/>
      <w:bookmarkStart w:id="110" w:name="OLE_LINK258"/>
      <w:bookmarkStart w:id="111" w:name="OLE_LINK259"/>
      <w:r>
        <w:t>Optional</w:t>
      </w:r>
      <w:bookmarkEnd w:id="110"/>
      <w:bookmarkEnd w:id="111"/>
      <w:r>
        <w:t>)</w:t>
      </w:r>
      <w:bookmarkEnd w:id="108"/>
      <w:bookmarkEnd w:id="109"/>
    </w:p>
    <w:p w14:paraId="71160C06" w14:textId="7346F3BC" w:rsidR="00E1178C" w:rsidRDefault="00E1178C" w:rsidP="00427A0D">
      <w:pPr>
        <w:pStyle w:val="ListParagraph"/>
        <w:numPr>
          <w:ilvl w:val="1"/>
          <w:numId w:val="15"/>
        </w:numPr>
      </w:pPr>
      <w:proofErr w:type="spellStart"/>
      <w:r>
        <w:rPr>
          <w:b/>
          <w:bCs/>
        </w:rPr>
        <w:t>GD</w:t>
      </w:r>
      <w:r>
        <w:rPr>
          <w:b/>
          <w:bCs/>
        </w:rPr>
        <w:t>P</w:t>
      </w:r>
      <w:r w:rsidR="00854E74">
        <w:rPr>
          <w:b/>
          <w:bCs/>
        </w:rPr>
        <w:t>I</w:t>
      </w:r>
      <w:r>
        <w:rPr>
          <w:b/>
          <w:bCs/>
        </w:rPr>
        <w:t>Customer</w:t>
      </w:r>
      <w:proofErr w:type="spellEnd"/>
      <w:r>
        <w:t xml:space="preserve">: </w:t>
      </w:r>
      <w:r w:rsidR="00854E74">
        <w:t xml:space="preserve">Customer details </w:t>
      </w:r>
    </w:p>
    <w:p w14:paraId="75D84839" w14:textId="023FA387" w:rsidR="00E1178C" w:rsidRDefault="00854E74" w:rsidP="00427A0D">
      <w:pPr>
        <w:pStyle w:val="ListParagraph"/>
        <w:numPr>
          <w:ilvl w:val="2"/>
          <w:numId w:val="14"/>
        </w:numPr>
      </w:pPr>
      <w:r>
        <w:rPr>
          <w:b/>
          <w:bCs/>
        </w:rPr>
        <w:t>name</w:t>
      </w:r>
      <w:r w:rsidR="00E1178C" w:rsidRPr="006401B0">
        <w:t>:</w:t>
      </w:r>
      <w:r w:rsidR="00E1178C">
        <w:t xml:space="preserve"> </w:t>
      </w:r>
      <w:r>
        <w:t>String</w:t>
      </w:r>
      <w:r w:rsidR="00E1178C">
        <w:t xml:space="preserve"> (Required) </w:t>
      </w:r>
      <w:r>
        <w:t>– merchant name</w:t>
      </w:r>
    </w:p>
    <w:p w14:paraId="0557B144" w14:textId="277FD83F" w:rsidR="00E1178C" w:rsidRDefault="00854E74" w:rsidP="00427A0D">
      <w:pPr>
        <w:pStyle w:val="ListParagraph"/>
        <w:numPr>
          <w:ilvl w:val="2"/>
          <w:numId w:val="14"/>
        </w:numPr>
      </w:pPr>
      <w:bookmarkStart w:id="112" w:name="OLE_LINK256"/>
      <w:bookmarkStart w:id="113" w:name="OLE_LINK257"/>
      <w:r>
        <w:rPr>
          <w:b/>
          <w:bCs/>
        </w:rPr>
        <w:t>email</w:t>
      </w:r>
      <w:r w:rsidR="00E1178C" w:rsidRPr="006401B0">
        <w:t>:</w:t>
      </w:r>
      <w:r w:rsidR="00E1178C">
        <w:t xml:space="preserve"> String (</w:t>
      </w:r>
      <w:r>
        <w:t>Optional</w:t>
      </w:r>
      <w:r w:rsidR="00E1178C">
        <w:t xml:space="preserve">) </w:t>
      </w:r>
      <w:r>
        <w:t>–</w:t>
      </w:r>
      <w:r w:rsidR="00E1178C">
        <w:t xml:space="preserve"> </w:t>
      </w:r>
      <w:r>
        <w:t>valid email address</w:t>
      </w:r>
    </w:p>
    <w:p w14:paraId="0F97007C" w14:textId="77E9453A" w:rsidR="00854E74" w:rsidRDefault="00854E74" w:rsidP="00427A0D">
      <w:pPr>
        <w:pStyle w:val="ListParagraph"/>
        <w:numPr>
          <w:ilvl w:val="2"/>
          <w:numId w:val="14"/>
        </w:numPr>
      </w:pPr>
      <w:proofErr w:type="spellStart"/>
      <w:r w:rsidRPr="00854E74">
        <w:rPr>
          <w:b/>
          <w:bCs/>
        </w:rPr>
        <w:t>phoneNumber</w:t>
      </w:r>
      <w:proofErr w:type="spellEnd"/>
      <w:r w:rsidRPr="006401B0">
        <w:t>:</w:t>
      </w:r>
      <w:r>
        <w:t xml:space="preserve"> String (Optional) </w:t>
      </w:r>
      <w:r w:rsidR="00350A4E">
        <w:t xml:space="preserve">– valid Egypt phone </w:t>
      </w:r>
      <w:r w:rsidR="00DC55B6">
        <w:t>number</w:t>
      </w:r>
    </w:p>
    <w:p w14:paraId="75DAAFD9" w14:textId="77777777" w:rsidR="00854E74" w:rsidRDefault="00854E74" w:rsidP="00350A4E">
      <w:pPr>
        <w:pStyle w:val="ListParagraph"/>
        <w:ind w:left="2160"/>
      </w:pPr>
    </w:p>
    <w:bookmarkEnd w:id="112"/>
    <w:bookmarkEnd w:id="113"/>
    <w:p w14:paraId="13CCE409" w14:textId="59F2B067" w:rsidR="00854E74" w:rsidRDefault="00E1178C" w:rsidP="00427A0D">
      <w:pPr>
        <w:pStyle w:val="ListParagraph"/>
        <w:numPr>
          <w:ilvl w:val="1"/>
          <w:numId w:val="14"/>
        </w:numPr>
      </w:pPr>
      <w:proofErr w:type="spellStart"/>
      <w:r w:rsidRPr="00E1178C">
        <w:rPr>
          <w:b/>
          <w:bCs/>
        </w:rPr>
        <w:t>expir</w:t>
      </w:r>
      <w:r w:rsidRPr="00E1178C">
        <w:rPr>
          <w:b/>
          <w:bCs/>
        </w:rPr>
        <w:t>yDate</w:t>
      </w:r>
      <w:proofErr w:type="spellEnd"/>
      <w:r w:rsidR="00854E74">
        <w:t xml:space="preserve">: String </w:t>
      </w:r>
      <w:r>
        <w:t>(</w:t>
      </w:r>
      <w:r>
        <w:t>Optional</w:t>
      </w:r>
      <w:r>
        <w:t>)</w:t>
      </w:r>
      <w:r w:rsidR="00854E74">
        <w:t xml:space="preserve"> string formatted date, if null the default </w:t>
      </w:r>
      <w:proofErr w:type="spellStart"/>
      <w:r w:rsidR="00854E74">
        <w:t>expiryDate</w:t>
      </w:r>
      <w:proofErr w:type="spellEnd"/>
      <w:r w:rsidR="00854E74">
        <w:t xml:space="preserve"> will be used</w:t>
      </w:r>
    </w:p>
    <w:p w14:paraId="5AB7EE38" w14:textId="77777777" w:rsidR="00E1178C" w:rsidRDefault="00E1178C" w:rsidP="00E1178C">
      <w:pPr>
        <w:pStyle w:val="ListParagraph"/>
        <w:ind w:left="1440"/>
      </w:pPr>
    </w:p>
    <w:p w14:paraId="39D1F057" w14:textId="57D56262" w:rsidR="00E1178C" w:rsidRDefault="00E1178C" w:rsidP="00DB0AFD"/>
    <w:p w14:paraId="3D1D8687" w14:textId="77777777" w:rsidR="00E1178C" w:rsidRDefault="00E1178C" w:rsidP="00DB0AFD"/>
    <w:p w14:paraId="3EFAF64B" w14:textId="319719BC" w:rsidR="008167B6" w:rsidRDefault="008167B6" w:rsidP="00DB0AFD"/>
    <w:p w14:paraId="6A95BD2A" w14:textId="05F12432" w:rsidR="00333B3C" w:rsidRDefault="00333B3C" w:rsidP="00C23EDF"/>
    <w:p w14:paraId="39249A6A" w14:textId="18F8FEA3" w:rsidR="00C23EDF" w:rsidRDefault="00C23EDF" w:rsidP="00C23EDF">
      <w:r>
        <w:t>Example Swift:</w:t>
      </w:r>
    </w:p>
    <w:p w14:paraId="5AB29735" w14:textId="7A10DD7A" w:rsidR="00DB0AFD" w:rsidRDefault="00DB0AFD" w:rsidP="00C23EDF"/>
    <w:p w14:paraId="777ECC30" w14:textId="0D4CA24A" w:rsidR="00DB0AFD" w:rsidRDefault="00DB0AFD" w:rsidP="0048654B">
      <w:pPr>
        <w:shd w:val="clear" w:color="auto" w:fill="BFBFBF" w:themeFill="background1" w:themeFillShade="BF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color w:val="9B2393"/>
        </w:rPr>
      </w:pPr>
      <w:proofErr w:type="spellStart"/>
      <w:r w:rsidRPr="00DB0AFD">
        <w:rPr>
          <w:rFonts w:asciiTheme="minorHAnsi" w:hAnsiTheme="minorHAnsi" w:cstheme="minorHAnsi"/>
          <w:color w:val="1C464A"/>
        </w:rPr>
        <w:t>GeideaPaymentAPI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326D74"/>
        </w:rPr>
        <w:t>payWithGeideaForm</w:t>
      </w:r>
      <w:proofErr w:type="spellEnd"/>
      <w:r w:rsidRPr="00DB0AFD">
        <w:rPr>
          <w:rFonts w:asciiTheme="minorHAnsi" w:hAnsiTheme="minorHAnsi" w:cstheme="minorHAnsi"/>
          <w:color w:val="000000"/>
        </w:rPr>
        <w:t>(</w:t>
      </w:r>
      <w:proofErr w:type="spellStart"/>
      <w:r w:rsidRPr="00DB0AFD">
        <w:rPr>
          <w:rFonts w:asciiTheme="minorHAnsi" w:hAnsiTheme="minorHAnsi" w:cstheme="minorHAnsi"/>
          <w:color w:val="000000"/>
        </w:rPr>
        <w:t>theAmount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amount, </w:t>
      </w:r>
      <w:proofErr w:type="spellStart"/>
      <w:r w:rsidRPr="00DB0AFD">
        <w:rPr>
          <w:rFonts w:asciiTheme="minorHAnsi" w:hAnsiTheme="minorHAnsi" w:cstheme="minorHAnsi"/>
          <w:color w:val="000000"/>
        </w:rPr>
        <w:t>showAddress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r w:rsidR="007F0F14">
        <w:rPr>
          <w:rFonts w:asciiTheme="minorHAnsi" w:hAnsiTheme="minorHAnsi" w:cstheme="minorHAnsi"/>
          <w:color w:val="326D74"/>
        </w:rPr>
        <w:t>true or false</w:t>
      </w:r>
      <w:r w:rsidRPr="00DB0AFD">
        <w:rPr>
          <w:rFonts w:asciiTheme="minorHAnsi" w:hAnsiTheme="minorHAnsi" w:cstheme="minorHAnsi"/>
          <w:color w:val="000000"/>
        </w:rPr>
        <w:t xml:space="preserve">, </w:t>
      </w:r>
      <w:bookmarkStart w:id="114" w:name="OLE_LINK274"/>
      <w:bookmarkStart w:id="115" w:name="OLE_LINK275"/>
      <w:proofErr w:type="spellStart"/>
      <w:r w:rsidRPr="00DB0AFD">
        <w:rPr>
          <w:rFonts w:asciiTheme="minorHAnsi" w:hAnsiTheme="minorHAnsi" w:cstheme="minorHAnsi"/>
          <w:color w:val="000000"/>
        </w:rPr>
        <w:t>showEmail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bookmarkEnd w:id="114"/>
      <w:bookmarkEnd w:id="115"/>
      <w:r w:rsidR="007F0F14">
        <w:rPr>
          <w:rFonts w:asciiTheme="minorHAnsi" w:hAnsiTheme="minorHAnsi" w:cstheme="minorHAnsi"/>
          <w:color w:val="326D74"/>
        </w:rPr>
        <w:t>true or false</w:t>
      </w:r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7F0F14" w:rsidRPr="00DB0AFD">
        <w:rPr>
          <w:rFonts w:asciiTheme="minorHAnsi" w:hAnsiTheme="minorHAnsi" w:cstheme="minorHAnsi"/>
          <w:color w:val="000000"/>
        </w:rPr>
        <w:t>show</w:t>
      </w:r>
      <w:r w:rsidR="007F0F14">
        <w:rPr>
          <w:rFonts w:asciiTheme="minorHAnsi" w:hAnsiTheme="minorHAnsi" w:cstheme="minorHAnsi"/>
          <w:color w:val="000000"/>
        </w:rPr>
        <w:t>Receipt</w:t>
      </w:r>
      <w:proofErr w:type="spellEnd"/>
      <w:r w:rsidR="007F0F14" w:rsidRPr="00DB0AFD">
        <w:rPr>
          <w:rFonts w:asciiTheme="minorHAnsi" w:hAnsiTheme="minorHAnsi" w:cstheme="minorHAnsi"/>
          <w:color w:val="000000"/>
        </w:rPr>
        <w:t xml:space="preserve">: </w:t>
      </w:r>
      <w:r w:rsidR="007F0F14">
        <w:rPr>
          <w:rFonts w:asciiTheme="minorHAnsi" w:hAnsiTheme="minorHAnsi" w:cstheme="minorHAnsi"/>
          <w:color w:val="326D74"/>
        </w:rPr>
        <w:t>true or false</w:t>
      </w:r>
      <w:r w:rsidR="007F0F14" w:rsidRPr="00DB0AF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customerDetails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customerDetails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config: </w:t>
      </w:r>
      <w:proofErr w:type="spellStart"/>
      <w:proofErr w:type="gramStart"/>
      <w:r w:rsidRPr="00DB0AFD">
        <w:rPr>
          <w:rFonts w:asciiTheme="minorHAnsi" w:hAnsiTheme="minorHAnsi" w:cstheme="minorHAnsi"/>
          <w:b/>
          <w:bCs/>
          <w:color w:val="9B2393"/>
        </w:rPr>
        <w:t>self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326D74"/>
        </w:rPr>
        <w:t>merchantConfig</w:t>
      </w:r>
      <w:proofErr w:type="spellEnd"/>
      <w:proofErr w:type="gram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E1178C">
        <w:rPr>
          <w:rFonts w:asciiTheme="minorHAnsi" w:hAnsiTheme="minorHAnsi" w:cstheme="minorHAnsi"/>
          <w:color w:val="000000"/>
        </w:rPr>
        <w:t>paymentIntentId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E1178C">
        <w:rPr>
          <w:rFonts w:asciiTheme="minorHAnsi" w:hAnsiTheme="minorHAnsi" w:cstheme="minorHAnsi"/>
          <w:color w:val="000000"/>
        </w:rPr>
        <w:t>paymentIntentID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>,</w:t>
      </w:r>
      <w:r w:rsidR="00854E74" w:rsidRPr="00854E74">
        <w:rPr>
          <w:rFonts w:ascii="Menlo" w:hAnsi="Menlo" w:cs="Menlo"/>
          <w:color w:val="67B7A4"/>
          <w:sz w:val="24"/>
          <w:szCs w:val="24"/>
        </w:rPr>
        <w:t xml:space="preserve"> </w:t>
      </w:r>
      <w:proofErr w:type="spellStart"/>
      <w:r w:rsidR="00854E74" w:rsidRPr="00854E74">
        <w:rPr>
          <w:rFonts w:asciiTheme="minorHAnsi" w:hAnsiTheme="minorHAnsi" w:cstheme="minorHAnsi"/>
          <w:b/>
          <w:bCs/>
          <w:color w:val="67B7A4"/>
        </w:rPr>
        <w:t>qrDetails</w:t>
      </w:r>
      <w:proofErr w:type="spellEnd"/>
      <w:r w:rsidR="00854E74" w:rsidRPr="00854E74">
        <w:rPr>
          <w:rFonts w:asciiTheme="minorHAnsi" w:hAnsiTheme="minorHAnsi" w:cstheme="minorHAnsi"/>
          <w:b/>
          <w:bCs/>
          <w:color w:val="FFFFFF"/>
        </w:rPr>
        <w:t xml:space="preserve">: </w:t>
      </w:r>
      <w:proofErr w:type="spellStart"/>
      <w:r w:rsidR="00854E74" w:rsidRPr="00854E74">
        <w:rPr>
          <w:rFonts w:asciiTheme="minorHAnsi" w:hAnsiTheme="minorHAnsi" w:cstheme="minorHAnsi"/>
          <w:b/>
          <w:bCs/>
          <w:color w:val="FFFFFF"/>
        </w:rPr>
        <w:t>qrDetails</w:t>
      </w:r>
      <w:proofErr w:type="spellEnd"/>
      <w:r w:rsidR="00854E74" w:rsidRPr="00854E74">
        <w:rPr>
          <w:rFonts w:asciiTheme="minorHAnsi" w:hAnsiTheme="minorHAnsi" w:cstheme="minorHAnsi"/>
          <w:b/>
          <w:bCs/>
          <w:color w:val="FFFFFF"/>
        </w:rPr>
        <w:t xml:space="preserve">, </w:t>
      </w:r>
      <w:r w:rsidR="00854E74">
        <w:rPr>
          <w:rFonts w:asciiTheme="minorHAnsi" w:hAnsiTheme="minorHAnsi" w:cstheme="minorHAnsi"/>
          <w:b/>
          <w:bCs/>
          <w:color w:val="FFFFFF"/>
        </w:rPr>
        <w:t xml:space="preserve"> </w:t>
      </w:r>
      <w:proofErr w:type="spellStart"/>
      <w:r w:rsidR="00854E74" w:rsidRPr="00854E74">
        <w:rPr>
          <w:rFonts w:asciiTheme="minorHAnsi" w:hAnsiTheme="minorHAnsi" w:cstheme="minorHAnsi"/>
          <w:b/>
          <w:bCs/>
          <w:color w:val="67B7A4"/>
        </w:rPr>
        <w:t>paymentMethods</w:t>
      </w:r>
      <w:proofErr w:type="spellEnd"/>
      <w:r w:rsidR="00854E74" w:rsidRPr="00854E74">
        <w:rPr>
          <w:rFonts w:asciiTheme="minorHAnsi" w:hAnsiTheme="minorHAnsi" w:cstheme="minorHAnsi"/>
          <w:b/>
          <w:bCs/>
          <w:color w:val="FFFFFF"/>
        </w:rPr>
        <w:t xml:space="preserve">: </w:t>
      </w:r>
      <w:proofErr w:type="spellStart"/>
      <w:r w:rsidR="00854E74" w:rsidRPr="00854E74">
        <w:rPr>
          <w:rFonts w:asciiTheme="minorHAnsi" w:hAnsiTheme="minorHAnsi" w:cstheme="minorHAnsi"/>
          <w:b/>
          <w:bCs/>
          <w:color w:val="FFFFFF"/>
        </w:rPr>
        <w:t>paymentMethods</w:t>
      </w:r>
      <w:proofErr w:type="spellEnd"/>
      <w:r w:rsidR="00854E74">
        <w:rPr>
          <w:rFonts w:ascii="Menlo" w:hAnsi="Menlo" w:cs="Menlo"/>
          <w:color w:val="FFFFFF"/>
          <w:sz w:val="24"/>
          <w:szCs w:val="24"/>
        </w:rPr>
        <w:t>,</w:t>
      </w:r>
      <w:r w:rsidR="00854E74" w:rsidRPr="00340D8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40D83" w:rsidRPr="00340D83">
        <w:rPr>
          <w:rFonts w:asciiTheme="minorHAnsi" w:hAnsiTheme="minorHAnsi" w:cstheme="minorHAnsi"/>
          <w:color w:val="000000"/>
        </w:rPr>
        <w:t>viewController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 xml:space="preserve">: </w:t>
      </w:r>
      <w:r w:rsidR="00340D83" w:rsidRPr="00340D83">
        <w:rPr>
          <w:rFonts w:asciiTheme="minorHAnsi" w:hAnsiTheme="minorHAnsi" w:cstheme="minorHAnsi"/>
          <w:b/>
          <w:bCs/>
          <w:color w:val="9B2393"/>
        </w:rPr>
        <w:t>self</w:t>
      </w:r>
      <w:r w:rsidRPr="00DB0AFD">
        <w:rPr>
          <w:rFonts w:asciiTheme="minorHAnsi" w:hAnsiTheme="minorHAnsi" w:cstheme="minorHAnsi"/>
          <w:color w:val="000000"/>
        </w:rPr>
        <w:t xml:space="preserve">, completion:{ response, error </w:t>
      </w:r>
      <w:r w:rsidRPr="00DB0AFD">
        <w:rPr>
          <w:rFonts w:asciiTheme="minorHAnsi" w:hAnsiTheme="minorHAnsi" w:cstheme="minorHAnsi"/>
          <w:b/>
          <w:bCs/>
          <w:color w:val="9B2393"/>
        </w:rPr>
        <w:t>in</w:t>
      </w:r>
    </w:p>
    <w:p w14:paraId="0C8A5433" w14:textId="77777777" w:rsidR="00E13F15" w:rsidRPr="00DB0AFD" w:rsidRDefault="00E13F15" w:rsidP="0048654B">
      <w:pPr>
        <w:shd w:val="clear" w:color="auto" w:fill="BFBFBF" w:themeFill="background1" w:themeFillShade="BF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</w:p>
    <w:p w14:paraId="268962B5" w14:textId="422DAEF5" w:rsidR="00C23EDF" w:rsidRDefault="00C23EDF" w:rsidP="0048654B">
      <w:pPr>
        <w:shd w:val="clear" w:color="auto" w:fill="BFBFBF" w:themeFill="background1" w:themeFillShade="BF"/>
      </w:pPr>
      <w:r>
        <w:t>})</w:t>
      </w:r>
    </w:p>
    <w:p w14:paraId="7F9C7E3C" w14:textId="42B8BEB2" w:rsidR="00C23EDF" w:rsidRDefault="00C23EDF" w:rsidP="00C23EDF"/>
    <w:p w14:paraId="31A3C4C0" w14:textId="6C553E5D" w:rsidR="00C23EDF" w:rsidRPr="00673B9A" w:rsidRDefault="00C23EDF" w:rsidP="00C23EDF">
      <w:r>
        <w:t>Example Objective C:</w:t>
      </w:r>
    </w:p>
    <w:p w14:paraId="72BFC473" w14:textId="671EFE68" w:rsidR="00C23EDF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41E073A7" w14:textId="61980C4A" w:rsidR="00C23EDF" w:rsidRDefault="00DB0AFD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DB0AFD">
        <w:rPr>
          <w:rFonts w:asciiTheme="minorHAnsi" w:hAnsiTheme="minorHAnsi" w:cstheme="minorHAnsi"/>
          <w:color w:val="2F363D"/>
        </w:rPr>
        <w:t>[</w:t>
      </w:r>
      <w:proofErr w:type="spellStart"/>
      <w:r w:rsidRPr="00DB0AFD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DB0AFD">
        <w:rPr>
          <w:rFonts w:asciiTheme="minorHAnsi" w:hAnsiTheme="minorHAnsi" w:cstheme="minorHAnsi"/>
          <w:color w:val="2F363D"/>
        </w:rPr>
        <w:t>payWithGeideaFormWithTheAmount:amount</w:t>
      </w:r>
      <w:proofErr w:type="spellEnd"/>
      <w:proofErr w:type="gram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showAddress:Bool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showEmail:Bool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7F0F14">
        <w:rPr>
          <w:rFonts w:asciiTheme="minorHAnsi" w:hAnsiTheme="minorHAnsi" w:cstheme="minorHAnsi"/>
          <w:color w:val="2F363D"/>
        </w:rPr>
        <w:t>showReceipt</w:t>
      </w:r>
      <w:proofErr w:type="spellEnd"/>
      <w:r w:rsidR="007F0F14">
        <w:rPr>
          <w:rFonts w:asciiTheme="minorHAnsi" w:hAnsiTheme="minorHAnsi" w:cstheme="minorHAnsi"/>
          <w:color w:val="2F363D"/>
        </w:rPr>
        <w:t xml:space="preserve">: Bool </w:t>
      </w:r>
      <w:proofErr w:type="spellStart"/>
      <w:r w:rsidRPr="00DB0AFD">
        <w:rPr>
          <w:rFonts w:asciiTheme="minorHAnsi" w:hAnsiTheme="minorHAnsi" w:cstheme="minorHAnsi"/>
          <w:color w:val="2F363D"/>
        </w:rPr>
        <w:t>tokenizationDetails:tokenizationDetails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customerDetails:NULL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applePayDetails:applePayDetails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config:self.config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854E74">
        <w:rPr>
          <w:rFonts w:asciiTheme="minorHAnsi" w:hAnsiTheme="minorHAnsi" w:cstheme="minorHAnsi"/>
          <w:color w:val="2F363D"/>
        </w:rPr>
        <w:t>paymentIntentI</w:t>
      </w:r>
      <w:r w:rsidR="00A51320">
        <w:rPr>
          <w:rFonts w:asciiTheme="minorHAnsi" w:hAnsiTheme="minorHAnsi" w:cstheme="minorHAnsi"/>
          <w:color w:val="2F363D"/>
        </w:rPr>
        <w:t>d</w:t>
      </w:r>
      <w:proofErr w:type="spellEnd"/>
      <w:r w:rsidR="0076228B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A51320">
        <w:rPr>
          <w:rFonts w:asciiTheme="minorHAnsi" w:hAnsiTheme="minorHAnsi" w:cstheme="minorHAnsi"/>
          <w:color w:val="2F363D"/>
        </w:rPr>
        <w:t>paymentIntentId</w:t>
      </w:r>
      <w:proofErr w:type="spellEnd"/>
      <w:r w:rsidR="00350A4E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350A4E">
        <w:rPr>
          <w:rFonts w:asciiTheme="minorHAnsi" w:hAnsiTheme="minorHAnsi" w:cstheme="minorHAnsi"/>
          <w:color w:val="2F363D"/>
        </w:rPr>
        <w:t>qrDetails</w:t>
      </w:r>
      <w:proofErr w:type="spellEnd"/>
      <w:r w:rsidR="00350A4E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350A4E">
        <w:rPr>
          <w:rFonts w:asciiTheme="minorHAnsi" w:hAnsiTheme="minorHAnsi" w:cstheme="minorHAnsi"/>
          <w:color w:val="2F363D"/>
        </w:rPr>
        <w:t>QrDetails</w:t>
      </w:r>
      <w:proofErr w:type="spellEnd"/>
      <w:r w:rsidR="0076228B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navController</w:t>
      </w:r>
      <w:proofErr w:type="spellEnd"/>
      <w:r w:rsidRPr="00DB0AFD">
        <w:rPr>
          <w:rFonts w:asciiTheme="minorHAnsi" w:hAnsiTheme="minorHAnsi" w:cstheme="minorHAnsi"/>
          <w:color w:val="2F363D"/>
        </w:rPr>
        <w:t>: **self** completion:^(</w:t>
      </w:r>
      <w:proofErr w:type="spellStart"/>
      <w:r w:rsidRPr="00DB0AFD">
        <w:rPr>
          <w:rFonts w:asciiTheme="minorHAnsi" w:hAnsiTheme="minorHAnsi" w:cstheme="minorHAnsi"/>
          <w:color w:val="2F363D"/>
        </w:rPr>
        <w:t>GDOrderResponse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DB0AFD">
        <w:rPr>
          <w:rFonts w:asciiTheme="minorHAnsi" w:hAnsiTheme="minorHAnsi" w:cstheme="minorHAnsi"/>
          <w:color w:val="2F363D"/>
        </w:rPr>
        <w:t>GDErrorResponse</w:t>
      </w:r>
      <w:proofErr w:type="spellEnd"/>
      <w:r w:rsidRPr="00DB0AFD">
        <w:rPr>
          <w:rFonts w:asciiTheme="minorHAnsi" w:hAnsiTheme="minorHAnsi" w:cstheme="minorHAnsi"/>
          <w:color w:val="2F363D"/>
        </w:rPr>
        <w:t>* error)</w:t>
      </w:r>
      <w:r>
        <w:rPr>
          <w:rFonts w:ascii="Menlo" w:hAnsi="Menlo" w:cs="Menlo"/>
          <w:color w:val="2F363D"/>
          <w:sz w:val="24"/>
          <w:szCs w:val="24"/>
        </w:rPr>
        <w:t xml:space="preserve"> </w:t>
      </w:r>
      <w:r w:rsidR="00C23EDF" w:rsidRPr="00163D85">
        <w:rPr>
          <w:rFonts w:asciiTheme="minorHAnsi" w:hAnsiTheme="minorHAnsi" w:cstheme="minorHAnsi"/>
          <w:color w:val="2F363D"/>
        </w:rPr>
        <w:t xml:space="preserve"> {</w:t>
      </w:r>
    </w:p>
    <w:p w14:paraId="68F1E126" w14:textId="22575024" w:rsidR="0048654B" w:rsidRDefault="0048654B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</w:p>
    <w:p w14:paraId="0AAA3DB0" w14:textId="77777777" w:rsidR="0048654B" w:rsidRPr="00163D85" w:rsidRDefault="0048654B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</w:p>
    <w:p w14:paraId="6D220574" w14:textId="1B3AD2D9" w:rsidR="00C93CFA" w:rsidRPr="00D93BE2" w:rsidRDefault="00C23EDF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</w:t>
      </w:r>
      <w:r w:rsidR="00D93BE2" w:rsidRPr="00E523AA">
        <w:rPr>
          <w:rFonts w:cs="Calibri"/>
          <w:color w:val="2F363D"/>
        </w:rPr>
        <w:t>}}</w:t>
      </w:r>
      <w:r w:rsidR="006B3DBB">
        <w:rPr>
          <w:rFonts w:cs="Calibri"/>
          <w:color w:val="2F363D"/>
        </w:rPr>
        <w:t>];</w:t>
      </w:r>
    </w:p>
    <w:p w14:paraId="7F980E67" w14:textId="076D81A7" w:rsidR="00C93CFA" w:rsidRDefault="00C93CFA" w:rsidP="00C93CFA"/>
    <w:p w14:paraId="0F139D71" w14:textId="77777777" w:rsidR="00C93CFA" w:rsidRPr="00C93CFA" w:rsidRDefault="00C93CFA" w:rsidP="00C93CFA"/>
    <w:p w14:paraId="2D41A660" w14:textId="346E1F55" w:rsidR="00372ABC" w:rsidRDefault="00372ABC" w:rsidP="00427A0D">
      <w:pPr>
        <w:pStyle w:val="Heading3"/>
        <w:numPr>
          <w:ilvl w:val="2"/>
          <w:numId w:val="20"/>
        </w:numPr>
      </w:pPr>
      <w:bookmarkStart w:id="116" w:name="_Toc67583109"/>
      <w:bookmarkStart w:id="117" w:name="OLE_LINK260"/>
      <w:bookmarkStart w:id="118" w:name="OLE_LINK261"/>
      <w:r>
        <w:t>Get Filtered Orders</w:t>
      </w:r>
      <w:r w:rsidR="001A1FDD">
        <w:t>, Get Order By id</w:t>
      </w:r>
      <w:r w:rsidR="002215EC">
        <w:t xml:space="preserve">. </w:t>
      </w:r>
      <w:r w:rsidR="002215EC" w:rsidRPr="002215EC">
        <w:rPr>
          <w:color w:val="FF0000"/>
        </w:rPr>
        <w:t>Optional for Mobile SDK</w:t>
      </w:r>
      <w:r w:rsidR="00290D1F">
        <w:t>:</w:t>
      </w:r>
      <w:bookmarkEnd w:id="116"/>
    </w:p>
    <w:bookmarkEnd w:id="117"/>
    <w:bookmarkEnd w:id="118"/>
    <w:p w14:paraId="3C3FA89D" w14:textId="713453E4" w:rsidR="00372ABC" w:rsidRDefault="00372ABC" w:rsidP="00372ABC"/>
    <w:p w14:paraId="552B9AE1" w14:textId="31300624" w:rsidR="002215EC" w:rsidRDefault="00372ABC" w:rsidP="00F96ECA">
      <w:r>
        <w:t xml:space="preserve">You can get all your </w:t>
      </w:r>
      <w:r w:rsidR="00F96ECA">
        <w:t xml:space="preserve">existing </w:t>
      </w:r>
      <w:r>
        <w:t xml:space="preserve">orders </w:t>
      </w:r>
      <w:r w:rsidR="00F96ECA">
        <w:t>by filter parameters with paginated results</w:t>
      </w:r>
      <w:r w:rsidR="002215EC">
        <w:t>.</w:t>
      </w:r>
      <w:r w:rsidR="00F96ECA" w:rsidRPr="00F96ECA">
        <w:t xml:space="preserve"> </w:t>
      </w:r>
    </w:p>
    <w:p w14:paraId="613404A4" w14:textId="5E8C67E1" w:rsidR="00F96ECA" w:rsidRDefault="002215EC" w:rsidP="00F96ECA">
      <w:r>
        <w:t>- The</w:t>
      </w:r>
      <w:r w:rsidR="00F96ECA">
        <w:t xml:space="preserve"> function </w:t>
      </w:r>
      <w:proofErr w:type="spellStart"/>
      <w:r w:rsidR="00F96ECA">
        <w:rPr>
          <w:rFonts w:ascii="Consolas" w:hAnsi="Consolas"/>
          <w:sz w:val="20"/>
          <w:szCs w:val="20"/>
        </w:rPr>
        <w:t>GeideaPaymentApi.getOrders</w:t>
      </w:r>
      <w:proofErr w:type="spellEnd"/>
      <w:r w:rsidR="00F96ECA">
        <w:rPr>
          <w:rFonts w:ascii="Consolas" w:hAnsi="Consolas"/>
          <w:sz w:val="20"/>
          <w:szCs w:val="20"/>
        </w:rPr>
        <w:t xml:space="preserve"> </w:t>
      </w:r>
      <w:r w:rsidR="00F96ECA">
        <w:t>should have the following parameters:</w:t>
      </w:r>
    </w:p>
    <w:p w14:paraId="768F43E0" w14:textId="23A2FDE4" w:rsidR="00F96ECA" w:rsidRDefault="00F96ECA" w:rsidP="00372ABC">
      <w:pPr>
        <w:ind w:left="270"/>
      </w:pPr>
    </w:p>
    <w:p w14:paraId="176D4D79" w14:textId="2296BDBA" w:rsidR="00F96ECA" w:rsidRDefault="00F96ECA" w:rsidP="00427A0D">
      <w:pPr>
        <w:pStyle w:val="ListParagraph"/>
        <w:numPr>
          <w:ilvl w:val="0"/>
          <w:numId w:val="15"/>
        </w:numPr>
      </w:pPr>
      <w:proofErr w:type="spellStart"/>
      <w:r w:rsidRPr="00F96ECA">
        <w:rPr>
          <w:rFonts w:asciiTheme="minorHAnsi" w:hAnsiTheme="minorHAnsi" w:cstheme="minorHAnsi"/>
          <w:b/>
          <w:bCs/>
          <w:color w:val="1C464A"/>
        </w:rPr>
        <w:t>GDOrdersFilter</w:t>
      </w:r>
      <w:proofErr w:type="spellEnd"/>
      <w:r>
        <w:t>: SDK filter object: Required</w:t>
      </w:r>
    </w:p>
    <w:p w14:paraId="5741D94C" w14:textId="043A59D7" w:rsidR="00F96ECA" w:rsidRDefault="00F96ECA" w:rsidP="00427A0D">
      <w:pPr>
        <w:pStyle w:val="ListParagraph"/>
        <w:numPr>
          <w:ilvl w:val="2"/>
          <w:numId w:val="14"/>
        </w:numPr>
      </w:pPr>
      <w:r>
        <w:rPr>
          <w:b/>
          <w:bCs/>
        </w:rPr>
        <w:t>Take</w:t>
      </w:r>
      <w:r w:rsidRPr="006401B0">
        <w:t>:</w:t>
      </w:r>
      <w:r>
        <w:t xml:space="preserve"> Int (</w:t>
      </w:r>
      <w:r w:rsidR="001A1FDD">
        <w:t>Required</w:t>
      </w:r>
      <w:r w:rsidR="00963B4D">
        <w:t>) represents number of items, used</w:t>
      </w:r>
      <w:r>
        <w:t xml:space="preserve"> for pagination with default value is 20</w:t>
      </w:r>
    </w:p>
    <w:p w14:paraId="6BA02FEF" w14:textId="01229581" w:rsidR="00963B4D" w:rsidRDefault="00F96ECA" w:rsidP="00427A0D">
      <w:pPr>
        <w:pStyle w:val="ListParagraph"/>
        <w:numPr>
          <w:ilvl w:val="2"/>
          <w:numId w:val="14"/>
        </w:numPr>
      </w:pPr>
      <w:r>
        <w:rPr>
          <w:b/>
          <w:bCs/>
        </w:rPr>
        <w:t>Skip</w:t>
      </w:r>
      <w:r w:rsidRPr="006401B0">
        <w:t>:</w:t>
      </w:r>
      <w:r>
        <w:t xml:space="preserve"> Int (</w:t>
      </w:r>
      <w:r w:rsidR="001A1FDD">
        <w:t>Required</w:t>
      </w:r>
      <w:r>
        <w:t xml:space="preserve">) </w:t>
      </w:r>
      <w:r w:rsidR="00963B4D">
        <w:t xml:space="preserve">represents the skip number items, used for pagination with default value is 0. You need to provide the skip number as </w:t>
      </w:r>
      <w:proofErr w:type="spellStart"/>
      <w:proofErr w:type="gramStart"/>
      <w:r w:rsidR="00963B4D">
        <w:t>items.count</w:t>
      </w:r>
      <w:proofErr w:type="spellEnd"/>
      <w:proofErr w:type="gramEnd"/>
    </w:p>
    <w:p w14:paraId="3B91136E" w14:textId="10C0AB01" w:rsidR="00963B4D" w:rsidRPr="00963B4D" w:rsidRDefault="00963B4D" w:rsidP="00427A0D">
      <w:pPr>
        <w:pStyle w:val="ListParagraph"/>
        <w:numPr>
          <w:ilvl w:val="2"/>
          <w:numId w:val="1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 w:rsidRPr="00963B4D">
        <w:rPr>
          <w:b/>
          <w:bCs/>
        </w:rPr>
        <w:t>DetailedStatuses</w:t>
      </w:r>
      <w:proofErr w:type="spellEnd"/>
      <w:r w:rsidRPr="006401B0">
        <w:t>:</w:t>
      </w:r>
      <w:r>
        <w:t xml:space="preserve"> [String] (Optional) represents an array of </w:t>
      </w:r>
      <w:proofErr w:type="spellStart"/>
      <w:r>
        <w:t>DetailedStatuses</w:t>
      </w:r>
      <w:proofErr w:type="spellEnd"/>
      <w:r>
        <w:t xml:space="preserve"> for your filter, range of available values</w:t>
      </w:r>
      <w:proofErr w:type="gramStart"/>
      <w:r>
        <w:t xml:space="preserve">:  </w:t>
      </w:r>
      <w:r w:rsidR="00C93CFA">
        <w:t>[</w:t>
      </w:r>
      <w:proofErr w:type="gramEnd"/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Initiated","Authenticated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AuthenticationFailed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AuthorizationFailed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"CaptureFailed"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"PayFailed"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"Authorized"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"Captured"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"Paid"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"Refunded"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"Cancelled"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"ServerTimedOut"</w:t>
      </w:r>
      <w:r w:rsidRPr="00963B4D">
        <w:rPr>
          <w:rFonts w:asciiTheme="minorHAnsi" w:hAnsiTheme="minorHAnsi" w:cstheme="minorHAnsi"/>
          <w:color w:val="000000"/>
        </w:rPr>
        <w:t>),</w:t>
      </w:r>
      <w:r w:rsidRPr="00963B4D">
        <w:rPr>
          <w:rFonts w:asciiTheme="minorHAnsi" w:hAnsiTheme="minorHAnsi" w:cstheme="minorHAnsi"/>
          <w:color w:val="C41A16"/>
        </w:rPr>
        <w:t>"ClientTimedOut"</w:t>
      </w:r>
      <w:r w:rsidRPr="00963B4D">
        <w:rPr>
          <w:rFonts w:asciiTheme="minorHAnsi" w:hAnsiTheme="minorHAnsi" w:cstheme="minorHAnsi"/>
          <w:color w:val="000000"/>
        </w:rPr>
        <w:t>),</w:t>
      </w:r>
      <w:r w:rsidRPr="00963B4D">
        <w:rPr>
          <w:rFonts w:asciiTheme="minorHAnsi" w:hAnsiTheme="minorHAnsi" w:cstheme="minorHAnsi"/>
          <w:color w:val="C41A16"/>
        </w:rPr>
        <w:t>"Blocked"</w:t>
      </w:r>
      <w:r w:rsidRPr="00963B4D">
        <w:rPr>
          <w:rFonts w:asciiTheme="minorHAnsi" w:hAnsiTheme="minorHAnsi" w:cstheme="minorHAnsi"/>
          <w:color w:val="000000"/>
        </w:rPr>
        <w:t>]</w:t>
      </w:r>
    </w:p>
    <w:p w14:paraId="222C3F81" w14:textId="047B82F8" w:rsidR="00963B4D" w:rsidRPr="00963B4D" w:rsidRDefault="00963B4D" w:rsidP="00427A0D">
      <w:pPr>
        <w:pStyle w:val="ListParagraph"/>
        <w:numPr>
          <w:ilvl w:val="2"/>
          <w:numId w:val="1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r w:rsidRPr="00C93CFA">
        <w:rPr>
          <w:b/>
          <w:bCs/>
        </w:rPr>
        <w:t>Status</w:t>
      </w:r>
      <w:r w:rsidRPr="006401B0">
        <w:t>:</w:t>
      </w:r>
      <w:r>
        <w:t xml:space="preserve"> String (Optional) represents a String for your filter, must be one of available values:  </w:t>
      </w:r>
      <w:r w:rsidR="00C93CFA" w:rsidRPr="00C93CFA">
        <w:rPr>
          <w:rFonts w:asciiTheme="minorHAnsi" w:hAnsiTheme="minorHAnsi" w:cstheme="minorHAnsi"/>
          <w:color w:val="C41A16"/>
        </w:rPr>
        <w:t>"</w:t>
      </w:r>
      <w:r w:rsidRPr="00C93CFA">
        <w:rPr>
          <w:rFonts w:asciiTheme="minorHAnsi" w:hAnsiTheme="minorHAnsi" w:cstheme="minorHAnsi"/>
          <w:color w:val="C41A16"/>
        </w:rPr>
        <w:t>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4200D9B8" w14:textId="7EF2CC4C" w:rsidR="00C93CFA" w:rsidRPr="00963B4D" w:rsidRDefault="00C93CFA" w:rsidP="00427A0D">
      <w:pPr>
        <w:pStyle w:val="ListParagraph"/>
        <w:numPr>
          <w:ilvl w:val="2"/>
          <w:numId w:val="1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b/>
          <w:bCs/>
        </w:rPr>
        <w:t>FromDate</w:t>
      </w:r>
      <w:proofErr w:type="spellEnd"/>
      <w:r w:rsidRPr="006401B0">
        <w:t>:</w:t>
      </w:r>
      <w:r>
        <w:t xml:space="preserve"> Date (Optional) represents a String for your filter, must be one of available values:  </w:t>
      </w:r>
      <w:r w:rsidRPr="00C93CFA">
        <w:rPr>
          <w:rFonts w:asciiTheme="minorHAnsi" w:hAnsiTheme="minorHAnsi" w:cstheme="minorHAnsi"/>
          <w:color w:val="C41A16"/>
        </w:rPr>
        <w:t>"Success"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35AD3EC3" w14:textId="1CB65976" w:rsidR="00C93CFA" w:rsidRPr="00963B4D" w:rsidRDefault="00C93CFA" w:rsidP="00427A0D">
      <w:pPr>
        <w:pStyle w:val="ListParagraph"/>
        <w:numPr>
          <w:ilvl w:val="2"/>
          <w:numId w:val="1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b/>
          <w:bCs/>
        </w:rPr>
        <w:t>ToDate</w:t>
      </w:r>
      <w:proofErr w:type="spellEnd"/>
      <w:r w:rsidRPr="006401B0">
        <w:t>:</w:t>
      </w:r>
      <w:r>
        <w:t xml:space="preserve"> Date (Optional) represents a String for your filter, must be one of available values:  </w:t>
      </w:r>
      <w:r w:rsidRPr="00C93CFA">
        <w:rPr>
          <w:rFonts w:asciiTheme="minorHAnsi" w:hAnsiTheme="minorHAnsi" w:cstheme="minorHAnsi"/>
          <w:color w:val="C41A16"/>
        </w:rPr>
        <w:t>"Success"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143A2E40" w14:textId="16BBB9CC" w:rsidR="00F96ECA" w:rsidRDefault="00F96ECA" w:rsidP="00427A0D">
      <w:pPr>
        <w:pStyle w:val="ListParagraph"/>
        <w:numPr>
          <w:ilvl w:val="2"/>
          <w:numId w:val="14"/>
        </w:numPr>
      </w:pPr>
    </w:p>
    <w:p w14:paraId="0A32D7D8" w14:textId="77777777" w:rsidR="00F96ECA" w:rsidRDefault="00F96ECA" w:rsidP="00427A0D">
      <w:pPr>
        <w:pStyle w:val="ListParagraph"/>
        <w:numPr>
          <w:ilvl w:val="0"/>
          <w:numId w:val="18"/>
        </w:numPr>
      </w:pPr>
      <w:proofErr w:type="spellStart"/>
      <w:r w:rsidRPr="0035617D">
        <w:rPr>
          <w:b/>
          <w:bCs/>
        </w:rPr>
        <w:t>navController</w:t>
      </w:r>
      <w:proofErr w:type="spellEnd"/>
      <w:r>
        <w:t xml:space="preserve">: </w:t>
      </w:r>
      <w:proofErr w:type="spellStart"/>
      <w:r>
        <w:t>UIViewController</w:t>
      </w:r>
      <w:proofErr w:type="spellEnd"/>
      <w:r>
        <w:t xml:space="preserve"> used for presenting SDK Payment Flow (Required)</w:t>
      </w:r>
    </w:p>
    <w:p w14:paraId="5B8F3470" w14:textId="77777777" w:rsidR="00F96ECA" w:rsidRDefault="00F96ECA" w:rsidP="00427A0D">
      <w:pPr>
        <w:pStyle w:val="ListParagraph"/>
        <w:numPr>
          <w:ilvl w:val="2"/>
          <w:numId w:val="18"/>
        </w:numPr>
      </w:pPr>
      <w:r w:rsidRPr="0035617D">
        <w:t xml:space="preserve">can be </w:t>
      </w:r>
      <w:r>
        <w:t xml:space="preserve">your </w:t>
      </w:r>
      <w:proofErr w:type="spellStart"/>
      <w:r>
        <w:t>UIViewController</w:t>
      </w:r>
      <w:proofErr w:type="spellEnd"/>
      <w:r>
        <w:t xml:space="preserve"> </w:t>
      </w:r>
      <w:r w:rsidRPr="0035617D">
        <w:rPr>
          <w:color w:val="FF0000"/>
        </w:rPr>
        <w:t>self</w:t>
      </w:r>
      <w:r>
        <w:rPr>
          <w:color w:val="FF0000"/>
        </w:rPr>
        <w:t xml:space="preserve"> </w:t>
      </w:r>
      <w:r>
        <w:t>SDK flow will be presented modally</w:t>
      </w:r>
    </w:p>
    <w:p w14:paraId="1FDB84A8" w14:textId="77777777" w:rsidR="00F96ECA" w:rsidRDefault="00F96ECA" w:rsidP="00427A0D">
      <w:pPr>
        <w:pStyle w:val="ListParagraph"/>
        <w:numPr>
          <w:ilvl w:val="2"/>
          <w:numId w:val="18"/>
        </w:numPr>
      </w:pPr>
      <w:r>
        <w:t xml:space="preserve">can be your </w:t>
      </w:r>
      <w:proofErr w:type="spellStart"/>
      <w:r>
        <w:t>UINavigationController</w:t>
      </w:r>
      <w:proofErr w:type="spellEnd"/>
      <w:r>
        <w:t xml:space="preserve"> </w:t>
      </w:r>
      <w:proofErr w:type="spellStart"/>
      <w:r>
        <w:rPr>
          <w:color w:val="FF0000"/>
        </w:rPr>
        <w:t>navigationController</w:t>
      </w:r>
      <w:proofErr w:type="spellEnd"/>
      <w:r>
        <w:rPr>
          <w:color w:val="FF0000"/>
        </w:rPr>
        <w:t xml:space="preserve"> </w:t>
      </w:r>
      <w:r>
        <w:t xml:space="preserve">SDK flow will be pushed from your </w:t>
      </w:r>
      <w:proofErr w:type="spellStart"/>
      <w:r>
        <w:t>navitation</w:t>
      </w:r>
      <w:proofErr w:type="spellEnd"/>
      <w:r>
        <w:t xml:space="preserve"> controller</w:t>
      </w:r>
    </w:p>
    <w:p w14:paraId="3AC312D2" w14:textId="6A47ADA3" w:rsidR="00F96ECA" w:rsidRDefault="00F96ECA" w:rsidP="00F96ECA">
      <w:pPr>
        <w:ind w:left="270"/>
      </w:pPr>
      <w:r>
        <w:rPr>
          <w:b/>
          <w:bCs/>
        </w:rPr>
        <w:t>completion</w:t>
      </w:r>
      <w:r>
        <w:t>: (</w:t>
      </w:r>
      <w:proofErr w:type="spellStart"/>
      <w:proofErr w:type="gramStart"/>
      <w:r>
        <w:t>GDOrderResponse</w:t>
      </w:r>
      <w:proofErr w:type="spellEnd"/>
      <w:r>
        <w:t>?,</w:t>
      </w:r>
      <w:proofErr w:type="gramEnd"/>
      <w:r>
        <w:t xml:space="preserve"> </w:t>
      </w:r>
      <w:proofErr w:type="spellStart"/>
      <w:r>
        <w:t>GDErrorResponse</w:t>
      </w:r>
      <w:proofErr w:type="spellEnd"/>
      <w:r>
        <w:t xml:space="preserve">?) -? Void used for returning success </w:t>
      </w:r>
      <w:proofErr w:type="spellStart"/>
      <w:r w:rsidRPr="00B269A1">
        <w:rPr>
          <w:b/>
          <w:bCs/>
        </w:rPr>
        <w:t>GDOrderResponse</w:t>
      </w:r>
      <w:proofErr w:type="spellEnd"/>
      <w:r>
        <w:t xml:space="preserve">, or failure </w:t>
      </w:r>
      <w:proofErr w:type="spellStart"/>
      <w:r w:rsidRPr="00C93CFA">
        <w:rPr>
          <w:b/>
          <w:bCs/>
        </w:rPr>
        <w:t>GD</w:t>
      </w:r>
      <w:r w:rsidR="00C93CFA" w:rsidRPr="00C93CFA">
        <w:rPr>
          <w:b/>
          <w:bCs/>
        </w:rPr>
        <w:t>Error</w:t>
      </w:r>
      <w:r w:rsidRPr="00C93CFA">
        <w:rPr>
          <w:b/>
          <w:bCs/>
        </w:rPr>
        <w:t>Response</w:t>
      </w:r>
      <w:proofErr w:type="spellEnd"/>
      <w:r>
        <w:t xml:space="preserve"> to your application</w:t>
      </w:r>
    </w:p>
    <w:p w14:paraId="5ADD3987" w14:textId="2BBC4CF9" w:rsidR="00C93CFA" w:rsidRDefault="00C93CFA" w:rsidP="00F96ECA">
      <w:pPr>
        <w:ind w:left="270"/>
      </w:pPr>
    </w:p>
    <w:p w14:paraId="1413B0B2" w14:textId="51D0610D" w:rsidR="00C93CFA" w:rsidRDefault="00C93CFA" w:rsidP="00F96ECA">
      <w:pPr>
        <w:ind w:left="270"/>
      </w:pPr>
      <w:r>
        <w:t xml:space="preserve">Example Swift: </w:t>
      </w:r>
    </w:p>
    <w:p w14:paraId="27345B7D" w14:textId="400D3CCA" w:rsidR="00C93CFA" w:rsidRDefault="00C93CFA" w:rsidP="00F96ECA">
      <w:pPr>
        <w:ind w:left="270"/>
      </w:pPr>
    </w:p>
    <w:p w14:paraId="5C949A59" w14:textId="5ED1D117" w:rsidR="00C93CFA" w:rsidRPr="00C93CFA" w:rsidRDefault="00C93CFA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C93CFA">
        <w:rPr>
          <w:rFonts w:asciiTheme="minorHAnsi" w:hAnsiTheme="minorHAnsi" w:cstheme="minorHAnsi"/>
          <w:color w:val="1C464A"/>
        </w:rPr>
        <w:lastRenderedPageBreak/>
        <w:t>GeideaPaymentAPI</w:t>
      </w:r>
      <w:r w:rsidRPr="00C93CFA">
        <w:rPr>
          <w:rFonts w:asciiTheme="minorHAnsi" w:hAnsiTheme="minorHAnsi" w:cstheme="minorHAnsi"/>
          <w:color w:val="000000"/>
        </w:rPr>
        <w:t>.</w:t>
      </w:r>
      <w:r w:rsidRPr="00C93CFA">
        <w:rPr>
          <w:rFonts w:asciiTheme="minorHAnsi" w:hAnsiTheme="minorHAnsi" w:cstheme="minorHAnsi"/>
          <w:color w:val="326D74"/>
        </w:rPr>
        <w:t>getOrders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Start"/>
      <w:r w:rsidRPr="00C93CFA">
        <w:rPr>
          <w:rFonts w:asciiTheme="minorHAnsi" w:hAnsiTheme="minorHAnsi" w:cstheme="minorHAnsi"/>
          <w:color w:val="000000"/>
        </w:rPr>
        <w:t>with:</w:t>
      </w:r>
      <w:proofErr w:type="gramEnd"/>
      <w:r w:rsidRPr="00C93CFA">
        <w:rPr>
          <w:rFonts w:asciiTheme="minorHAnsi" w:hAnsiTheme="minorHAnsi" w:cstheme="minorHAnsi"/>
          <w:color w:val="000000"/>
        </w:rPr>
        <w:t xml:space="preserve"> filter, </w:t>
      </w:r>
      <w:r w:rsidR="001A1FDD" w:rsidRPr="00C93CFA">
        <w:rPr>
          <w:rFonts w:asciiTheme="minorHAnsi" w:hAnsiTheme="minorHAnsi" w:cstheme="minorHAnsi"/>
          <w:color w:val="000000"/>
        </w:rPr>
        <w:t>completion: {[</w:t>
      </w:r>
      <w:r w:rsidRPr="00C93CFA">
        <w:rPr>
          <w:rFonts w:asciiTheme="minorHAnsi" w:hAnsiTheme="minorHAnsi" w:cstheme="minorHAnsi"/>
          <w:b/>
          <w:bCs/>
          <w:color w:val="9B2393"/>
        </w:rPr>
        <w:t>self</w:t>
      </w:r>
      <w:r w:rsidRPr="00C93CFA">
        <w:rPr>
          <w:rFonts w:asciiTheme="minorHAnsi" w:hAnsiTheme="minorHAnsi" w:cstheme="minorHAnsi"/>
          <w:color w:val="000000"/>
        </w:rPr>
        <w:t xml:space="preserve">] (response, error) </w:t>
      </w:r>
      <w:r w:rsidRPr="00C93CFA">
        <w:rPr>
          <w:rFonts w:asciiTheme="minorHAnsi" w:hAnsiTheme="minorHAnsi" w:cstheme="minorHAnsi"/>
          <w:b/>
          <w:bCs/>
          <w:color w:val="9B2393"/>
        </w:rPr>
        <w:t>in</w:t>
      </w:r>
    </w:p>
    <w:p w14:paraId="26D5D877" w14:textId="3E8DCC85" w:rsidR="00C93CFA" w:rsidRPr="00C93CFA" w:rsidRDefault="00C93CFA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</w:t>
      </w:r>
      <w:r w:rsidRPr="00C93CFA">
        <w:rPr>
          <w:rFonts w:asciiTheme="minorHAnsi" w:hAnsiTheme="minorHAnsi" w:cstheme="minorHAnsi"/>
          <w:b/>
          <w:bCs/>
          <w:color w:val="9B2393"/>
        </w:rPr>
        <w:t>if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err = error {</w:t>
      </w:r>
    </w:p>
    <w:p w14:paraId="74DE04E6" w14:textId="4680A5E9" w:rsidR="00C93CFA" w:rsidRPr="00C93CFA" w:rsidRDefault="00C93CFA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  </w:t>
      </w:r>
      <w:r>
        <w:rPr>
          <w:rFonts w:asciiTheme="minorHAnsi" w:hAnsiTheme="minorHAnsi" w:cstheme="minorHAnsi"/>
          <w:color w:val="000000"/>
        </w:rPr>
        <w:t xml:space="preserve">   //</w:t>
      </w:r>
      <w:proofErr w:type="spellStart"/>
      <w:r>
        <w:rPr>
          <w:rFonts w:asciiTheme="minorHAnsi" w:hAnsiTheme="minorHAnsi" w:cstheme="minorHAnsi"/>
          <w:color w:val="000000"/>
        </w:rPr>
        <w:t>todo</w:t>
      </w:r>
      <w:proofErr w:type="spellEnd"/>
      <w:r>
        <w:rPr>
          <w:rFonts w:asciiTheme="minorHAnsi" w:hAnsiTheme="minorHAnsi" w:cstheme="minorHAnsi"/>
          <w:color w:val="000000"/>
        </w:rPr>
        <w:t>:</w:t>
      </w:r>
      <w:r w:rsidRPr="00C93CFA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C93CFA">
        <w:rPr>
          <w:rFonts w:asciiTheme="minorHAnsi" w:hAnsiTheme="minorHAnsi" w:cstheme="minorHAnsi"/>
          <w:color w:val="326D74"/>
        </w:rPr>
        <w:t>displayError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End"/>
      <w:r w:rsidRPr="00C93CFA">
        <w:rPr>
          <w:rFonts w:asciiTheme="minorHAnsi" w:hAnsiTheme="minorHAnsi" w:cstheme="minorHAnsi"/>
          <w:color w:val="000000"/>
        </w:rPr>
        <w:t>err: err)</w:t>
      </w:r>
    </w:p>
    <w:p w14:paraId="046EEA30" w14:textId="77A90EDD" w:rsidR="00C93CFA" w:rsidRDefault="00C93CFA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} </w:t>
      </w:r>
      <w:r w:rsidRPr="00C93CFA">
        <w:rPr>
          <w:rFonts w:asciiTheme="minorHAnsi" w:hAnsiTheme="minorHAnsi" w:cstheme="minorHAnsi"/>
          <w:b/>
          <w:bCs/>
          <w:color w:val="9B2393"/>
        </w:rPr>
        <w:t>else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if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3CFA">
        <w:rPr>
          <w:rFonts w:asciiTheme="minorHAnsi" w:hAnsiTheme="minorHAnsi" w:cstheme="minorHAnsi"/>
          <w:color w:val="000000"/>
        </w:rPr>
        <w:t>safeResponse</w:t>
      </w:r>
      <w:proofErr w:type="spellEnd"/>
      <w:r w:rsidRPr="00C93CFA">
        <w:rPr>
          <w:rFonts w:asciiTheme="minorHAnsi" w:hAnsiTheme="minorHAnsi" w:cstheme="minorHAnsi"/>
          <w:color w:val="000000"/>
        </w:rPr>
        <w:t xml:space="preserve"> = response,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orders = </w:t>
      </w:r>
      <w:proofErr w:type="spellStart"/>
      <w:r w:rsidRPr="00C93CFA">
        <w:rPr>
          <w:rFonts w:asciiTheme="minorHAnsi" w:hAnsiTheme="minorHAnsi" w:cstheme="minorHAnsi"/>
          <w:color w:val="000000"/>
        </w:rPr>
        <w:t>safeResponse.</w:t>
      </w:r>
      <w:r w:rsidRPr="00C93CFA">
        <w:rPr>
          <w:rFonts w:asciiTheme="minorHAnsi" w:hAnsiTheme="minorHAnsi" w:cstheme="minorHAnsi"/>
          <w:color w:val="326D74"/>
        </w:rPr>
        <w:t>orders</w:t>
      </w:r>
      <w:proofErr w:type="spellEnd"/>
      <w:r w:rsidRPr="00C93CFA">
        <w:rPr>
          <w:rFonts w:asciiTheme="minorHAnsi" w:hAnsiTheme="minorHAnsi" w:cstheme="minorHAnsi"/>
          <w:color w:val="000000"/>
        </w:rPr>
        <w:t xml:space="preserve"> {</w:t>
      </w:r>
    </w:p>
    <w:p w14:paraId="6485A2E2" w14:textId="60D07A14" w:rsidR="0048654B" w:rsidRDefault="001A1FDD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// TODO: Display Orders in a </w:t>
      </w:r>
      <w:proofErr w:type="spellStart"/>
      <w:r>
        <w:rPr>
          <w:rFonts w:asciiTheme="minorHAnsi" w:hAnsiTheme="minorHAnsi" w:cstheme="minorHAnsi"/>
          <w:color w:val="000000"/>
        </w:rPr>
        <w:t>TableView</w:t>
      </w:r>
      <w:proofErr w:type="spellEnd"/>
      <w:r>
        <w:rPr>
          <w:rFonts w:asciiTheme="minorHAnsi" w:hAnsiTheme="minorHAnsi" w:cstheme="minorHAnsi"/>
          <w:color w:val="000000"/>
        </w:rPr>
        <w:t xml:space="preserve">. If paginated append new orders at existing </w:t>
      </w:r>
      <w:proofErr w:type="spellStart"/>
      <w:r>
        <w:rPr>
          <w:rFonts w:asciiTheme="minorHAnsi" w:hAnsiTheme="minorHAnsi" w:cstheme="minorHAnsi"/>
          <w:color w:val="000000"/>
        </w:rPr>
        <w:t>orderList</w:t>
      </w:r>
      <w:proofErr w:type="spellEnd"/>
      <w:r w:rsidR="00C93CFA" w:rsidRPr="00C93CFA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="0048654B">
        <w:rPr>
          <w:rFonts w:asciiTheme="minorHAnsi" w:hAnsiTheme="minorHAnsi" w:cstheme="minorHAnsi"/>
          <w:color w:val="000000"/>
        </w:rPr>
        <w:t xml:space="preserve">  </w:t>
      </w:r>
      <w:r w:rsidR="00C93CFA" w:rsidRPr="00C93CFA">
        <w:rPr>
          <w:rFonts w:asciiTheme="minorHAnsi" w:hAnsiTheme="minorHAnsi" w:cstheme="minorHAnsi"/>
          <w:color w:val="000000"/>
        </w:rPr>
        <w:t>}</w:t>
      </w:r>
      <w:proofErr w:type="gramEnd"/>
    </w:p>
    <w:p w14:paraId="7C56F17F" w14:textId="5BA7F04B" w:rsidR="00D93BE2" w:rsidRPr="0048654B" w:rsidRDefault="00C93CFA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>})</w:t>
      </w:r>
    </w:p>
    <w:p w14:paraId="57B529FD" w14:textId="1E4C52EA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2AEA3DC6" w14:textId="38E84362" w:rsidR="00AE56F7" w:rsidRPr="00AE56F7" w:rsidRDefault="00AE56F7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proofErr w:type="spellStart"/>
      <w:r w:rsidRPr="00AE56F7">
        <w:rPr>
          <w:rFonts w:cs="Calibri"/>
          <w:color w:val="1C464A"/>
        </w:rPr>
        <w:t>GeideaPaymentAPI</w:t>
      </w:r>
      <w:r w:rsidRPr="00AE56F7">
        <w:rPr>
          <w:rFonts w:cs="Calibri"/>
          <w:color w:val="000000"/>
        </w:rPr>
        <w:t>.</w:t>
      </w:r>
      <w:r w:rsidRPr="00AE56F7">
        <w:rPr>
          <w:rFonts w:cs="Calibri"/>
          <w:color w:val="326D74"/>
        </w:rPr>
        <w:t>getOrder</w:t>
      </w:r>
      <w:proofErr w:type="spellEnd"/>
      <w:r w:rsidRPr="00AE56F7">
        <w:rPr>
          <w:rFonts w:cs="Calibri"/>
          <w:color w:val="000000"/>
        </w:rPr>
        <w:t xml:space="preserve">(with: order, </w:t>
      </w:r>
      <w:proofErr w:type="gramStart"/>
      <w:r w:rsidRPr="00AE56F7">
        <w:rPr>
          <w:rFonts w:cs="Calibri"/>
          <w:color w:val="000000"/>
        </w:rPr>
        <w:t>completion:{</w:t>
      </w:r>
      <w:proofErr w:type="gramEnd"/>
      <w:r w:rsidRPr="00AE56F7">
        <w:rPr>
          <w:rFonts w:cs="Calibri"/>
          <w:color w:val="000000"/>
        </w:rPr>
        <w:t xml:space="preserve"> [</w:t>
      </w:r>
      <w:r w:rsidRPr="00AE56F7">
        <w:rPr>
          <w:rFonts w:cs="Calibri"/>
          <w:b/>
          <w:bCs/>
          <w:color w:val="9B2393"/>
        </w:rPr>
        <w:t>self</w:t>
      </w:r>
      <w:r w:rsidRPr="00AE56F7">
        <w:rPr>
          <w:rFonts w:cs="Calibri"/>
          <w:color w:val="000000"/>
        </w:rPr>
        <w:t xml:space="preserve">] (response, error) </w:t>
      </w:r>
      <w:r w:rsidRPr="00AE56F7">
        <w:rPr>
          <w:rFonts w:cs="Calibri"/>
          <w:b/>
          <w:bCs/>
          <w:color w:val="9B2393"/>
        </w:rPr>
        <w:t>in</w:t>
      </w:r>
    </w:p>
    <w:p w14:paraId="69F89E78" w14:textId="6EB3EE5F" w:rsidR="00AE56F7" w:rsidRPr="00AE56F7" w:rsidRDefault="00AE56F7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 xml:space="preserve">            </w:t>
      </w:r>
      <w:r w:rsidRPr="00AE56F7">
        <w:rPr>
          <w:rFonts w:cs="Calibri"/>
          <w:b/>
          <w:bCs/>
          <w:color w:val="9B2393"/>
        </w:rPr>
        <w:t>if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let</w:t>
      </w:r>
      <w:r w:rsidRPr="00AE56F7">
        <w:rPr>
          <w:rFonts w:cs="Calibri"/>
          <w:color w:val="000000"/>
        </w:rPr>
        <w:t xml:space="preserve"> err = error {</w:t>
      </w:r>
    </w:p>
    <w:p w14:paraId="01E45A3C" w14:textId="02C5D0F7" w:rsidR="00AE56F7" w:rsidRPr="00C93CFA" w:rsidRDefault="00AE56F7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  </w:t>
      </w:r>
      <w:r>
        <w:rPr>
          <w:rFonts w:asciiTheme="minorHAnsi" w:hAnsiTheme="minorHAnsi" w:cstheme="minorHAnsi"/>
          <w:color w:val="000000"/>
        </w:rPr>
        <w:t xml:space="preserve">   //</w:t>
      </w:r>
      <w:r w:rsidRPr="00AE56F7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TODO</w:t>
      </w:r>
      <w:r>
        <w:rPr>
          <w:rFonts w:asciiTheme="minorHAnsi" w:hAnsiTheme="minorHAnsi" w:cstheme="minorHAnsi"/>
          <w:color w:val="000000"/>
        </w:rPr>
        <w:t>:</w:t>
      </w:r>
      <w:r w:rsidRPr="00C93CFA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C93CFA">
        <w:rPr>
          <w:rFonts w:asciiTheme="minorHAnsi" w:hAnsiTheme="minorHAnsi" w:cstheme="minorHAnsi"/>
          <w:color w:val="326D74"/>
        </w:rPr>
        <w:t>displayError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End"/>
      <w:r w:rsidRPr="00C93CFA">
        <w:rPr>
          <w:rFonts w:asciiTheme="minorHAnsi" w:hAnsiTheme="minorHAnsi" w:cstheme="minorHAnsi"/>
          <w:color w:val="000000"/>
        </w:rPr>
        <w:t>err: err)</w:t>
      </w:r>
    </w:p>
    <w:p w14:paraId="70EACAD7" w14:textId="6500D61A" w:rsidR="00AE56F7" w:rsidRDefault="00AE56F7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 xml:space="preserve">             } </w:t>
      </w:r>
      <w:r w:rsidRPr="00AE56F7">
        <w:rPr>
          <w:rFonts w:cs="Calibri"/>
          <w:b/>
          <w:bCs/>
          <w:color w:val="9B2393"/>
        </w:rPr>
        <w:t>else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if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let</w:t>
      </w:r>
      <w:r w:rsidRPr="00AE56F7">
        <w:rPr>
          <w:rFonts w:cs="Calibri"/>
          <w:color w:val="000000"/>
        </w:rPr>
        <w:t xml:space="preserve"> </w:t>
      </w:r>
      <w:proofErr w:type="spellStart"/>
      <w:r w:rsidRPr="00AE56F7">
        <w:rPr>
          <w:rFonts w:cs="Calibri"/>
          <w:color w:val="000000"/>
        </w:rPr>
        <w:t>safeResponse</w:t>
      </w:r>
      <w:proofErr w:type="spellEnd"/>
      <w:r w:rsidRPr="00AE56F7">
        <w:rPr>
          <w:rFonts w:cs="Calibri"/>
          <w:color w:val="000000"/>
        </w:rPr>
        <w:t xml:space="preserve"> = response {</w:t>
      </w:r>
    </w:p>
    <w:p w14:paraId="6C228D64" w14:textId="311B3CA7" w:rsidR="00AE56F7" w:rsidRDefault="00AE56F7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 xml:space="preserve">//TODO: Display relevant Fields from </w:t>
      </w:r>
      <w:proofErr w:type="spellStart"/>
      <w:r>
        <w:rPr>
          <w:rFonts w:cs="Calibri"/>
          <w:color w:val="000000"/>
        </w:rPr>
        <w:t>GDOrderResponse</w:t>
      </w:r>
      <w:proofErr w:type="spellEnd"/>
    </w:p>
    <w:p w14:paraId="6D932C9D" w14:textId="583E3194" w:rsidR="00372ABC" w:rsidRPr="00AE56F7" w:rsidRDefault="00AE56F7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>} })</w:t>
      </w:r>
    </w:p>
    <w:p w14:paraId="3B2680E3" w14:textId="77777777" w:rsidR="00372ABC" w:rsidRPr="00372ABC" w:rsidRDefault="00372ABC" w:rsidP="00372ABC"/>
    <w:p w14:paraId="50384477" w14:textId="3B4E0598" w:rsidR="00F37FB9" w:rsidRDefault="00372ABC" w:rsidP="00427A0D">
      <w:pPr>
        <w:pStyle w:val="Heading3"/>
        <w:numPr>
          <w:ilvl w:val="2"/>
          <w:numId w:val="20"/>
        </w:numPr>
      </w:pPr>
      <w:bookmarkStart w:id="119" w:name="_Toc67583110"/>
      <w:r>
        <w:t>Capture Order, Refund Order and Cancel Order Flow:</w:t>
      </w:r>
      <w:bookmarkEnd w:id="119"/>
    </w:p>
    <w:p w14:paraId="3B396B9D" w14:textId="77777777" w:rsidR="00AE56F7" w:rsidRPr="00AE56F7" w:rsidRDefault="00AE56F7" w:rsidP="00AE56F7"/>
    <w:p w14:paraId="5D692D86" w14:textId="1F283F1B" w:rsidR="00AE56F7" w:rsidRDefault="00AE56F7" w:rsidP="00427A0D">
      <w:pPr>
        <w:pStyle w:val="Heading3"/>
        <w:numPr>
          <w:ilvl w:val="3"/>
          <w:numId w:val="20"/>
        </w:numPr>
      </w:pPr>
      <w:bookmarkStart w:id="120" w:name="_Toc67583111"/>
      <w:r>
        <w:t>Capture Order:</w:t>
      </w:r>
      <w:bookmarkEnd w:id="120"/>
    </w:p>
    <w:p w14:paraId="6609A654" w14:textId="77777777" w:rsidR="00AE56F7" w:rsidRPr="00AE56F7" w:rsidRDefault="00AE56F7" w:rsidP="00AE56F7"/>
    <w:p w14:paraId="2704572E" w14:textId="77777777" w:rsidR="00AE56F7" w:rsidRDefault="00AE56F7" w:rsidP="00AE56F7">
      <w:r>
        <w:t xml:space="preserve">If the </w:t>
      </w:r>
      <w:proofErr w:type="spellStart"/>
      <w:r w:rsidRPr="0031657C">
        <w:rPr>
          <w:b/>
          <w:bCs/>
        </w:rPr>
        <w:t>payme</w:t>
      </w:r>
      <w:r>
        <w:rPr>
          <w:b/>
          <w:bCs/>
        </w:rPr>
        <w:t>n</w:t>
      </w:r>
      <w:r w:rsidRPr="0031657C">
        <w:rPr>
          <w:b/>
          <w:bCs/>
        </w:rPr>
        <w:t>tOperation</w:t>
      </w:r>
      <w:proofErr w:type="spellEnd"/>
      <w:r>
        <w:t xml:space="preserve"> of the </w:t>
      </w:r>
      <w:proofErr w:type="spellStart"/>
      <w:r>
        <w:t>GeideaPaymentApi.pay</w:t>
      </w:r>
      <w:proofErr w:type="spellEnd"/>
      <w:r>
        <w:t xml:space="preserve"> or </w:t>
      </w:r>
      <w:proofErr w:type="spellStart"/>
      <w:r>
        <w:t>GeideaPaymentApi.payToken</w:t>
      </w:r>
      <w:proofErr w:type="spellEnd"/>
      <w:r>
        <w:t xml:space="preserve"> was </w:t>
      </w:r>
      <w:proofErr w:type="spellStart"/>
      <w:r w:rsidRPr="005F4F3B">
        <w:rPr>
          <w:b/>
          <w:bCs/>
        </w:rPr>
        <w:t>preAuthorize</w:t>
      </w:r>
      <w:proofErr w:type="spellEnd"/>
      <w:r>
        <w:t xml:space="preserve"> and the </w:t>
      </w:r>
      <w:proofErr w:type="spellStart"/>
      <w:r w:rsidRPr="0031657C">
        <w:rPr>
          <w:b/>
          <w:bCs/>
        </w:rPr>
        <w:t>detailedStatus</w:t>
      </w:r>
      <w:proofErr w:type="spellEnd"/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“Authorized” the amount must be captured for the payment to be completed. You need to call the SDK </w:t>
      </w:r>
      <w:proofErr w:type="spellStart"/>
      <w:r>
        <w:t>GeideaPaymentAPI.capture</w:t>
      </w:r>
      <w:proofErr w:type="spellEnd"/>
      <w:r>
        <w:t xml:space="preserve"> function:</w:t>
      </w:r>
    </w:p>
    <w:p w14:paraId="6C914FF5" w14:textId="77777777" w:rsidR="00AE56F7" w:rsidRDefault="00AE56F7" w:rsidP="00AE56F7"/>
    <w:p w14:paraId="57995B84" w14:textId="77777777" w:rsidR="0048654B" w:rsidRDefault="0048654B" w:rsidP="0048654B"/>
    <w:p w14:paraId="63AC22BF" w14:textId="3158B763" w:rsidR="0048654B" w:rsidRDefault="00AE56F7" w:rsidP="0048654B">
      <w:r>
        <w:t>Example Swift:</w:t>
      </w:r>
    </w:p>
    <w:p w14:paraId="3380220A" w14:textId="77777777" w:rsidR="0048654B" w:rsidRDefault="0048654B" w:rsidP="0048654B"/>
    <w:p w14:paraId="62B618F6" w14:textId="632A2A78" w:rsidR="00AE56F7" w:rsidRDefault="00AE56F7" w:rsidP="0048654B">
      <w:pPr>
        <w:shd w:val="clear" w:color="auto" w:fill="D9D9D9" w:themeFill="background1" w:themeFillShade="D9"/>
      </w:pPr>
      <w:proofErr w:type="spellStart"/>
      <w:r>
        <w:t>GeideaPaymentAPI.capture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22838579" w14:textId="0A9FE6B6" w:rsidR="00AE56F7" w:rsidRDefault="00AE56F7" w:rsidP="0048654B">
      <w:pPr>
        <w:shd w:val="clear" w:color="auto" w:fill="D9D9D9" w:themeFill="background1" w:themeFillShade="D9"/>
      </w:pPr>
      <w:r>
        <w:t xml:space="preserve"> </w:t>
      </w:r>
    </w:p>
    <w:p w14:paraId="2AA433D9" w14:textId="77777777" w:rsidR="00AE56F7" w:rsidRDefault="00AE56F7" w:rsidP="0048654B">
      <w:pPr>
        <w:shd w:val="clear" w:color="auto" w:fill="D9D9D9" w:themeFill="background1" w:themeFillShade="D9"/>
      </w:pPr>
      <w:r>
        <w:t>})</w:t>
      </w:r>
    </w:p>
    <w:p w14:paraId="58E652DA" w14:textId="7865CAD8" w:rsidR="00AE56F7" w:rsidRDefault="00AE56F7" w:rsidP="00AE56F7"/>
    <w:p w14:paraId="03DDC6F0" w14:textId="77777777" w:rsidR="00577280" w:rsidRDefault="00AE56F7" w:rsidP="00AE56F7">
      <w:r>
        <w:t>Example Objective C:</w:t>
      </w:r>
    </w:p>
    <w:p w14:paraId="1890B2D4" w14:textId="104151CF" w:rsidR="00AE56F7" w:rsidRDefault="00AE56F7" w:rsidP="00AE56F7"/>
    <w:p w14:paraId="02292D6F" w14:textId="650FC5F7" w:rsidR="00AE56F7" w:rsidRPr="00C8041B" w:rsidRDefault="00AE56F7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2F363D"/>
        </w:rPr>
        <w:t>[</w:t>
      </w:r>
      <w:proofErr w:type="spellStart"/>
      <w:r w:rsidRPr="00C8041B">
        <w:rPr>
          <w:rFonts w:cs="Calibri"/>
          <w:color w:val="2F363D"/>
        </w:rPr>
        <w:t>GeideaPaymentAPI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captureWith</w:t>
      </w:r>
      <w:proofErr w:type="spellEnd"/>
      <w:r w:rsidRPr="00C8041B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orderId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 w:rsidRPr="00C8041B">
        <w:rPr>
          <w:rFonts w:cs="Calibri"/>
          <w:color w:val="2F363D"/>
        </w:rPr>
        <w:t>navController</w:t>
      </w:r>
      <w:proofErr w:type="spellEnd"/>
      <w:r w:rsidRPr="00C8041B">
        <w:rPr>
          <w:rFonts w:cs="Calibri"/>
          <w:color w:val="2F363D"/>
        </w:rPr>
        <w:t xml:space="preserve">: </w:t>
      </w:r>
      <w:r>
        <w:t xml:space="preserve">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 xml:space="preserve"> </w:t>
      </w:r>
      <w:r w:rsidRPr="00C8041B">
        <w:rPr>
          <w:rFonts w:cs="Calibri"/>
          <w:color w:val="2F363D"/>
        </w:rPr>
        <w:t>completion:</w:t>
      </w:r>
      <w:r>
        <w:rPr>
          <w:rFonts w:cs="Calibri"/>
          <w:color w:val="2F363D"/>
        </w:rPr>
        <w:t xml:space="preserve"> </w:t>
      </w:r>
      <w:proofErr w:type="gramStart"/>
      <w:r w:rsidRPr="00C8041B">
        <w:rPr>
          <w:rFonts w:cs="Calibri"/>
          <w:color w:val="2F363D"/>
        </w:rPr>
        <w:t>^(</w:t>
      </w:r>
      <w:proofErr w:type="spellStart"/>
      <w:proofErr w:type="gramEnd"/>
      <w:r w:rsidRPr="00C8041B">
        <w:rPr>
          <w:rFonts w:cs="Calibri"/>
          <w:color w:val="2F363D"/>
        </w:rPr>
        <w:t>GDOrderResponse</w:t>
      </w:r>
      <w:proofErr w:type="spellEnd"/>
      <w:r w:rsidRPr="00C8041B">
        <w:rPr>
          <w:rFonts w:cs="Calibri"/>
          <w:color w:val="2F363D"/>
        </w:rPr>
        <w:t xml:space="preserve">* order, </w:t>
      </w:r>
      <w:proofErr w:type="spellStart"/>
      <w:r w:rsidRPr="00C8041B">
        <w:rPr>
          <w:rFonts w:cs="Calibri"/>
          <w:color w:val="2F363D"/>
        </w:rPr>
        <w:t>GDErrorResponse</w:t>
      </w:r>
      <w:proofErr w:type="spellEnd"/>
      <w:r w:rsidRPr="00C8041B">
        <w:rPr>
          <w:rFonts w:cs="Calibri"/>
          <w:color w:val="2F363D"/>
        </w:rPr>
        <w:t xml:space="preserve">* error) </w:t>
      </w:r>
      <w:r>
        <w:rPr>
          <w:rFonts w:cs="Calibri"/>
          <w:color w:val="2F363D"/>
        </w:rPr>
        <w:t xml:space="preserve"> </w:t>
      </w:r>
      <w:r w:rsidRPr="00C8041B">
        <w:rPr>
          <w:rFonts w:cs="Calibri"/>
          <w:color w:val="2F363D"/>
        </w:rPr>
        <w:t>{</w:t>
      </w:r>
    </w:p>
    <w:p w14:paraId="7B79A76C" w14:textId="77777777" w:rsidR="0048654B" w:rsidRDefault="0048654B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</w:p>
    <w:p w14:paraId="4F23034E" w14:textId="5F953E08" w:rsidR="00AE56F7" w:rsidRPr="00577280" w:rsidRDefault="00577280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2F363D"/>
        </w:rPr>
        <w:t>}];</w:t>
      </w:r>
    </w:p>
    <w:p w14:paraId="50E8E49D" w14:textId="77777777" w:rsidR="00AE56F7" w:rsidRPr="00AE56F7" w:rsidRDefault="00AE56F7" w:rsidP="00AE56F7"/>
    <w:p w14:paraId="0CC40745" w14:textId="124C7CDA" w:rsidR="00AE56F7" w:rsidRDefault="00AE56F7" w:rsidP="00427A0D">
      <w:pPr>
        <w:pStyle w:val="Heading3"/>
        <w:numPr>
          <w:ilvl w:val="3"/>
          <w:numId w:val="20"/>
        </w:numPr>
      </w:pPr>
      <w:bookmarkStart w:id="121" w:name="_Toc67583112"/>
      <w:r>
        <w:t>Refund Order</w:t>
      </w:r>
      <w:r w:rsidR="00577280">
        <w:t xml:space="preserve"> (</w:t>
      </w:r>
      <w:r w:rsidR="00577280" w:rsidRPr="00577280">
        <w:rPr>
          <w:color w:val="FF0000"/>
        </w:rPr>
        <w:t>Optional for Mobile SDK</w:t>
      </w:r>
      <w:r w:rsidR="00577280">
        <w:t>)</w:t>
      </w:r>
      <w:r>
        <w:t>:</w:t>
      </w:r>
      <w:bookmarkEnd w:id="121"/>
    </w:p>
    <w:p w14:paraId="208E4DDB" w14:textId="0E4D9484" w:rsidR="00577280" w:rsidRDefault="00577280" w:rsidP="00577280"/>
    <w:p w14:paraId="36F43E24" w14:textId="77777777" w:rsidR="00577280" w:rsidRDefault="00577280" w:rsidP="00577280">
      <w:r>
        <w:t xml:space="preserve">If the </w:t>
      </w:r>
      <w:proofErr w:type="spellStart"/>
      <w:r w:rsidRPr="0031657C">
        <w:rPr>
          <w:b/>
          <w:bCs/>
        </w:rPr>
        <w:t>detailedStatus</w:t>
      </w:r>
      <w:proofErr w:type="spellEnd"/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</w:t>
      </w:r>
      <w:r>
        <w:rPr>
          <w:rFonts w:ascii="Menlo" w:hAnsi="Menlo" w:cs="Menlo"/>
          <w:color w:val="C41A16"/>
          <w:sz w:val="24"/>
          <w:szCs w:val="24"/>
        </w:rPr>
        <w:t>Paid</w:t>
      </w:r>
      <w:r>
        <w:t>” or “</w:t>
      </w:r>
      <w:r>
        <w:rPr>
          <w:rFonts w:ascii="Menlo" w:hAnsi="Menlo" w:cs="Menlo"/>
          <w:color w:val="C41A16"/>
          <w:sz w:val="24"/>
          <w:szCs w:val="24"/>
        </w:rPr>
        <w:t>Captured</w:t>
      </w:r>
      <w:r>
        <w:t>” the payment can be Refunded. You don’t need to expose this option for the user</w:t>
      </w:r>
    </w:p>
    <w:p w14:paraId="01AFAC59" w14:textId="77777777" w:rsidR="00871365" w:rsidRDefault="00871365" w:rsidP="00577280"/>
    <w:p w14:paraId="5D6A35BE" w14:textId="4B739218" w:rsidR="00577280" w:rsidRDefault="00577280" w:rsidP="00577280">
      <w:r>
        <w:lastRenderedPageBreak/>
        <w:t>Example Swift:</w:t>
      </w:r>
    </w:p>
    <w:p w14:paraId="4E9CA745" w14:textId="0518D75E" w:rsidR="00577280" w:rsidRDefault="00577280" w:rsidP="00577280"/>
    <w:p w14:paraId="6AC9D576" w14:textId="0EF3F34E" w:rsidR="00577280" w:rsidRDefault="00577280" w:rsidP="0048654B">
      <w:pPr>
        <w:shd w:val="clear" w:color="auto" w:fill="D9D9D9" w:themeFill="background1" w:themeFillShade="D9"/>
      </w:pPr>
      <w:proofErr w:type="spellStart"/>
      <w:r>
        <w:t>GeideaPaymentAPI.refund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73651CA9" w14:textId="77777777" w:rsidR="0048654B" w:rsidRDefault="00577280" w:rsidP="0048654B">
      <w:pPr>
        <w:shd w:val="clear" w:color="auto" w:fill="D9D9D9" w:themeFill="background1" w:themeFillShade="D9"/>
      </w:pPr>
      <w:r>
        <w:tab/>
      </w:r>
    </w:p>
    <w:p w14:paraId="500656D3" w14:textId="32C96644" w:rsidR="00577280" w:rsidRDefault="00577280" w:rsidP="0048654B">
      <w:pPr>
        <w:shd w:val="clear" w:color="auto" w:fill="D9D9D9" w:themeFill="background1" w:themeFillShade="D9"/>
      </w:pPr>
      <w:r>
        <w:t>})</w:t>
      </w:r>
    </w:p>
    <w:p w14:paraId="10D104C3" w14:textId="619A40E5" w:rsidR="00577280" w:rsidRDefault="00577280" w:rsidP="00577280"/>
    <w:p w14:paraId="3FB25AC9" w14:textId="77777777" w:rsidR="00577280" w:rsidRDefault="00577280" w:rsidP="00577280">
      <w:r>
        <w:t>Example Objective C:</w:t>
      </w:r>
    </w:p>
    <w:p w14:paraId="38519EDF" w14:textId="0D7B80D8" w:rsidR="00577280" w:rsidRDefault="00577280" w:rsidP="00577280"/>
    <w:p w14:paraId="49E117BC" w14:textId="5B5851D9" w:rsidR="006B3DBB" w:rsidRDefault="00577280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C8041B">
        <w:rPr>
          <w:rFonts w:cs="Calibri"/>
          <w:color w:val="2F363D"/>
        </w:rPr>
        <w:t>[</w:t>
      </w:r>
      <w:proofErr w:type="spellStart"/>
      <w:r w:rsidRPr="00C8041B">
        <w:rPr>
          <w:rFonts w:cs="Calibri"/>
          <w:color w:val="2F363D"/>
        </w:rPr>
        <w:t>GeideaPaymentAPI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refundWith</w:t>
      </w:r>
      <w:proofErr w:type="spellEnd"/>
      <w:r w:rsidRPr="00C8041B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orderId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 w:rsidRPr="00C8041B">
        <w:rPr>
          <w:rFonts w:cs="Calibri"/>
          <w:color w:val="2F363D"/>
        </w:rPr>
        <w:t>navController</w:t>
      </w:r>
      <w:proofErr w:type="spellEnd"/>
      <w:r w:rsidRPr="00C8041B">
        <w:rPr>
          <w:rFonts w:cs="Calibri"/>
          <w:color w:val="2F363D"/>
        </w:rPr>
        <w:t xml:space="preserve">: </w:t>
      </w:r>
      <w:r>
        <w:t xml:space="preserve">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 xml:space="preserve"> </w:t>
      </w:r>
      <w:r w:rsidRPr="00C8041B">
        <w:rPr>
          <w:rFonts w:cs="Calibri"/>
          <w:color w:val="2F363D"/>
        </w:rPr>
        <w:t>completion:</w:t>
      </w:r>
      <w:r>
        <w:rPr>
          <w:rFonts w:cs="Calibri"/>
          <w:color w:val="2F363D"/>
        </w:rPr>
        <w:t xml:space="preserve"> </w:t>
      </w:r>
      <w:proofErr w:type="gramStart"/>
      <w:r w:rsidRPr="00C8041B">
        <w:rPr>
          <w:rFonts w:cs="Calibri"/>
          <w:color w:val="2F363D"/>
        </w:rPr>
        <w:t>^(</w:t>
      </w:r>
      <w:proofErr w:type="spellStart"/>
      <w:proofErr w:type="gramEnd"/>
      <w:r w:rsidRPr="00C8041B">
        <w:rPr>
          <w:rFonts w:cs="Calibri"/>
          <w:color w:val="2F363D"/>
        </w:rPr>
        <w:t>GDOrderResponse</w:t>
      </w:r>
      <w:proofErr w:type="spellEnd"/>
      <w:r w:rsidRPr="00C8041B">
        <w:rPr>
          <w:rFonts w:cs="Calibri"/>
          <w:color w:val="2F363D"/>
        </w:rPr>
        <w:t xml:space="preserve">* order, </w:t>
      </w:r>
      <w:proofErr w:type="spellStart"/>
      <w:r w:rsidRPr="00C8041B">
        <w:rPr>
          <w:rFonts w:cs="Calibri"/>
          <w:color w:val="2F363D"/>
        </w:rPr>
        <w:t>GDErrorResponse</w:t>
      </w:r>
      <w:proofErr w:type="spellEnd"/>
      <w:r w:rsidRPr="00C8041B">
        <w:rPr>
          <w:rFonts w:cs="Calibri"/>
          <w:color w:val="2F363D"/>
        </w:rPr>
        <w:t xml:space="preserve">* error) </w:t>
      </w:r>
      <w:r>
        <w:rPr>
          <w:rFonts w:cs="Calibri"/>
          <w:color w:val="2F363D"/>
        </w:rPr>
        <w:t xml:space="preserve"> </w:t>
      </w:r>
      <w:r w:rsidRPr="00C8041B">
        <w:rPr>
          <w:rFonts w:cs="Calibri"/>
          <w:color w:val="2F363D"/>
        </w:rPr>
        <w:t>{</w:t>
      </w:r>
    </w:p>
    <w:p w14:paraId="6648E7C4" w14:textId="77777777" w:rsidR="006B3DBB" w:rsidRDefault="006B3DBB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4BA8C404" w14:textId="2C5174D3" w:rsidR="00577280" w:rsidRDefault="00577280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  <w:r w:rsidR="006B3DBB">
        <w:rPr>
          <w:rFonts w:cs="Calibri"/>
          <w:color w:val="2F363D"/>
        </w:rPr>
        <w:t>];</w:t>
      </w:r>
    </w:p>
    <w:p w14:paraId="73CE882C" w14:textId="7CD60641" w:rsidR="00577280" w:rsidRPr="00577280" w:rsidRDefault="00577280" w:rsidP="00577280">
      <w:pPr>
        <w:rPr>
          <w:rFonts w:cs="Calibri"/>
          <w:color w:val="2F363D"/>
        </w:rPr>
      </w:pPr>
    </w:p>
    <w:p w14:paraId="33ADC69D" w14:textId="77777777" w:rsidR="00577280" w:rsidRPr="00577280" w:rsidRDefault="00577280" w:rsidP="00577280"/>
    <w:p w14:paraId="38D2CAA4" w14:textId="458A699C" w:rsidR="001D31CF" w:rsidRDefault="00AE56F7" w:rsidP="00427A0D">
      <w:pPr>
        <w:pStyle w:val="Heading3"/>
        <w:numPr>
          <w:ilvl w:val="3"/>
          <w:numId w:val="20"/>
        </w:numPr>
      </w:pPr>
      <w:bookmarkStart w:id="122" w:name="_Toc67583113"/>
      <w:r>
        <w:t>Cancel Order</w:t>
      </w:r>
      <w:r w:rsidR="00577280">
        <w:t xml:space="preserve"> (</w:t>
      </w:r>
      <w:r w:rsidR="00577280" w:rsidRPr="00577280">
        <w:rPr>
          <w:color w:val="FF0000"/>
        </w:rPr>
        <w:t>Optional for Mobile SDK</w:t>
      </w:r>
      <w:r w:rsidR="00577280">
        <w:t>)</w:t>
      </w:r>
      <w:r>
        <w:t>:</w:t>
      </w:r>
      <w:bookmarkEnd w:id="122"/>
    </w:p>
    <w:p w14:paraId="6A025C36" w14:textId="77777777" w:rsidR="00577280" w:rsidRPr="00577280" w:rsidRDefault="00577280" w:rsidP="00577280"/>
    <w:p w14:paraId="09B4CE5F" w14:textId="551B3CA0" w:rsidR="001D31CF" w:rsidRDefault="001D31CF" w:rsidP="001D31CF">
      <w:r>
        <w:t xml:space="preserve">If the </w:t>
      </w:r>
      <w:r>
        <w:rPr>
          <w:b/>
          <w:bCs/>
        </w:rPr>
        <w:t>status</w:t>
      </w:r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</w:t>
      </w:r>
      <w:r>
        <w:rPr>
          <w:rFonts w:ascii="Menlo" w:hAnsi="Menlo" w:cs="Menlo"/>
          <w:color w:val="C41A16"/>
          <w:sz w:val="24"/>
          <w:szCs w:val="24"/>
        </w:rPr>
        <w:t>InProgress</w:t>
      </w:r>
      <w:r>
        <w:t xml:space="preserve">” the payment can be Cancelled. This is done automatically by the SDK </w:t>
      </w:r>
      <w:proofErr w:type="gramStart"/>
      <w:r>
        <w:t>and also</w:t>
      </w:r>
      <w:proofErr w:type="gramEnd"/>
      <w:r>
        <w:t xml:space="preserve"> by the payment gateway after the config </w:t>
      </w:r>
      <w:proofErr w:type="spellStart"/>
      <w:r>
        <w:rPr>
          <w:rFonts w:ascii="Menlo" w:hAnsi="Menlo" w:cs="Menlo"/>
          <w:color w:val="0F68A0"/>
          <w:sz w:val="24"/>
          <w:szCs w:val="24"/>
        </w:rPr>
        <w:t>hppDefaultTimeout</w:t>
      </w:r>
      <w:proofErr w:type="spellEnd"/>
      <w:r>
        <w:t xml:space="preserve"> period for every uncompleted order, so you don’t need to use this method.</w:t>
      </w:r>
    </w:p>
    <w:p w14:paraId="108CDD2E" w14:textId="073E5DFF" w:rsidR="001D31CF" w:rsidRDefault="001D31CF" w:rsidP="000B4F43"/>
    <w:p w14:paraId="07253A44" w14:textId="77777777" w:rsidR="006B3DBB" w:rsidRDefault="006B3DBB" w:rsidP="00082E03"/>
    <w:p w14:paraId="373D6964" w14:textId="77777777" w:rsidR="006B3DBB" w:rsidRDefault="006B3DBB" w:rsidP="00082E03"/>
    <w:p w14:paraId="26BBAA6D" w14:textId="3A38FC8C" w:rsidR="00082E03" w:rsidRDefault="00082E03" w:rsidP="00082E03">
      <w:r>
        <w:t>Example Swift:</w:t>
      </w:r>
    </w:p>
    <w:p w14:paraId="0885EF0B" w14:textId="7A31E5B4" w:rsidR="00082E03" w:rsidRDefault="00082E03" w:rsidP="00082E03"/>
    <w:p w14:paraId="15302B80" w14:textId="4B376359" w:rsidR="00082E03" w:rsidRDefault="00082E03" w:rsidP="006B3DBB">
      <w:pPr>
        <w:shd w:val="clear" w:color="auto" w:fill="D9D9D9" w:themeFill="background1" w:themeFillShade="D9"/>
      </w:pPr>
      <w:proofErr w:type="spellStart"/>
      <w:r>
        <w:t>GeideaPaymentAPI.cancel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7E194CA8" w14:textId="21DE9BBC" w:rsidR="00082E03" w:rsidRDefault="00082E03" w:rsidP="006B3DBB">
      <w:pPr>
        <w:shd w:val="clear" w:color="auto" w:fill="D9D9D9" w:themeFill="background1" w:themeFillShade="D9"/>
      </w:pPr>
      <w:r>
        <w:t xml:space="preserve"> </w:t>
      </w:r>
    </w:p>
    <w:p w14:paraId="2B9EB754" w14:textId="77777777" w:rsidR="00082E03" w:rsidRDefault="00082E03" w:rsidP="006B3DBB">
      <w:pPr>
        <w:shd w:val="clear" w:color="auto" w:fill="D9D9D9" w:themeFill="background1" w:themeFillShade="D9"/>
      </w:pPr>
      <w:r>
        <w:t>})</w:t>
      </w:r>
    </w:p>
    <w:p w14:paraId="02EBD362" w14:textId="77777777" w:rsidR="00082E03" w:rsidRDefault="00082E03" w:rsidP="00082E03"/>
    <w:p w14:paraId="7EA8A47F" w14:textId="77777777" w:rsidR="00082E03" w:rsidRDefault="00082E03" w:rsidP="000B4F43"/>
    <w:p w14:paraId="0F506168" w14:textId="3A67BD4D" w:rsidR="00F37FB9" w:rsidRPr="00290D1F" w:rsidRDefault="00692E2B" w:rsidP="00290D1F">
      <w:r>
        <w:t>Example Objective C:</w:t>
      </w:r>
    </w:p>
    <w:p w14:paraId="65BC4D62" w14:textId="77777777" w:rsidR="00E078B2" w:rsidRDefault="00E078B2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</w:p>
    <w:p w14:paraId="15681322" w14:textId="4DDB0DC0" w:rsidR="00692E2B" w:rsidRDefault="00692E2B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C8041B">
        <w:rPr>
          <w:rFonts w:cs="Calibri"/>
          <w:color w:val="2F363D"/>
        </w:rPr>
        <w:t>[</w:t>
      </w:r>
      <w:proofErr w:type="spellStart"/>
      <w:r w:rsidRPr="00C8041B">
        <w:rPr>
          <w:rFonts w:cs="Calibri"/>
          <w:color w:val="2F363D"/>
        </w:rPr>
        <w:t>GeideaPaymentAPI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cancelWith</w:t>
      </w:r>
      <w:proofErr w:type="spellEnd"/>
      <w:r w:rsidRPr="00C8041B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orderId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 w:rsidRPr="00C8041B">
        <w:rPr>
          <w:rFonts w:cs="Calibri"/>
          <w:color w:val="2F363D"/>
        </w:rPr>
        <w:t>navController</w:t>
      </w:r>
      <w:proofErr w:type="spellEnd"/>
      <w:r w:rsidRPr="00C8041B">
        <w:rPr>
          <w:rFonts w:cs="Calibri"/>
          <w:color w:val="2F363D"/>
        </w:rPr>
        <w:t xml:space="preserve">: </w:t>
      </w:r>
      <w:r>
        <w:t xml:space="preserve">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 xml:space="preserve"> </w:t>
      </w:r>
      <w:r w:rsidRPr="00C8041B">
        <w:rPr>
          <w:rFonts w:cs="Calibri"/>
          <w:color w:val="2F363D"/>
        </w:rPr>
        <w:t>completion:</w:t>
      </w:r>
      <w:r>
        <w:rPr>
          <w:rFonts w:cs="Calibri"/>
          <w:color w:val="2F363D"/>
        </w:rPr>
        <w:t xml:space="preserve"> </w:t>
      </w:r>
      <w:proofErr w:type="gramStart"/>
      <w:r w:rsidRPr="00C8041B">
        <w:rPr>
          <w:rFonts w:cs="Calibri"/>
          <w:color w:val="2F363D"/>
        </w:rPr>
        <w:t>^(</w:t>
      </w:r>
      <w:proofErr w:type="spellStart"/>
      <w:proofErr w:type="gramEnd"/>
      <w:r w:rsidRPr="00C8041B">
        <w:rPr>
          <w:rFonts w:cs="Calibri"/>
          <w:color w:val="2F363D"/>
        </w:rPr>
        <w:t>GD</w:t>
      </w:r>
      <w:r>
        <w:rPr>
          <w:rFonts w:cs="Calibri"/>
          <w:color w:val="2F363D"/>
        </w:rPr>
        <w:t>Cancel</w:t>
      </w:r>
      <w:r w:rsidRPr="00C8041B">
        <w:rPr>
          <w:rFonts w:cs="Calibri"/>
          <w:color w:val="2F363D"/>
        </w:rPr>
        <w:t>Response</w:t>
      </w:r>
      <w:proofErr w:type="spellEnd"/>
      <w:r w:rsidRPr="00C8041B">
        <w:rPr>
          <w:rFonts w:cs="Calibri"/>
          <w:color w:val="2F363D"/>
        </w:rPr>
        <w:t xml:space="preserve">* </w:t>
      </w:r>
      <w:r>
        <w:rPr>
          <w:rFonts w:cs="Calibri"/>
          <w:color w:val="2F363D"/>
        </w:rPr>
        <w:t>cancel</w:t>
      </w:r>
      <w:r w:rsidRPr="00C8041B">
        <w:rPr>
          <w:rFonts w:cs="Calibri"/>
          <w:color w:val="2F363D"/>
        </w:rPr>
        <w:t xml:space="preserve">, </w:t>
      </w:r>
      <w:proofErr w:type="spellStart"/>
      <w:r w:rsidRPr="00C8041B">
        <w:rPr>
          <w:rFonts w:cs="Calibri"/>
          <w:color w:val="2F363D"/>
        </w:rPr>
        <w:t>GDErrorResponse</w:t>
      </w:r>
      <w:proofErr w:type="spellEnd"/>
      <w:r w:rsidRPr="00C8041B">
        <w:rPr>
          <w:rFonts w:cs="Calibri"/>
          <w:color w:val="2F363D"/>
        </w:rPr>
        <w:t xml:space="preserve">* error) </w:t>
      </w:r>
      <w:r>
        <w:rPr>
          <w:rFonts w:cs="Calibri"/>
          <w:color w:val="2F363D"/>
        </w:rPr>
        <w:t xml:space="preserve"> </w:t>
      </w:r>
      <w:r w:rsidRPr="00C8041B">
        <w:rPr>
          <w:rFonts w:cs="Calibri"/>
          <w:color w:val="2F363D"/>
        </w:rPr>
        <w:t>{</w:t>
      </w:r>
    </w:p>
    <w:p w14:paraId="67AB5298" w14:textId="77777777" w:rsidR="006B3DBB" w:rsidRPr="00C8041B" w:rsidRDefault="006B3DBB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01207E9F" w14:textId="49ADD1AB" w:rsidR="00692E2B" w:rsidRPr="00692E2B" w:rsidRDefault="00692E2B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t>}</w:t>
      </w:r>
      <w:r w:rsidR="006B3DBB">
        <w:t>];</w:t>
      </w:r>
    </w:p>
    <w:p w14:paraId="22325CD8" w14:textId="77777777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2F363D"/>
        </w:rPr>
      </w:pPr>
    </w:p>
    <w:p w14:paraId="3FFF3A20" w14:textId="2FD80E8B" w:rsidR="00082E03" w:rsidRDefault="00692E2B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</w:pPr>
      <w:r>
        <w:rPr>
          <w:rFonts w:cs="Calibri"/>
          <w:color w:val="2F363D"/>
        </w:rPr>
        <w:t xml:space="preserve">    </w:t>
      </w:r>
    </w:p>
    <w:p w14:paraId="45A2D005" w14:textId="3D65A4A8" w:rsidR="000C4F69" w:rsidRDefault="00290D1F" w:rsidP="00F37FB9">
      <w:pPr>
        <w:pStyle w:val="Heading3"/>
        <w:numPr>
          <w:ilvl w:val="2"/>
          <w:numId w:val="8"/>
        </w:numPr>
      </w:pPr>
      <w:bookmarkStart w:id="123" w:name="_Pay_Token_Flow:"/>
      <w:bookmarkStart w:id="124" w:name="_Toc67583114"/>
      <w:bookmarkEnd w:id="123"/>
      <w:r>
        <w:t>Pay Token Flow:</w:t>
      </w:r>
      <w:bookmarkEnd w:id="124"/>
    </w:p>
    <w:p w14:paraId="75D9D05A" w14:textId="7C3A3DFD" w:rsidR="000C4F69" w:rsidRDefault="000C4F69" w:rsidP="000C4F69">
      <w:r>
        <w:t xml:space="preserve">If the </w:t>
      </w:r>
      <w:proofErr w:type="spellStart"/>
      <w:r>
        <w:rPr>
          <w:b/>
          <w:bCs/>
        </w:rPr>
        <w:t>cardOnFIle</w:t>
      </w:r>
      <w:proofErr w:type="spellEnd"/>
      <w:r>
        <w:rPr>
          <w:b/>
          <w:bCs/>
        </w:rPr>
        <w:t xml:space="preserve"> </w:t>
      </w:r>
      <w:r>
        <w:t xml:space="preserve">field of the </w:t>
      </w:r>
      <w:proofErr w:type="spellStart"/>
      <w:r>
        <w:t>GeideaPaymentApi.pay</w:t>
      </w:r>
      <w:proofErr w:type="spellEnd"/>
      <w:r>
        <w:t xml:space="preserve"> </w:t>
      </w:r>
      <w:r w:rsidR="001C5A6A">
        <w:t>is</w:t>
      </w:r>
      <w:r>
        <w:t xml:space="preserve"> set to tru</w:t>
      </w:r>
      <w:r w:rsidR="0096493B">
        <w:t>e,</w:t>
      </w:r>
      <w:r>
        <w:t xml:space="preserve"> the </w:t>
      </w:r>
      <w:proofErr w:type="spellStart"/>
      <w:r w:rsidRPr="0096493B">
        <w:rPr>
          <w:b/>
          <w:bCs/>
        </w:rPr>
        <w:t>tokenId</w:t>
      </w:r>
      <w:proofErr w:type="spellEnd"/>
      <w:r>
        <w:t xml:space="preserve"> field </w:t>
      </w:r>
      <w:r w:rsidR="0096493B">
        <w:t xml:space="preserve">of the </w:t>
      </w:r>
      <w:proofErr w:type="spellStart"/>
      <w:r w:rsidR="0096493B" w:rsidRPr="0031657C">
        <w:rPr>
          <w:b/>
          <w:bCs/>
        </w:rPr>
        <w:t>GDOrderResponse</w:t>
      </w:r>
      <w:proofErr w:type="spellEnd"/>
      <w:r w:rsidR="0096493B">
        <w:rPr>
          <w:b/>
          <w:bCs/>
        </w:rPr>
        <w:t xml:space="preserve"> </w:t>
      </w:r>
      <w:r w:rsidR="008C65C1">
        <w:t>must be persisted.</w:t>
      </w:r>
    </w:p>
    <w:p w14:paraId="23C94CFF" w14:textId="6759A9F4" w:rsidR="008C65C1" w:rsidRDefault="008C65C1" w:rsidP="008C65C1">
      <w:r>
        <w:lastRenderedPageBreak/>
        <w:t>- there are two different flows for paying with card token:</w:t>
      </w:r>
    </w:p>
    <w:p w14:paraId="768B6539" w14:textId="1F31B7C2" w:rsidR="008C65C1" w:rsidRDefault="008C65C1" w:rsidP="00427A0D">
      <w:pPr>
        <w:pStyle w:val="ListParagraph"/>
        <w:numPr>
          <w:ilvl w:val="0"/>
          <w:numId w:val="19"/>
        </w:numPr>
      </w:pPr>
      <w:proofErr w:type="spellStart"/>
      <w:r>
        <w:t>InitiatedBy</w:t>
      </w:r>
      <w:proofErr w:type="spellEnd"/>
      <w:r>
        <w:t xml:space="preserve">: </w:t>
      </w:r>
      <w:r w:rsidRPr="008C65C1">
        <w:rPr>
          <w:b/>
          <w:bCs/>
        </w:rPr>
        <w:t>Internet</w:t>
      </w:r>
      <w:r w:rsidR="00F01613">
        <w:t xml:space="preserve"> – Single payment</w:t>
      </w:r>
      <w:r w:rsidR="00AE56F7">
        <w:t xml:space="preserve">, </w:t>
      </w:r>
      <w:proofErr w:type="spellStart"/>
      <w:r w:rsidR="002215EC">
        <w:t>agreementId</w:t>
      </w:r>
      <w:proofErr w:type="spellEnd"/>
      <w:r w:rsidR="00F01613">
        <w:t xml:space="preserve"> and </w:t>
      </w:r>
      <w:proofErr w:type="spellStart"/>
      <w:r w:rsidR="00F01613">
        <w:t>agreementType</w:t>
      </w:r>
      <w:proofErr w:type="spellEnd"/>
      <w:r w:rsidR="00F01613">
        <w:t xml:space="preserve"> can be empty</w:t>
      </w:r>
    </w:p>
    <w:p w14:paraId="5BD37FF5" w14:textId="4EB21F64" w:rsidR="008C65C1" w:rsidRPr="0096493B" w:rsidRDefault="008C65C1" w:rsidP="00427A0D">
      <w:pPr>
        <w:pStyle w:val="ListParagraph"/>
        <w:numPr>
          <w:ilvl w:val="0"/>
          <w:numId w:val="19"/>
        </w:numPr>
      </w:pPr>
      <w:proofErr w:type="spellStart"/>
      <w:r>
        <w:t>InitiatedBy</w:t>
      </w:r>
      <w:proofErr w:type="spellEnd"/>
      <w:r>
        <w:t xml:space="preserve">: </w:t>
      </w:r>
      <w:r w:rsidRPr="008C65C1">
        <w:rPr>
          <w:b/>
          <w:bCs/>
        </w:rPr>
        <w:t>Merchant</w:t>
      </w:r>
      <w:r w:rsidR="00F01613">
        <w:rPr>
          <w:b/>
          <w:bCs/>
        </w:rPr>
        <w:t xml:space="preserve"> </w:t>
      </w:r>
      <w:r w:rsidR="00F01613">
        <w:t xml:space="preserve">– Subscription payment type, </w:t>
      </w:r>
      <w:proofErr w:type="spellStart"/>
      <w:r w:rsidR="00F01613" w:rsidRPr="006854DC">
        <w:rPr>
          <w:b/>
          <w:bCs/>
        </w:rPr>
        <w:t>agrementId</w:t>
      </w:r>
      <w:proofErr w:type="spellEnd"/>
      <w:r w:rsidR="00F01613">
        <w:t xml:space="preserve"> and </w:t>
      </w:r>
      <w:proofErr w:type="spellStart"/>
      <w:r w:rsidR="00F01613" w:rsidRPr="006854DC">
        <w:rPr>
          <w:b/>
          <w:bCs/>
        </w:rPr>
        <w:t>agrementType</w:t>
      </w:r>
      <w:proofErr w:type="spellEnd"/>
      <w:r w:rsidR="00F01613">
        <w:t xml:space="preserve"> </w:t>
      </w:r>
      <w:r w:rsidR="00F01613" w:rsidRPr="006854DC">
        <w:rPr>
          <w:b/>
          <w:bCs/>
        </w:rPr>
        <w:t>are mandatory</w:t>
      </w:r>
      <w:r w:rsidR="00F01613">
        <w:t xml:space="preserve"> and must be the same </w:t>
      </w:r>
      <w:r w:rsidR="001C5A6A">
        <w:t>with</w:t>
      </w:r>
      <w:r w:rsidR="006854DC">
        <w:t xml:space="preserve"> values passed on </w:t>
      </w:r>
      <w:proofErr w:type="spellStart"/>
      <w:r w:rsidR="006854DC">
        <w:t>GeideaPaymentApi.pay</w:t>
      </w:r>
      <w:proofErr w:type="spellEnd"/>
      <w:r w:rsidR="006854DC">
        <w:t xml:space="preserve"> from where the </w:t>
      </w:r>
      <w:proofErr w:type="spellStart"/>
      <w:r w:rsidR="006854DC" w:rsidRPr="001C5A6A">
        <w:rPr>
          <w:b/>
          <w:bCs/>
        </w:rPr>
        <w:t>tokenId</w:t>
      </w:r>
      <w:proofErr w:type="spellEnd"/>
      <w:r w:rsidR="006854DC">
        <w:t xml:space="preserve"> was computed (retrieved from persistence)</w:t>
      </w:r>
    </w:p>
    <w:p w14:paraId="5F4100D1" w14:textId="77777777" w:rsidR="000C4F69" w:rsidRPr="000C4F69" w:rsidRDefault="000C4F69" w:rsidP="000C4F69"/>
    <w:p w14:paraId="31B5FA75" w14:textId="328C74E0" w:rsidR="00871365" w:rsidRDefault="008C65C1" w:rsidP="0031657C">
      <w:r>
        <w:t xml:space="preserve">Example Swift: </w:t>
      </w:r>
    </w:p>
    <w:p w14:paraId="364F0DE7" w14:textId="516C7F2E" w:rsidR="008C65C1" w:rsidRDefault="008C65C1" w:rsidP="0031657C"/>
    <w:p w14:paraId="290D9F81" w14:textId="65F7F2B7" w:rsidR="008C65C1" w:rsidRPr="00673B9A" w:rsidRDefault="00673B9A" w:rsidP="006B3DBB">
      <w:pPr>
        <w:shd w:val="clear" w:color="auto" w:fill="D9D9D9" w:themeFill="background1" w:themeFillShade="D9"/>
        <w:rPr>
          <w:rFonts w:asciiTheme="minorHAnsi" w:hAnsiTheme="minorHAnsi" w:cstheme="minorHAnsi"/>
        </w:rPr>
      </w:pPr>
      <w:proofErr w:type="spellStart"/>
      <w:r w:rsidRPr="00673B9A">
        <w:rPr>
          <w:rFonts w:asciiTheme="minorHAnsi" w:hAnsiTheme="minorHAnsi" w:cstheme="minorHAnsi"/>
          <w:color w:val="1C464A"/>
        </w:rPr>
        <w:t>GeideaPaymentAPI</w:t>
      </w:r>
      <w:r w:rsidRPr="00673B9A">
        <w:rPr>
          <w:rFonts w:asciiTheme="minorHAnsi" w:hAnsiTheme="minorHAnsi" w:cstheme="minorHAnsi"/>
          <w:color w:val="000000"/>
        </w:rPr>
        <w:t>.</w:t>
      </w:r>
      <w:r w:rsidRPr="00673B9A">
        <w:rPr>
          <w:rFonts w:asciiTheme="minorHAnsi" w:hAnsiTheme="minorHAnsi" w:cstheme="minorHAnsi"/>
          <w:color w:val="326D74"/>
        </w:rPr>
        <w:t>payWithToken</w:t>
      </w:r>
      <w:proofErr w:type="spellEnd"/>
      <w:r w:rsidRPr="00673B9A">
        <w:rPr>
          <w:rFonts w:asciiTheme="minorHAnsi" w:hAnsiTheme="minorHAnsi" w:cstheme="minorHAnsi"/>
          <w:color w:val="000000"/>
        </w:rPr>
        <w:t>(</w:t>
      </w:r>
      <w:proofErr w:type="spellStart"/>
      <w:r w:rsidRPr="00673B9A">
        <w:rPr>
          <w:rFonts w:asciiTheme="minorHAnsi" w:hAnsiTheme="minorHAnsi" w:cstheme="minorHAnsi"/>
          <w:color w:val="000000"/>
        </w:rPr>
        <w:t>theAmount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amount, </w:t>
      </w:r>
      <w:proofErr w:type="spellStart"/>
      <w:r w:rsidRPr="00673B9A">
        <w:rPr>
          <w:rFonts w:asciiTheme="minorHAnsi" w:hAnsiTheme="minorHAnsi" w:cstheme="minorHAnsi"/>
          <w:color w:val="000000"/>
        </w:rPr>
        <w:t>withTokenId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tokenId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73B9A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76228B">
        <w:rPr>
          <w:rFonts w:asciiTheme="minorHAnsi" w:hAnsiTheme="minorHAnsi" w:cstheme="minorHAnsi"/>
          <w:color w:val="000000"/>
        </w:rPr>
        <w:t>andEInvoiceId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76228B">
        <w:rPr>
          <w:rFonts w:asciiTheme="minorHAnsi" w:hAnsiTheme="minorHAnsi" w:cstheme="minorHAnsi"/>
          <w:color w:val="000000"/>
        </w:rPr>
        <w:t>eInvoiceId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73B9A">
        <w:rPr>
          <w:rFonts w:asciiTheme="minorHAnsi" w:hAnsiTheme="minorHAnsi" w:cstheme="minorHAnsi"/>
          <w:color w:val="000000"/>
        </w:rPr>
        <w:t>andCustomerDetails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customerDetails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73B9A">
        <w:rPr>
          <w:rFonts w:asciiTheme="minorHAnsi" w:hAnsiTheme="minorHAnsi" w:cstheme="minorHAnsi"/>
          <w:color w:val="000000"/>
        </w:rPr>
        <w:t>navController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r w:rsidRPr="00673B9A">
        <w:rPr>
          <w:rFonts w:asciiTheme="minorHAnsi" w:hAnsiTheme="minorHAnsi" w:cstheme="minorHAnsi"/>
          <w:b/>
          <w:bCs/>
          <w:color w:val="9B2393"/>
        </w:rPr>
        <w:t>self</w:t>
      </w:r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gramStart"/>
      <w:r w:rsidRPr="00673B9A">
        <w:rPr>
          <w:rFonts w:asciiTheme="minorHAnsi" w:hAnsiTheme="minorHAnsi" w:cstheme="minorHAnsi"/>
          <w:color w:val="000000"/>
        </w:rPr>
        <w:t>completion:{</w:t>
      </w:r>
      <w:proofErr w:type="gramEnd"/>
      <w:r w:rsidRPr="00673B9A">
        <w:rPr>
          <w:rFonts w:asciiTheme="minorHAnsi" w:hAnsiTheme="minorHAnsi" w:cstheme="minorHAnsi"/>
          <w:color w:val="000000"/>
        </w:rPr>
        <w:t xml:space="preserve"> response, error </w:t>
      </w:r>
      <w:r w:rsidRPr="00673B9A">
        <w:rPr>
          <w:rFonts w:asciiTheme="minorHAnsi" w:hAnsiTheme="minorHAnsi" w:cstheme="minorHAnsi"/>
          <w:b/>
          <w:bCs/>
          <w:color w:val="9B2393"/>
        </w:rPr>
        <w:t>in</w:t>
      </w:r>
      <w:r w:rsidR="008C65C1" w:rsidRPr="00673B9A">
        <w:rPr>
          <w:rFonts w:asciiTheme="minorHAnsi" w:hAnsiTheme="minorHAnsi" w:cstheme="minorHAnsi"/>
        </w:rPr>
        <w:t xml:space="preserve"> {</w:t>
      </w:r>
    </w:p>
    <w:p w14:paraId="0DBE56C3" w14:textId="2211D343" w:rsidR="00F01613" w:rsidRPr="006B3DBB" w:rsidRDefault="008C65C1" w:rsidP="006B3DBB">
      <w:pPr>
        <w:shd w:val="clear" w:color="auto" w:fill="D9D9D9" w:themeFill="background1" w:themeFillShade="D9"/>
        <w:rPr>
          <w:rFonts w:cs="Calibri"/>
          <w:color w:val="2F363D"/>
        </w:rPr>
      </w:pPr>
      <w:r w:rsidRPr="00673B9A">
        <w:rPr>
          <w:rFonts w:asciiTheme="minorHAnsi" w:hAnsiTheme="minorHAnsi" w:cstheme="minorHAnsi"/>
        </w:rPr>
        <w:tab/>
      </w:r>
    </w:p>
    <w:p w14:paraId="2FE62740" w14:textId="5B7B3E4C" w:rsidR="008C65C1" w:rsidRDefault="008C65C1" w:rsidP="006B3DBB">
      <w:pPr>
        <w:shd w:val="clear" w:color="auto" w:fill="D9D9D9" w:themeFill="background1" w:themeFillShade="D9"/>
      </w:pPr>
      <w:r>
        <w:t xml:space="preserve"> }})</w:t>
      </w:r>
    </w:p>
    <w:p w14:paraId="7D96553D" w14:textId="77777777" w:rsidR="006854DC" w:rsidRDefault="006854DC" w:rsidP="0031657C"/>
    <w:p w14:paraId="26E4B193" w14:textId="3AA60FE2" w:rsidR="00D93BE2" w:rsidRDefault="006854DC" w:rsidP="0031657C">
      <w:r>
        <w:t>Example Objective C:</w:t>
      </w:r>
    </w:p>
    <w:p w14:paraId="3BC5CAD1" w14:textId="20E2692A" w:rsidR="006854DC" w:rsidRDefault="006854DC" w:rsidP="0031657C"/>
    <w:p w14:paraId="4C426260" w14:textId="3AF288FB" w:rsidR="006854DC" w:rsidRDefault="00A632E3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A632E3">
        <w:rPr>
          <w:rFonts w:asciiTheme="minorHAnsi" w:hAnsiTheme="minorHAnsi" w:cstheme="minorHAnsi"/>
          <w:color w:val="000000"/>
        </w:rPr>
        <w:t>[</w:t>
      </w:r>
      <w:proofErr w:type="spellStart"/>
      <w:r w:rsidRPr="00A632E3">
        <w:rPr>
          <w:rFonts w:asciiTheme="minorHAnsi" w:hAnsiTheme="minorHAnsi" w:cstheme="minorHAnsi"/>
          <w:color w:val="1C464A"/>
        </w:rPr>
        <w:t>GeideaPaymentAPI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A632E3">
        <w:rPr>
          <w:rFonts w:asciiTheme="minorHAnsi" w:hAnsiTheme="minorHAnsi" w:cstheme="minorHAnsi"/>
          <w:color w:val="326D74"/>
        </w:rPr>
        <w:t>payWithTokenWithTheAmount</w:t>
      </w:r>
      <w:r w:rsidRPr="00A632E3">
        <w:rPr>
          <w:rFonts w:asciiTheme="minorHAnsi" w:hAnsiTheme="minorHAnsi" w:cstheme="minorHAnsi"/>
          <w:color w:val="000000"/>
        </w:rPr>
        <w:t>:amount</w:t>
      </w:r>
      <w:proofErr w:type="spellEnd"/>
      <w:proofErr w:type="gram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withTokenId</w:t>
      </w:r>
      <w:proofErr w:type="spellEnd"/>
      <w:r w:rsidRPr="00A632E3">
        <w:rPr>
          <w:rFonts w:asciiTheme="minorHAnsi" w:hAnsiTheme="minorHAnsi" w:cstheme="minorHAnsi"/>
          <w:color w:val="000000"/>
        </w:rPr>
        <w:t>:</w:t>
      </w:r>
      <w:r w:rsidRPr="00A632E3">
        <w:rPr>
          <w:rFonts w:asciiTheme="minorHAnsi" w:hAnsiTheme="minorHAnsi" w:cstheme="minorHAnsi"/>
          <w:color w:val="C41A16"/>
        </w:rPr>
        <w:t>@"token"</w:t>
      </w:r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tokenizationDetails</w:t>
      </w:r>
      <w:r w:rsidRPr="00A632E3">
        <w:rPr>
          <w:rFonts w:asciiTheme="minorHAnsi" w:hAnsiTheme="minorHAnsi" w:cstheme="minorHAnsi"/>
          <w:color w:val="000000"/>
        </w:rPr>
        <w:t>:tokenizationDetails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6228B" w:rsidRPr="0076228B">
        <w:rPr>
          <w:rFonts w:asciiTheme="minorHAnsi" w:hAnsiTheme="minorHAnsi" w:cstheme="minorHAnsi"/>
          <w:color w:val="326D74"/>
        </w:rPr>
        <w:t>andEInvoiceId</w:t>
      </w:r>
      <w:proofErr w:type="spellEnd"/>
      <w:r w:rsidR="0076228B" w:rsidRPr="0076228B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76228B" w:rsidRPr="0076228B">
        <w:rPr>
          <w:rFonts w:asciiTheme="minorHAnsi" w:hAnsiTheme="minorHAnsi" w:cstheme="minorHAnsi"/>
          <w:color w:val="326D74"/>
        </w:rPr>
        <w:t>eInvoiceId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andCustomerDetails</w:t>
      </w:r>
      <w:r w:rsidRPr="00A632E3">
        <w:rPr>
          <w:rFonts w:asciiTheme="minorHAnsi" w:hAnsiTheme="minorHAnsi" w:cstheme="minorHAnsi"/>
          <w:color w:val="000000"/>
        </w:rPr>
        <w:t>:customerDetails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navController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A632E3">
        <w:rPr>
          <w:rFonts w:asciiTheme="minorHAnsi" w:hAnsiTheme="minorHAnsi" w:cstheme="minorHAnsi"/>
          <w:color w:val="000000"/>
        </w:rPr>
        <w:t>navVC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r w:rsidRPr="00A632E3">
        <w:rPr>
          <w:rFonts w:asciiTheme="minorHAnsi" w:hAnsiTheme="minorHAnsi" w:cstheme="minorHAnsi"/>
          <w:color w:val="326D74"/>
        </w:rPr>
        <w:t>completion</w:t>
      </w:r>
      <w:r w:rsidRPr="00A632E3">
        <w:rPr>
          <w:rFonts w:asciiTheme="minorHAnsi" w:hAnsiTheme="minorHAnsi" w:cstheme="minorHAnsi"/>
          <w:color w:val="000000"/>
        </w:rPr>
        <w:t>:^(</w:t>
      </w:r>
      <w:proofErr w:type="spellStart"/>
      <w:r w:rsidRPr="00A632E3">
        <w:rPr>
          <w:rFonts w:asciiTheme="minorHAnsi" w:hAnsiTheme="minorHAnsi" w:cstheme="minorHAnsi"/>
          <w:color w:val="1C464A"/>
        </w:rPr>
        <w:t>GDOrderResponse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* order, </w:t>
      </w:r>
      <w:proofErr w:type="spellStart"/>
      <w:r w:rsidRPr="00A632E3">
        <w:rPr>
          <w:rFonts w:asciiTheme="minorHAnsi" w:hAnsiTheme="minorHAnsi" w:cstheme="minorHAnsi"/>
          <w:color w:val="1C464A"/>
        </w:rPr>
        <w:t>GDErrorResponse</w:t>
      </w:r>
      <w:proofErr w:type="spellEnd"/>
      <w:r w:rsidRPr="00A632E3">
        <w:rPr>
          <w:rFonts w:asciiTheme="minorHAnsi" w:hAnsiTheme="minorHAnsi" w:cstheme="minorHAnsi"/>
          <w:color w:val="000000"/>
        </w:rPr>
        <w:t>* error)</w:t>
      </w:r>
      <w:r w:rsidR="006854DC" w:rsidRPr="00A632E3">
        <w:rPr>
          <w:rFonts w:asciiTheme="minorHAnsi" w:hAnsiTheme="minorHAnsi" w:cstheme="minorHAnsi"/>
          <w:color w:val="2F363D"/>
        </w:rPr>
        <w:t xml:space="preserve">  {</w:t>
      </w:r>
    </w:p>
    <w:p w14:paraId="057DE459" w14:textId="77777777" w:rsidR="006B3DBB" w:rsidRPr="00A632E3" w:rsidRDefault="006B3DBB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</w:p>
    <w:p w14:paraId="23B3AA34" w14:textId="2324197D" w:rsidR="006854DC" w:rsidRPr="00871365" w:rsidRDefault="006854DC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}];</w:t>
      </w:r>
    </w:p>
    <w:p w14:paraId="45B32443" w14:textId="2C24B4C4" w:rsidR="008C65C1" w:rsidRPr="0031657C" w:rsidRDefault="008C65C1" w:rsidP="0031657C"/>
    <w:p w14:paraId="5E2E4BCC" w14:textId="77777777" w:rsidR="001313AB" w:rsidRDefault="001313AB" w:rsidP="001313AB">
      <w:pPr>
        <w:pStyle w:val="Heading3"/>
        <w:ind w:left="990"/>
      </w:pPr>
      <w:bookmarkStart w:id="125" w:name="_Apple_Pay_Payment"/>
      <w:bookmarkStart w:id="126" w:name="_Toc67583115"/>
      <w:bookmarkEnd w:id="125"/>
    </w:p>
    <w:p w14:paraId="24330EB1" w14:textId="35A0356C" w:rsidR="00290D1F" w:rsidRDefault="00290D1F" w:rsidP="00290D1F">
      <w:pPr>
        <w:pStyle w:val="Heading3"/>
        <w:numPr>
          <w:ilvl w:val="2"/>
          <w:numId w:val="8"/>
        </w:numPr>
      </w:pPr>
      <w:bookmarkStart w:id="127" w:name="_Apple_Pay_Payment_1"/>
      <w:bookmarkEnd w:id="127"/>
      <w:r>
        <w:t>Apple Pay Payment Flow:</w:t>
      </w:r>
      <w:bookmarkEnd w:id="126"/>
    </w:p>
    <w:p w14:paraId="055122A2" w14:textId="5F80EF6E" w:rsidR="00B0727D" w:rsidRDefault="00B0727D" w:rsidP="00B0727D"/>
    <w:p w14:paraId="706E3C21" w14:textId="22A851D8" w:rsidR="00640CF4" w:rsidRDefault="00640CF4" w:rsidP="00640CF4">
      <w:r>
        <w:t xml:space="preserve">From persisted </w:t>
      </w:r>
      <w:proofErr w:type="spellStart"/>
      <w:r w:rsidRPr="00735510">
        <w:rPr>
          <w:b/>
          <w:bCs/>
        </w:rPr>
        <w:t>GDConfigResponse</w:t>
      </w:r>
      <w:proofErr w:type="spellEnd"/>
      <w:r>
        <w:t xml:space="preserve"> check the flag </w:t>
      </w:r>
      <w:proofErr w:type="spellStart"/>
      <w:r w:rsidRPr="00640CF4">
        <w:rPr>
          <w:b/>
          <w:bCs/>
        </w:rPr>
        <w:t>isApplePay</w:t>
      </w:r>
      <w:r w:rsidR="00E078B2">
        <w:rPr>
          <w:b/>
          <w:bCs/>
        </w:rPr>
        <w:t>Mobile</w:t>
      </w:r>
      <w:r w:rsidRPr="00640CF4">
        <w:rPr>
          <w:b/>
          <w:bCs/>
        </w:rPr>
        <w:t>Supported</w:t>
      </w:r>
      <w:proofErr w:type="spellEnd"/>
      <w:r w:rsidR="00E078B2">
        <w:rPr>
          <w:b/>
          <w:bCs/>
        </w:rPr>
        <w:t xml:space="preserve"> and </w:t>
      </w:r>
      <w:proofErr w:type="spellStart"/>
      <w:r w:rsidR="00E078B2">
        <w:rPr>
          <w:b/>
          <w:bCs/>
        </w:rPr>
        <w:t>isApplePayMobileCertificateAvaialable</w:t>
      </w:r>
      <w:proofErr w:type="spellEnd"/>
      <w:r>
        <w:t xml:space="preserve"> </w:t>
      </w:r>
      <w:r w:rsidR="001C5A6A">
        <w:t>before</w:t>
      </w:r>
      <w:r>
        <w:t xml:space="preserve"> start</w:t>
      </w:r>
      <w:r w:rsidR="001C5A6A">
        <w:t>ing</w:t>
      </w:r>
      <w:r>
        <w:t xml:space="preserve"> the flow</w:t>
      </w:r>
    </w:p>
    <w:p w14:paraId="242B3E25" w14:textId="0F7323CB" w:rsidR="00640CF4" w:rsidRDefault="00B0727D" w:rsidP="00B0727D">
      <w:r>
        <w:t xml:space="preserve">To pay </w:t>
      </w:r>
      <w:r w:rsidR="004D5EB3">
        <w:t xml:space="preserve">the amount </w:t>
      </w:r>
      <w:r>
        <w:t xml:space="preserve">with </w:t>
      </w:r>
      <w:r w:rsidRPr="001C5A6A">
        <w:rPr>
          <w:b/>
          <w:bCs/>
        </w:rPr>
        <w:t>Apple Pay</w:t>
      </w:r>
      <w:r>
        <w:t xml:space="preserve"> you nee</w:t>
      </w:r>
      <w:r w:rsidR="004D5EB3">
        <w:t xml:space="preserve">d to have the apple pay </w:t>
      </w:r>
      <w:bookmarkStart w:id="128" w:name="OLE_LINK236"/>
      <w:bookmarkStart w:id="129" w:name="OLE_LINK237"/>
      <w:proofErr w:type="spellStart"/>
      <w:r w:rsidR="00D21D88">
        <w:t>marchantId</w:t>
      </w:r>
      <w:proofErr w:type="spellEnd"/>
      <w:r w:rsidR="004D5EB3">
        <w:t xml:space="preserve"> </w:t>
      </w:r>
      <w:bookmarkEnd w:id="128"/>
      <w:bookmarkEnd w:id="129"/>
      <w:r w:rsidR="004D5EB3">
        <w:t xml:space="preserve">configured on your apple account </w:t>
      </w:r>
      <w:r w:rsidR="00640CF4">
        <w:t>and</w:t>
      </w:r>
      <w:r w:rsidR="004D5EB3">
        <w:t xml:space="preserve"> to enable apple pay capabilities. Please follow this for setup: </w:t>
      </w:r>
    </w:p>
    <w:p w14:paraId="4F30E9A1" w14:textId="227F98E3" w:rsidR="00D21D88" w:rsidRDefault="00D21D88" w:rsidP="00B0727D"/>
    <w:p w14:paraId="61C93B9E" w14:textId="70CCEE56" w:rsidR="00D21D88" w:rsidRDefault="00427A0D" w:rsidP="00B0727D">
      <w:pPr>
        <w:rPr>
          <w:rStyle w:val="Hyperlink"/>
        </w:rPr>
      </w:pPr>
      <w:hyperlink r:id="rId14" w:history="1">
        <w:r w:rsidR="00640CF4" w:rsidRPr="00D431DA">
          <w:rPr>
            <w:rStyle w:val="Hyperlink"/>
          </w:rPr>
          <w:t>https://developer.apple.com/documentation/passkit/apple_pay/setting_up_apple_pay_requirements</w:t>
        </w:r>
      </w:hyperlink>
    </w:p>
    <w:p w14:paraId="411B6683" w14:textId="096833CA" w:rsidR="00D21D88" w:rsidRDefault="00D21D88" w:rsidP="00D21D88"/>
    <w:p w14:paraId="7D978328" w14:textId="15A54F8B" w:rsidR="00D21D88" w:rsidRDefault="00D21D88" w:rsidP="00D21D88">
      <w:bookmarkStart w:id="130" w:name="OLE_LINK36"/>
      <w:bookmarkStart w:id="131" w:name="OLE_LINK37"/>
      <w:r>
        <w:t xml:space="preserve">You must request </w:t>
      </w:r>
      <w:proofErr w:type="spellStart"/>
      <w:r>
        <w:t>Geidea</w:t>
      </w:r>
      <w:proofErr w:type="spellEnd"/>
      <w:r>
        <w:t xml:space="preserve"> for an Apple Pay Certificate </w:t>
      </w:r>
      <w:r w:rsidR="001313AB">
        <w:t xml:space="preserve">Signing </w:t>
      </w:r>
      <w:r>
        <w:t>Request</w:t>
      </w:r>
      <w:r w:rsidR="001313AB">
        <w:t xml:space="preserve"> (.CSR file)</w:t>
      </w:r>
      <w:r>
        <w:t xml:space="preserve"> to have the certificate available in the Payment Gateway. With certificate submitted, you can check the Config for Apple pay </w:t>
      </w:r>
      <w:proofErr w:type="spellStart"/>
      <w:r>
        <w:t>isApplePay</w:t>
      </w:r>
      <w:r w:rsidR="00D168CB">
        <w:t>Mobile</w:t>
      </w:r>
      <w:r>
        <w:t>CertificateAvailable</w:t>
      </w:r>
      <w:proofErr w:type="spellEnd"/>
      <w:r w:rsidR="00EA1114">
        <w:t xml:space="preserve"> and then call the </w:t>
      </w:r>
      <w:proofErr w:type="spellStart"/>
      <w:r w:rsidR="00EA1114">
        <w:t>setupApplePay</w:t>
      </w:r>
      <w:proofErr w:type="spellEnd"/>
      <w:r w:rsidR="00EA1114">
        <w:t xml:space="preserve"> function.</w:t>
      </w:r>
    </w:p>
    <w:bookmarkEnd w:id="130"/>
    <w:bookmarkEnd w:id="131"/>
    <w:p w14:paraId="2A6F9909" w14:textId="164EAE1C" w:rsidR="004D5EB3" w:rsidRDefault="004D5EB3" w:rsidP="00B0727D"/>
    <w:p w14:paraId="13D5FFDE" w14:textId="30F57896" w:rsidR="001313AB" w:rsidRDefault="004D5EB3" w:rsidP="00B0727D">
      <w:pPr>
        <w:rPr>
          <w:rFonts w:asciiTheme="minorHAnsi" w:hAnsiTheme="minorHAnsi" w:cstheme="minorHAnsi"/>
          <w:b/>
          <w:bCs/>
          <w:color w:val="2F363D"/>
          <w:sz w:val="24"/>
          <w:szCs w:val="24"/>
        </w:rPr>
      </w:pPr>
      <w:r>
        <w:t xml:space="preserve">After this you just </w:t>
      </w:r>
      <w:r w:rsidR="001C5A6A">
        <w:t>must</w:t>
      </w:r>
      <w:r>
        <w:t xml:space="preserve"> call the SDK function </w:t>
      </w:r>
      <w:proofErr w:type="spellStart"/>
      <w:r>
        <w:rPr>
          <w:rFonts w:ascii="Menlo" w:hAnsi="Menlo" w:cs="Menlo"/>
          <w:color w:val="2F363D"/>
          <w:sz w:val="24"/>
          <w:szCs w:val="24"/>
        </w:rPr>
        <w:t>GeideaPaymentAPI.setupApplePay</w:t>
      </w:r>
      <w:proofErr w:type="spellEnd"/>
      <w:r w:rsidR="001313AB">
        <w:rPr>
          <w:rFonts w:ascii="Menlo" w:hAnsi="Menlo" w:cs="Menlo"/>
          <w:color w:val="2F363D"/>
          <w:sz w:val="24"/>
          <w:szCs w:val="24"/>
        </w:rPr>
        <w:t xml:space="preserve"> </w:t>
      </w:r>
      <w:r w:rsidRPr="004D5EB3">
        <w:rPr>
          <w:rFonts w:asciiTheme="minorHAnsi" w:hAnsiTheme="minorHAnsi" w:cstheme="minorHAnsi"/>
          <w:color w:val="2F363D"/>
          <w:sz w:val="24"/>
          <w:szCs w:val="24"/>
        </w:rPr>
        <w:t xml:space="preserve">in your </w:t>
      </w:r>
      <w:proofErr w:type="spellStart"/>
      <w:r w:rsidRPr="004D5EB3">
        <w:rPr>
          <w:rFonts w:asciiTheme="minorHAnsi" w:hAnsiTheme="minorHAnsi" w:cstheme="minorHAnsi"/>
          <w:b/>
          <w:bCs/>
          <w:color w:val="2F363D"/>
          <w:sz w:val="24"/>
          <w:szCs w:val="24"/>
        </w:rPr>
        <w:t>UIViewController</w:t>
      </w:r>
      <w:proofErr w:type="spellEnd"/>
      <w:r w:rsidR="00702AF8">
        <w:rPr>
          <w:rFonts w:asciiTheme="minorHAnsi" w:hAnsiTheme="minorHAnsi" w:cstheme="minorHAnsi"/>
          <w:b/>
          <w:bCs/>
          <w:color w:val="2F363D"/>
          <w:sz w:val="24"/>
          <w:szCs w:val="24"/>
        </w:rPr>
        <w:t>.</w:t>
      </w:r>
    </w:p>
    <w:p w14:paraId="541FDB19" w14:textId="0E797D38" w:rsidR="00702AF8" w:rsidRDefault="00702AF8" w:rsidP="00B0727D">
      <w:pPr>
        <w:rPr>
          <w:rFonts w:asciiTheme="minorHAnsi" w:hAnsiTheme="minorHAnsi" w:cstheme="minorHAnsi"/>
          <w:b/>
          <w:bCs/>
          <w:color w:val="2F363D"/>
          <w:sz w:val="24"/>
          <w:szCs w:val="24"/>
        </w:rPr>
      </w:pPr>
    </w:p>
    <w:p w14:paraId="4950433E" w14:textId="2EEEA3E8" w:rsidR="00702AF8" w:rsidRPr="00A632E3" w:rsidRDefault="00702AF8" w:rsidP="00427A0D">
      <w:pPr>
        <w:pStyle w:val="ListParagraph"/>
        <w:numPr>
          <w:ilvl w:val="0"/>
          <w:numId w:val="15"/>
        </w:numPr>
      </w:pPr>
      <w:proofErr w:type="spellStart"/>
      <w:r>
        <w:rPr>
          <w:b/>
          <w:bCs/>
        </w:rPr>
        <w:t>GDApplePayDetails</w:t>
      </w:r>
      <w:proofErr w:type="spellEnd"/>
      <w:r>
        <w:t>: necessary details for Apple Pay UI and request (Required)</w:t>
      </w:r>
      <w:r>
        <w:t xml:space="preserve"> see belo</w:t>
      </w:r>
    </w:p>
    <w:p w14:paraId="3F76F39C" w14:textId="2A941C5F" w:rsidR="00702AF8" w:rsidRDefault="00702AF8" w:rsidP="00427A0D">
      <w:pPr>
        <w:pStyle w:val="ListParagraph"/>
        <w:numPr>
          <w:ilvl w:val="0"/>
          <w:numId w:val="15"/>
        </w:numPr>
      </w:pPr>
      <w:proofErr w:type="spellStart"/>
      <w:r>
        <w:rPr>
          <w:b/>
          <w:bCs/>
        </w:rPr>
        <w:t>GDConfigResponse</w:t>
      </w:r>
      <w:proofErr w:type="spellEnd"/>
      <w:r>
        <w:t xml:space="preserve">: response from config API including fags for </w:t>
      </w:r>
      <w:r w:rsidR="00FB25DC">
        <w:t>apple Pay</w:t>
      </w:r>
      <w:r>
        <w:t xml:space="preserve"> supported and Merchant name sent to Apple Pay</w:t>
      </w:r>
      <w:r>
        <w:t xml:space="preserve">. See </w:t>
      </w:r>
      <w:hyperlink w:anchor="_Initialize_Object:" w:history="1">
        <w:r w:rsidRPr="00702AF8">
          <w:rPr>
            <w:rStyle w:val="Hyperlink"/>
          </w:rPr>
          <w:t>Initia</w:t>
        </w:r>
        <w:r w:rsidRPr="00702AF8">
          <w:rPr>
            <w:rStyle w:val="Hyperlink"/>
          </w:rPr>
          <w:t>l</w:t>
        </w:r>
        <w:r w:rsidRPr="00702AF8">
          <w:rPr>
            <w:rStyle w:val="Hyperlink"/>
          </w:rPr>
          <w:t>iz</w:t>
        </w:r>
        <w:r w:rsidRPr="00702AF8">
          <w:rPr>
            <w:rStyle w:val="Hyperlink"/>
          </w:rPr>
          <w:t>e</w:t>
        </w:r>
        <w:r w:rsidRPr="00702AF8">
          <w:rPr>
            <w:rStyle w:val="Hyperlink"/>
          </w:rPr>
          <w:t xml:space="preserve"> Object:</w:t>
        </w:r>
      </w:hyperlink>
    </w:p>
    <w:p w14:paraId="516C7DC4" w14:textId="43AA4C4E" w:rsidR="00702AF8" w:rsidRDefault="00702AF8" w:rsidP="00427A0D">
      <w:pPr>
        <w:pStyle w:val="ListParagraph"/>
        <w:numPr>
          <w:ilvl w:val="0"/>
          <w:numId w:val="15"/>
        </w:numPr>
      </w:pPr>
      <w:r>
        <w:rPr>
          <w:b/>
          <w:bCs/>
        </w:rPr>
        <w:lastRenderedPageBreak/>
        <w:t>completion</w:t>
      </w:r>
      <w:r>
        <w:t>: (</w:t>
      </w:r>
      <w:proofErr w:type="spellStart"/>
      <w:proofErr w:type="gramStart"/>
      <w:r>
        <w:t>GD</w:t>
      </w:r>
      <w:r>
        <w:t>Order</w:t>
      </w:r>
      <w:r>
        <w:t>Response</w:t>
      </w:r>
      <w:proofErr w:type="spellEnd"/>
      <w:r>
        <w:t>?,</w:t>
      </w:r>
      <w:proofErr w:type="gramEnd"/>
      <w:r>
        <w:t xml:space="preserve"> </w:t>
      </w:r>
      <w:proofErr w:type="spellStart"/>
      <w:r>
        <w:t>GDErrorResponse</w:t>
      </w:r>
      <w:proofErr w:type="spellEnd"/>
      <w:r>
        <w:t xml:space="preserve">?) -? Void used for returning success </w:t>
      </w:r>
      <w:proofErr w:type="spellStart"/>
      <w:r w:rsidRPr="00B269A1">
        <w:rPr>
          <w:b/>
          <w:bCs/>
        </w:rPr>
        <w:t>GD</w:t>
      </w:r>
      <w:r>
        <w:rPr>
          <w:b/>
          <w:bCs/>
        </w:rPr>
        <w:t>Order</w:t>
      </w:r>
      <w:r w:rsidRPr="00B269A1">
        <w:rPr>
          <w:b/>
          <w:bCs/>
        </w:rPr>
        <w:t>Response</w:t>
      </w:r>
      <w:proofErr w:type="spellEnd"/>
      <w:r>
        <w:t xml:space="preserve">, or failure </w:t>
      </w:r>
      <w:proofErr w:type="spellStart"/>
      <w:r w:rsidRPr="00B269A1">
        <w:rPr>
          <w:b/>
          <w:bCs/>
        </w:rPr>
        <w:t>GD</w:t>
      </w:r>
      <w:r>
        <w:rPr>
          <w:b/>
          <w:bCs/>
        </w:rPr>
        <w:t>Error</w:t>
      </w:r>
      <w:r w:rsidRPr="00B269A1">
        <w:rPr>
          <w:b/>
          <w:bCs/>
        </w:rPr>
        <w:t>Response</w:t>
      </w:r>
      <w:proofErr w:type="spellEnd"/>
      <w:r>
        <w:t xml:space="preserve"> to your application</w:t>
      </w:r>
      <w:r>
        <w:t xml:space="preserve"> see </w:t>
      </w:r>
      <w:hyperlink w:anchor="_3.1.12_SDK_Responses" w:history="1">
        <w:r w:rsidRPr="00702AF8">
          <w:rPr>
            <w:rStyle w:val="Hyperlink"/>
          </w:rPr>
          <w:t>3.1.12 SDK Responses from SDK Payme</w:t>
        </w:r>
        <w:r w:rsidRPr="00702AF8">
          <w:rPr>
            <w:rStyle w:val="Hyperlink"/>
          </w:rPr>
          <w:t>n</w:t>
        </w:r>
        <w:r w:rsidRPr="00702AF8">
          <w:rPr>
            <w:rStyle w:val="Hyperlink"/>
          </w:rPr>
          <w:t>t flow:</w:t>
        </w:r>
      </w:hyperlink>
    </w:p>
    <w:p w14:paraId="4A2196BA" w14:textId="77777777" w:rsidR="00702AF8" w:rsidRDefault="00702AF8" w:rsidP="00702AF8"/>
    <w:p w14:paraId="65C595B9" w14:textId="57B4F8D3" w:rsidR="00702AF8" w:rsidRDefault="00702AF8" w:rsidP="00B0727D">
      <w:pPr>
        <w:rPr>
          <w:rFonts w:asciiTheme="minorHAnsi" w:hAnsiTheme="minorHAnsi" w:cstheme="minorHAnsi"/>
          <w:b/>
          <w:bCs/>
          <w:color w:val="2F363D"/>
          <w:sz w:val="24"/>
          <w:szCs w:val="24"/>
        </w:rPr>
      </w:pPr>
    </w:p>
    <w:p w14:paraId="5D87B9C2" w14:textId="7DA07DD5" w:rsidR="00702AF8" w:rsidRDefault="00FB25DC" w:rsidP="00B0727D">
      <w:pPr>
        <w:rPr>
          <w:rFonts w:asciiTheme="minorHAnsi" w:hAnsiTheme="minorHAnsi" w:cstheme="minorHAnsi"/>
          <w:color w:val="2F363D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2F363D"/>
          <w:sz w:val="24"/>
          <w:szCs w:val="24"/>
        </w:rPr>
        <w:t>GDApplePayDetails</w:t>
      </w:r>
      <w:proofErr w:type="spellEnd"/>
      <w:r>
        <w:rPr>
          <w:rFonts w:asciiTheme="minorHAnsi" w:hAnsiTheme="minorHAnsi" w:cstheme="minorHAnsi"/>
          <w:color w:val="2F363D"/>
          <w:sz w:val="24"/>
          <w:szCs w:val="24"/>
        </w:rPr>
        <w:t xml:space="preserve"> fields:</w:t>
      </w:r>
    </w:p>
    <w:p w14:paraId="11693BCA" w14:textId="0D2775F3" w:rsidR="001313AB" w:rsidRDefault="001313AB" w:rsidP="00B0727D">
      <w:pPr>
        <w:rPr>
          <w:rFonts w:asciiTheme="minorHAnsi" w:hAnsiTheme="minorHAnsi" w:cstheme="minorHAnsi"/>
          <w:color w:val="2F363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6"/>
        <w:gridCol w:w="1901"/>
        <w:gridCol w:w="3969"/>
      </w:tblGrid>
      <w:tr w:rsidR="000F5F68" w14:paraId="172977C7" w14:textId="77777777" w:rsidTr="00985DF7">
        <w:tc>
          <w:tcPr>
            <w:tcW w:w="3146" w:type="dxa"/>
          </w:tcPr>
          <w:p w14:paraId="19BDCE17" w14:textId="6F9B0A65" w:rsidR="001313AB" w:rsidRDefault="00FB25DC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merchantIdentifier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 </w:t>
            </w:r>
            <w:bookmarkStart w:id="132" w:name="OLE_LINK228"/>
            <w:bookmarkStart w:id="133" w:name="OLE_LINK229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(Required)</w:t>
            </w:r>
            <w:bookmarkEnd w:id="132"/>
            <w:bookmarkEnd w:id="133"/>
          </w:p>
        </w:tc>
        <w:tc>
          <w:tcPr>
            <w:tcW w:w="1901" w:type="dxa"/>
          </w:tcPr>
          <w:p w14:paraId="219809C5" w14:textId="043493B0" w:rsidR="001313AB" w:rsidRDefault="00FB25DC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60BB93FF" w14:textId="229CDE73" w:rsidR="005F0866" w:rsidRPr="005F0866" w:rsidRDefault="000F5F68" w:rsidP="00B0727D">
            <w:proofErr w:type="spellStart"/>
            <w:r>
              <w:t>marchan</w:t>
            </w:r>
            <w:r>
              <w:t>tIdentifier</w:t>
            </w:r>
            <w:proofErr w:type="spellEnd"/>
            <w:r>
              <w:t xml:space="preserve"> </w:t>
            </w:r>
            <w:r w:rsidR="00DA3FFD">
              <w:t>f</w:t>
            </w:r>
            <w:r w:rsidR="005F0866">
              <w:t>rom your apple account</w:t>
            </w:r>
          </w:p>
        </w:tc>
      </w:tr>
      <w:tr w:rsidR="000F5F68" w14:paraId="6F044CC6" w14:textId="77777777" w:rsidTr="00985DF7">
        <w:tc>
          <w:tcPr>
            <w:tcW w:w="3146" w:type="dxa"/>
          </w:tcPr>
          <w:p w14:paraId="2CE4D47A" w14:textId="0E1A2046" w:rsidR="001313AB" w:rsidRDefault="00FB25DC" w:rsidP="00FB25DC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r w:rsidRPr="0022716F">
              <w:rPr>
                <w:rFonts w:asciiTheme="minorHAnsi" w:hAnsiTheme="minorHAnsi" w:cstheme="minorHAnsi"/>
                <w:color w:val="2F363D"/>
              </w:rPr>
              <w:t>hostViewController</w:t>
            </w:r>
            <w:proofErr w:type="spellEnd"/>
            <w:r w:rsidRPr="0022716F">
              <w:rPr>
                <w:rFonts w:asciiTheme="minorHAnsi" w:hAnsiTheme="minorHAnsi" w:cstheme="minorHAnsi"/>
                <w:color w:val="2F363D"/>
              </w:rPr>
              <w:t xml:space="preserve"> </w:t>
            </w:r>
            <w:r w:rsidRPr="0022716F">
              <w:rPr>
                <w:rFonts w:asciiTheme="minorHAnsi" w:hAnsiTheme="minorHAnsi" w:cstheme="minorHAnsi"/>
                <w:color w:val="2F363D"/>
              </w:rPr>
              <w:t>(Required</w:t>
            </w: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)</w:t>
            </w:r>
          </w:p>
        </w:tc>
        <w:tc>
          <w:tcPr>
            <w:tcW w:w="1901" w:type="dxa"/>
          </w:tcPr>
          <w:p w14:paraId="61B81539" w14:textId="31DDA234" w:rsidR="001313AB" w:rsidRDefault="00FB25DC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r w:rsidRPr="00FB25DC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UIViewController</w:t>
            </w:r>
            <w:proofErr w:type="spellEnd"/>
          </w:p>
        </w:tc>
        <w:tc>
          <w:tcPr>
            <w:tcW w:w="3969" w:type="dxa"/>
          </w:tcPr>
          <w:p w14:paraId="6E1321CB" w14:textId="7242AD51" w:rsidR="001313AB" w:rsidRDefault="005F0866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Your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ViewController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 from where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ApplePay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 UI will be presented</w:t>
            </w:r>
          </w:p>
        </w:tc>
      </w:tr>
      <w:tr w:rsidR="000F5F68" w14:paraId="1E5E2970" w14:textId="77777777" w:rsidTr="00985DF7">
        <w:tc>
          <w:tcPr>
            <w:tcW w:w="3146" w:type="dxa"/>
          </w:tcPr>
          <w:p w14:paraId="130234A7" w14:textId="29AB05B7" w:rsidR="001313AB" w:rsidRDefault="00FB25DC" w:rsidP="00FB25DC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buttonView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 (Optional)</w:t>
            </w:r>
          </w:p>
        </w:tc>
        <w:tc>
          <w:tcPr>
            <w:tcW w:w="1901" w:type="dxa"/>
          </w:tcPr>
          <w:p w14:paraId="56AAB3B9" w14:textId="12CFE9B2" w:rsidR="001313AB" w:rsidRDefault="00FB25DC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UIView</w:t>
            </w:r>
            <w:proofErr w:type="spellEnd"/>
          </w:p>
        </w:tc>
        <w:tc>
          <w:tcPr>
            <w:tcW w:w="3969" w:type="dxa"/>
          </w:tcPr>
          <w:p w14:paraId="6DBD9DDD" w14:textId="35164445" w:rsidR="001313AB" w:rsidRPr="005F0866" w:rsidRDefault="005F0866" w:rsidP="00B0727D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For having </w:t>
            </w:r>
            <w:proofErr w:type="spellStart"/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ApplePay</w:t>
            </w:r>
            <w:proofErr w:type="spellEnd"/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button from Apple you need to set an </w:t>
            </w:r>
            <w:proofErr w:type="spellStart"/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UIView</w:t>
            </w:r>
            <w:proofErr w:type="spellEnd"/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as a placeholder where Apple Pay button will be loaded, if nil / Null, </w:t>
            </w:r>
            <w:proofErr w:type="gramStart"/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e.g.</w:t>
            </w:r>
            <w:proofErr w:type="gram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</w:t>
            </w:r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you are using a </w:t>
            </w:r>
            <w:proofErr w:type="spellStart"/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paymentSelection</w:t>
            </w:r>
            <w:proofErr w:type="spellEnd"/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form or your own button (not recommended</w:t>
            </w:r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, Apple might reject your app</w:t>
            </w:r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)</w:t>
            </w:r>
          </w:p>
        </w:tc>
      </w:tr>
      <w:tr w:rsidR="000F5F68" w14:paraId="62D8068B" w14:textId="77777777" w:rsidTr="00985DF7">
        <w:tc>
          <w:tcPr>
            <w:tcW w:w="3146" w:type="dxa"/>
          </w:tcPr>
          <w:p w14:paraId="1D6874CC" w14:textId="5B5EFEFE" w:rsidR="001313AB" w:rsidRDefault="00FB25DC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merchantDisplayName</w:t>
            </w:r>
            <w:proofErr w:type="spellEnd"/>
          </w:p>
        </w:tc>
        <w:tc>
          <w:tcPr>
            <w:tcW w:w="1901" w:type="dxa"/>
          </w:tcPr>
          <w:p w14:paraId="4B55780C" w14:textId="4347D2E5" w:rsidR="001313AB" w:rsidRDefault="00BB3B1A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28EB3835" w14:textId="25FC5FF1" w:rsidR="001313AB" w:rsidRDefault="005F0866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Display name will be taken from you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merchantConfig</w:t>
            </w:r>
            <w:proofErr w:type="spellEnd"/>
            <w:r w:rsidR="00985DF7"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 (AR or EN)</w:t>
            </w: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, but if you need to change this</w:t>
            </w:r>
            <w:r w:rsidR="00985DF7"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 you can have a custom </w:t>
            </w:r>
            <w:proofErr w:type="spellStart"/>
            <w:r w:rsidR="00985DF7"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displayName</w:t>
            </w:r>
            <w:proofErr w:type="spellEnd"/>
            <w:r w:rsidR="00985DF7"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 of your company</w:t>
            </w:r>
          </w:p>
        </w:tc>
      </w:tr>
      <w:tr w:rsidR="000F5F68" w14:paraId="1A8715B5" w14:textId="77777777" w:rsidTr="00985DF7">
        <w:tc>
          <w:tcPr>
            <w:tcW w:w="3146" w:type="dxa"/>
          </w:tcPr>
          <w:p w14:paraId="147FF2AB" w14:textId="6DD6CB28" w:rsidR="001313AB" w:rsidRPr="00BB3B1A" w:rsidRDefault="00FB25DC" w:rsidP="00B0727D">
            <w:pPr>
              <w:rPr>
                <w:rFonts w:asciiTheme="minorHAnsi" w:hAnsiTheme="minorHAnsi" w:cstheme="minorHAnsi"/>
                <w:color w:val="2F363D"/>
                <w:sz w:val="16"/>
                <w:szCs w:val="16"/>
              </w:rPr>
            </w:pPr>
            <w:bookmarkStart w:id="134" w:name="OLE_LINK230"/>
            <w:bookmarkStart w:id="135" w:name="OLE_LINK231"/>
            <w:bookmarkStart w:id="136" w:name="_Hlk89432031"/>
            <w:proofErr w:type="spellStart"/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requiredBillingContactFields</w:t>
            </w:r>
            <w:bookmarkEnd w:id="134"/>
            <w:bookmarkEnd w:id="135"/>
            <w:proofErr w:type="spellEnd"/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 xml:space="preserve"> </w:t>
            </w:r>
            <w:bookmarkStart w:id="137" w:name="OLE_LINK232"/>
            <w:bookmarkStart w:id="138" w:name="OLE_LINK233"/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(Optiona</w:t>
            </w:r>
            <w:r w:rsidR="00BB3B1A"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l</w:t>
            </w:r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)</w:t>
            </w:r>
            <w:bookmarkEnd w:id="137"/>
            <w:bookmarkEnd w:id="138"/>
          </w:p>
        </w:tc>
        <w:tc>
          <w:tcPr>
            <w:tcW w:w="1901" w:type="dxa"/>
          </w:tcPr>
          <w:p w14:paraId="0B8D3A61" w14:textId="1A6920B6" w:rsidR="00BB3B1A" w:rsidRPr="00BB3B1A" w:rsidRDefault="00BB3B1A" w:rsidP="00B0727D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bookmarkStart w:id="139" w:name="OLE_LINK234"/>
            <w:bookmarkStart w:id="140" w:name="OLE_LINK235"/>
            <w:r w:rsidRPr="00BB3B1A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Set&lt;</w:t>
            </w:r>
            <w:proofErr w:type="spellStart"/>
            <w:r w:rsidRPr="00BB3B1A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PKContactField</w:t>
            </w:r>
            <w:proofErr w:type="spellEnd"/>
            <w:r w:rsidRPr="00BB3B1A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&gt;</w:t>
            </w:r>
            <w:bookmarkEnd w:id="139"/>
            <w:bookmarkEnd w:id="140"/>
          </w:p>
        </w:tc>
        <w:tc>
          <w:tcPr>
            <w:tcW w:w="3969" w:type="dxa"/>
          </w:tcPr>
          <w:p w14:paraId="5170F221" w14:textId="2FA19B7D" w:rsidR="001313AB" w:rsidRDefault="00985DF7" w:rsidP="00B0727D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r w:rsidRPr="00985DF7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By default, this is NIL/NULL but </w:t>
            </w:r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if you need to request billing contact field you need to set a list of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PKContactFields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requested. Address is mandatory if you need to use this field</w:t>
            </w:r>
          </w:p>
          <w:p w14:paraId="7FCF0DD8" w14:textId="77777777" w:rsidR="00985DF7" w:rsidRDefault="00985DF7" w:rsidP="00B0727D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e.g. </w:t>
            </w:r>
            <w:proofErr w:type="gram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[.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postalAddress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, .name, .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emailAddress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]</w:t>
            </w:r>
          </w:p>
          <w:p w14:paraId="44054DD1" w14:textId="14480866" w:rsidR="003F3FF9" w:rsidRPr="00985DF7" w:rsidRDefault="003F3FF9" w:rsidP="00B0727D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bookmarkStart w:id="141" w:name="OLE_LINK240"/>
            <w:bookmarkStart w:id="142" w:name="OLE_LINK241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You need to import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PassKit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PKContactFields</w:t>
            </w:r>
            <w:bookmarkEnd w:id="141"/>
            <w:bookmarkEnd w:id="142"/>
            <w:proofErr w:type="spellEnd"/>
          </w:p>
        </w:tc>
      </w:tr>
      <w:bookmarkEnd w:id="136"/>
      <w:tr w:rsidR="00985DF7" w14:paraId="4EAB158B" w14:textId="77777777" w:rsidTr="00985DF7">
        <w:tc>
          <w:tcPr>
            <w:tcW w:w="3146" w:type="dxa"/>
          </w:tcPr>
          <w:p w14:paraId="4B587EDE" w14:textId="2CA953DB" w:rsidR="00985DF7" w:rsidRPr="00BB3B1A" w:rsidRDefault="00985DF7" w:rsidP="00985DF7">
            <w:pPr>
              <w:rPr>
                <w:rFonts w:asciiTheme="minorHAnsi" w:hAnsiTheme="minorHAnsi" w:cstheme="minorHAnsi"/>
                <w:color w:val="2F363D"/>
                <w:sz w:val="16"/>
                <w:szCs w:val="16"/>
              </w:rPr>
            </w:pPr>
            <w:proofErr w:type="spellStart"/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r</w:t>
            </w:r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equired</w:t>
            </w:r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Shipping</w:t>
            </w:r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ContactFields</w:t>
            </w:r>
            <w:proofErr w:type="spellEnd"/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 xml:space="preserve"> </w:t>
            </w:r>
            <w:bookmarkStart w:id="143" w:name="OLE_LINK242"/>
            <w:bookmarkStart w:id="144" w:name="OLE_LINK243"/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(Optional)</w:t>
            </w:r>
            <w:bookmarkEnd w:id="143"/>
            <w:bookmarkEnd w:id="144"/>
          </w:p>
        </w:tc>
        <w:tc>
          <w:tcPr>
            <w:tcW w:w="1901" w:type="dxa"/>
          </w:tcPr>
          <w:p w14:paraId="1D07FABE" w14:textId="3B1AD729" w:rsidR="00985DF7" w:rsidRPr="00BB3B1A" w:rsidRDefault="00985DF7" w:rsidP="00985DF7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r w:rsidRPr="00BB3B1A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Set&lt;</w:t>
            </w:r>
            <w:proofErr w:type="spellStart"/>
            <w:r w:rsidRPr="00BB3B1A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PKContactField</w:t>
            </w:r>
            <w:proofErr w:type="spellEnd"/>
            <w:r w:rsidRPr="00BB3B1A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&gt;</w:t>
            </w:r>
          </w:p>
        </w:tc>
        <w:tc>
          <w:tcPr>
            <w:tcW w:w="3969" w:type="dxa"/>
          </w:tcPr>
          <w:p w14:paraId="6B04624C" w14:textId="53B2F6B8" w:rsidR="00985DF7" w:rsidRDefault="00985DF7" w:rsidP="00985DF7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The </w:t>
            </w:r>
            <w:proofErr w:type="spellStart"/>
            <w:r w:rsidR="003F3FF9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customerName</w:t>
            </w:r>
            <w:proofErr w:type="spellEnd"/>
            <w:r w:rsidR="003F3FF9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is requested by default to have the transaction with the </w:t>
            </w:r>
            <w:proofErr w:type="gramStart"/>
            <w:r w:rsidR="003F3FF9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mandatory  </w:t>
            </w:r>
            <w:proofErr w:type="spellStart"/>
            <w:r w:rsidR="003F3FF9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cardHolderName</w:t>
            </w:r>
            <w:proofErr w:type="spellEnd"/>
            <w:proofErr w:type="gramEnd"/>
          </w:p>
          <w:p w14:paraId="3DD2A9A0" w14:textId="77777777" w:rsidR="00985DF7" w:rsidRDefault="00985DF7" w:rsidP="003F3FF9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r w:rsidRPr="00985DF7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By default, this is NIL/NULL but </w:t>
            </w:r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if you need to request </w:t>
            </w:r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shipping</w:t>
            </w:r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contact field you need to set a list of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PKContactFields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requested. e.g. </w:t>
            </w:r>
            <w:proofErr w:type="gram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[.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postalAddress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, .name, .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emailAddress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]</w:t>
            </w:r>
          </w:p>
          <w:p w14:paraId="562B1AAC" w14:textId="55C2367E" w:rsidR="003F3FF9" w:rsidRDefault="003F3FF9" w:rsidP="003F3FF9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You need to import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PassKit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PKContactFields</w:t>
            </w:r>
            <w:proofErr w:type="spellEnd"/>
          </w:p>
        </w:tc>
      </w:tr>
      <w:tr w:rsidR="00985DF7" w14:paraId="0741D655" w14:textId="77777777" w:rsidTr="00985DF7">
        <w:tc>
          <w:tcPr>
            <w:tcW w:w="3146" w:type="dxa"/>
          </w:tcPr>
          <w:p w14:paraId="14666644" w14:textId="08189D5B" w:rsidR="00985DF7" w:rsidRDefault="00985DF7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paymentMethods</w:t>
            </w:r>
            <w:bookmarkStart w:id="145" w:name="OLE_LINK248"/>
            <w:bookmarkStart w:id="146" w:name="OLE_LINK249"/>
            <w:proofErr w:type="spellEnd"/>
            <w:r w:rsidR="003F3FF9"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(</w:t>
            </w:r>
            <w:bookmarkStart w:id="147" w:name="OLE_LINK246"/>
            <w:bookmarkStart w:id="148" w:name="OLE_LINK247"/>
            <w:proofErr w:type="gramEnd"/>
            <w:r w:rsidR="003F3FF9"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Optional)</w:t>
            </w:r>
            <w:bookmarkEnd w:id="145"/>
            <w:bookmarkEnd w:id="146"/>
            <w:bookmarkEnd w:id="147"/>
            <w:bookmarkEnd w:id="148"/>
          </w:p>
        </w:tc>
        <w:tc>
          <w:tcPr>
            <w:tcW w:w="1901" w:type="dxa"/>
          </w:tcPr>
          <w:p w14:paraId="376E0057" w14:textId="53C940C2" w:rsidR="00985DF7" w:rsidRDefault="00985DF7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[String]</w:t>
            </w:r>
          </w:p>
        </w:tc>
        <w:tc>
          <w:tcPr>
            <w:tcW w:w="3969" w:type="dxa"/>
          </w:tcPr>
          <w:p w14:paraId="120FE7F1" w14:textId="5315870A" w:rsidR="00985DF7" w:rsidRPr="00020216" w:rsidRDefault="003F3FF9" w:rsidP="00985DF7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r w:rsidRPr="0002021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If you want to restrict payment methods to VISA, MADA for example you need to input this field. </w:t>
            </w:r>
            <w:r w:rsidR="003F025F" w:rsidRPr="0002021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Otherwise,</w:t>
            </w:r>
            <w:r w:rsidRPr="0002021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the available payment methods are the ones from your config </w:t>
            </w:r>
            <w:proofErr w:type="spellStart"/>
            <w:r w:rsidRPr="0002021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paymentMehtods</w:t>
            </w:r>
            <w:proofErr w:type="spellEnd"/>
            <w:r w:rsidRPr="0002021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by </w:t>
            </w:r>
            <w:r w:rsidR="00020216" w:rsidRPr="0002021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set the field to NIL</w:t>
            </w:r>
          </w:p>
        </w:tc>
      </w:tr>
      <w:tr w:rsidR="00985DF7" w14:paraId="428CEBEE" w14:textId="77777777" w:rsidTr="00985DF7">
        <w:tc>
          <w:tcPr>
            <w:tcW w:w="3146" w:type="dxa"/>
          </w:tcPr>
          <w:p w14:paraId="03C81CD3" w14:textId="5CF225A1" w:rsidR="00985DF7" w:rsidRDefault="00985DF7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merchantRefId</w:t>
            </w:r>
            <w:proofErr w:type="spellEnd"/>
            <w:r w:rsidR="00020216"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 xml:space="preserve"> </w:t>
            </w:r>
            <w:r w:rsidR="00020216"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(Optional)</w:t>
            </w:r>
          </w:p>
        </w:tc>
        <w:tc>
          <w:tcPr>
            <w:tcW w:w="1901" w:type="dxa"/>
          </w:tcPr>
          <w:p w14:paraId="2F0688FE" w14:textId="27033B9E" w:rsidR="00985DF7" w:rsidRDefault="00985DF7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28C256E9" w14:textId="164DEA05" w:rsidR="00985DF7" w:rsidRDefault="00020216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bookmarkStart w:id="149" w:name="OLE_LINK244"/>
            <w:bookmarkStart w:id="150" w:name="OLE_LINK245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Your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merchantReferenceID</w:t>
            </w:r>
            <w:bookmarkEnd w:id="149"/>
            <w:bookmarkEnd w:id="150"/>
            <w:proofErr w:type="spellEnd"/>
          </w:p>
        </w:tc>
      </w:tr>
      <w:tr w:rsidR="00985DF7" w14:paraId="6878E933" w14:textId="77777777" w:rsidTr="00985DF7">
        <w:tc>
          <w:tcPr>
            <w:tcW w:w="3146" w:type="dxa"/>
          </w:tcPr>
          <w:p w14:paraId="55530555" w14:textId="186AF08E" w:rsidR="00985DF7" w:rsidRDefault="00985DF7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callbackUrl</w:t>
            </w:r>
            <w:proofErr w:type="spellEnd"/>
            <w:r w:rsidR="00020216"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(</w:t>
            </w:r>
            <w:proofErr w:type="gramEnd"/>
            <w:r w:rsidR="00020216"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Optional)</w:t>
            </w:r>
          </w:p>
        </w:tc>
        <w:tc>
          <w:tcPr>
            <w:tcW w:w="1901" w:type="dxa"/>
          </w:tcPr>
          <w:p w14:paraId="6D00828A" w14:textId="01F7F3C4" w:rsidR="00985DF7" w:rsidRDefault="00985DF7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479CE137" w14:textId="0591272D" w:rsidR="00985DF7" w:rsidRDefault="00020216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Your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callbackURL</w:t>
            </w:r>
            <w:proofErr w:type="spellEnd"/>
          </w:p>
        </w:tc>
      </w:tr>
    </w:tbl>
    <w:p w14:paraId="3962CDB7" w14:textId="77777777" w:rsidR="00A632E3" w:rsidRPr="00A632E3" w:rsidRDefault="00A632E3" w:rsidP="00E078B2"/>
    <w:p w14:paraId="76C77207" w14:textId="18D38BF6" w:rsidR="000E1676" w:rsidRDefault="000E1676" w:rsidP="000E1676"/>
    <w:p w14:paraId="1A9B51EE" w14:textId="77777777" w:rsidR="00913B50" w:rsidRDefault="00913B50" w:rsidP="000E1676">
      <w:bookmarkStart w:id="151" w:name="OLE_LINK28"/>
    </w:p>
    <w:p w14:paraId="2C101428" w14:textId="77777777" w:rsidR="00913B50" w:rsidRDefault="00913B50" w:rsidP="000E1676"/>
    <w:p w14:paraId="11E2F0C3" w14:textId="53A2EAA1" w:rsidR="000E1676" w:rsidRDefault="000E1676" w:rsidP="000E1676">
      <w:r>
        <w:t>Example Swift:</w:t>
      </w:r>
      <w:bookmarkEnd w:id="151"/>
    </w:p>
    <w:p w14:paraId="751A79F3" w14:textId="3AB78083" w:rsidR="000E1676" w:rsidRDefault="000E1676" w:rsidP="000E1676"/>
    <w:p w14:paraId="6EB28419" w14:textId="77777777" w:rsidR="00913B50" w:rsidRDefault="00913B50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1C464A"/>
        </w:rPr>
      </w:pPr>
    </w:p>
    <w:p w14:paraId="4727D4F6" w14:textId="23AAE8D2" w:rsidR="006B3DBB" w:rsidRDefault="00A632E3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bookmarkStart w:id="152" w:name="OLE_LINK268"/>
      <w:bookmarkStart w:id="153" w:name="OLE_LINK269"/>
      <w:proofErr w:type="spellStart"/>
      <w:r w:rsidRPr="00A632E3">
        <w:rPr>
          <w:rFonts w:asciiTheme="minorHAnsi" w:hAnsiTheme="minorHAnsi" w:cstheme="minorHAnsi"/>
          <w:color w:val="1C464A"/>
        </w:rPr>
        <w:t>GeideaPaymentAPI</w:t>
      </w:r>
      <w:r w:rsidRPr="00A632E3">
        <w:rPr>
          <w:rFonts w:asciiTheme="minorHAnsi" w:hAnsiTheme="minorHAnsi" w:cstheme="minorHAnsi"/>
          <w:color w:val="000000"/>
        </w:rPr>
        <w:t>.</w:t>
      </w:r>
      <w:r w:rsidRPr="00A632E3">
        <w:rPr>
          <w:rFonts w:asciiTheme="minorHAnsi" w:hAnsiTheme="minorHAnsi" w:cstheme="minorHAnsi"/>
          <w:color w:val="326D74"/>
        </w:rPr>
        <w:t>setupApplePay</w:t>
      </w:r>
      <w:proofErr w:type="spellEnd"/>
      <w:r w:rsidRPr="00A632E3">
        <w:rPr>
          <w:rFonts w:asciiTheme="minorHAnsi" w:hAnsiTheme="minorHAnsi" w:cstheme="minorHAnsi"/>
          <w:color w:val="000000"/>
        </w:rPr>
        <w:t>(</w:t>
      </w:r>
      <w:proofErr w:type="spellStart"/>
      <w:r w:rsidRPr="00A632E3">
        <w:rPr>
          <w:rFonts w:asciiTheme="minorHAnsi" w:hAnsiTheme="minorHAnsi" w:cstheme="minorHAnsi"/>
          <w:color w:val="000000"/>
        </w:rPr>
        <w:t>forApplePayDetails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A632E3">
        <w:rPr>
          <w:rFonts w:asciiTheme="minorHAnsi" w:hAnsiTheme="minorHAnsi" w:cstheme="minorHAnsi"/>
          <w:color w:val="000000"/>
        </w:rPr>
        <w:t>applePayDetails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, </w:t>
      </w:r>
      <w:proofErr w:type="gramStart"/>
      <w:r w:rsidRPr="00A632E3">
        <w:rPr>
          <w:rFonts w:asciiTheme="minorHAnsi" w:hAnsiTheme="minorHAnsi" w:cstheme="minorHAnsi"/>
          <w:color w:val="000000"/>
        </w:rPr>
        <w:t>with:</w:t>
      </w:r>
      <w:proofErr w:type="gramEnd"/>
      <w:r w:rsidRPr="00A632E3">
        <w:rPr>
          <w:rFonts w:asciiTheme="minorHAnsi" w:hAnsiTheme="minorHAnsi" w:cstheme="minorHAnsi"/>
          <w:color w:val="000000"/>
        </w:rPr>
        <w:t xml:space="preserve"> amount, config: </w:t>
      </w:r>
      <w:proofErr w:type="spellStart"/>
      <w:r w:rsidRPr="00A632E3">
        <w:rPr>
          <w:rFonts w:asciiTheme="minorHAnsi" w:hAnsiTheme="minorHAnsi" w:cstheme="minorHAnsi"/>
          <w:color w:val="326D74"/>
        </w:rPr>
        <w:t>merchantConfig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, completion: </w:t>
      </w:r>
      <w:r w:rsidR="006B3DBB" w:rsidRPr="00A632E3">
        <w:rPr>
          <w:rFonts w:asciiTheme="minorHAnsi" w:hAnsiTheme="minorHAnsi" w:cstheme="minorHAnsi"/>
          <w:color w:val="000000"/>
        </w:rPr>
        <w:t>{response</w:t>
      </w:r>
      <w:r w:rsidRPr="00A632E3">
        <w:rPr>
          <w:rFonts w:asciiTheme="minorHAnsi" w:hAnsiTheme="minorHAnsi" w:cstheme="minorHAnsi"/>
          <w:color w:val="000000"/>
        </w:rPr>
        <w:t xml:space="preserve">, error </w:t>
      </w:r>
      <w:r w:rsidRPr="00A632E3">
        <w:rPr>
          <w:rFonts w:asciiTheme="minorHAnsi" w:hAnsiTheme="minorHAnsi" w:cstheme="minorHAnsi"/>
          <w:b/>
          <w:bCs/>
          <w:color w:val="9B2393"/>
        </w:rPr>
        <w:t>in</w:t>
      </w:r>
      <w:r w:rsidR="000E1676" w:rsidRPr="000E1676">
        <w:rPr>
          <w:rFonts w:cs="Calibri"/>
          <w:color w:val="000000"/>
        </w:rPr>
        <w:t xml:space="preserve">     </w:t>
      </w:r>
      <w:bookmarkEnd w:id="152"/>
      <w:bookmarkEnd w:id="153"/>
      <w:r w:rsidR="00735510">
        <w:rPr>
          <w:rFonts w:cs="Calibri"/>
          <w:color w:val="000000"/>
        </w:rPr>
        <w:tab/>
      </w:r>
    </w:p>
    <w:p w14:paraId="7AF8C06C" w14:textId="77777777" w:rsidR="006B3DBB" w:rsidRDefault="006B3DBB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2AC3C7FF" w14:textId="5E21B1D7" w:rsidR="00735510" w:rsidRPr="006B3DBB" w:rsidRDefault="000E1676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0E1676">
        <w:rPr>
          <w:rFonts w:cs="Calibri"/>
          <w:color w:val="2F363D"/>
        </w:rPr>
        <w:t>}</w:t>
      </w:r>
      <w:r w:rsidR="00282B9B" w:rsidRPr="000E1676">
        <w:rPr>
          <w:rFonts w:cs="Calibri"/>
          <w:color w:val="2F363D"/>
        </w:rPr>
        <w:t>)</w:t>
      </w:r>
    </w:p>
    <w:p w14:paraId="037F1849" w14:textId="77777777" w:rsidR="00D93BE2" w:rsidRDefault="00D93BE2" w:rsidP="000E1676">
      <w:pPr>
        <w:rPr>
          <w:rFonts w:cs="Calibri"/>
        </w:rPr>
      </w:pPr>
    </w:p>
    <w:p w14:paraId="5C54A469" w14:textId="77777777" w:rsidR="006B3DBB" w:rsidRDefault="006B3DBB" w:rsidP="000E1676"/>
    <w:p w14:paraId="0A18FBC6" w14:textId="77777777" w:rsidR="006B3DBB" w:rsidRDefault="006B3DBB" w:rsidP="000E1676"/>
    <w:p w14:paraId="513294FF" w14:textId="7B7F990B" w:rsidR="000E1676" w:rsidRDefault="000E1676" w:rsidP="000E1676">
      <w:r>
        <w:t xml:space="preserve">Example Objective C: </w:t>
      </w:r>
    </w:p>
    <w:p w14:paraId="691F2B16" w14:textId="77777777" w:rsidR="006B3DBB" w:rsidRDefault="006B3DBB" w:rsidP="000E1676"/>
    <w:p w14:paraId="41C5B209" w14:textId="2E13056A" w:rsidR="00735510" w:rsidRDefault="00A632E3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>[</w:t>
      </w:r>
      <w:proofErr w:type="spellStart"/>
      <w:r w:rsidRPr="00D93BE2">
        <w:rPr>
          <w:rFonts w:asciiTheme="minorHAnsi" w:hAnsiTheme="minorHAnsi" w:cstheme="minorHAnsi"/>
          <w:color w:val="1C464A"/>
        </w:rPr>
        <w:t>GeideaPaymentAPI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93BE2">
        <w:rPr>
          <w:rFonts w:asciiTheme="minorHAnsi" w:hAnsiTheme="minorHAnsi" w:cstheme="minorHAnsi"/>
          <w:color w:val="326D74"/>
        </w:rPr>
        <w:t>setupApplePayForApplePayDetails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93BE2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D93BE2">
        <w:rPr>
          <w:rFonts w:asciiTheme="minorHAnsi" w:hAnsiTheme="minorHAnsi" w:cstheme="minorHAnsi"/>
          <w:color w:val="326D74"/>
        </w:rPr>
        <w:t>with</w:t>
      </w:r>
      <w:r w:rsidRPr="00D93BE2">
        <w:rPr>
          <w:rFonts w:asciiTheme="minorHAnsi" w:hAnsiTheme="minorHAnsi" w:cstheme="minorHAnsi"/>
          <w:color w:val="000000"/>
        </w:rPr>
        <w:t>:amount</w:t>
      </w:r>
      <w:proofErr w:type="spellEnd"/>
      <w:proofErr w:type="gramEnd"/>
      <w:r w:rsidRPr="00D93BE2">
        <w:rPr>
          <w:rFonts w:asciiTheme="minorHAnsi" w:hAnsiTheme="minorHAnsi" w:cstheme="minorHAnsi"/>
          <w:color w:val="000000"/>
        </w:rPr>
        <w:t xml:space="preserve"> </w:t>
      </w:r>
      <w:r w:rsidRPr="00D93BE2">
        <w:rPr>
          <w:rFonts w:asciiTheme="minorHAnsi" w:hAnsiTheme="minorHAnsi" w:cstheme="minorHAnsi"/>
          <w:color w:val="326D74"/>
        </w:rPr>
        <w:t>config</w:t>
      </w:r>
      <w:r w:rsidRPr="00D93BE2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93BE2">
        <w:rPr>
          <w:rFonts w:asciiTheme="minorHAnsi" w:hAnsiTheme="minorHAnsi" w:cstheme="minorHAnsi"/>
          <w:b/>
          <w:bCs/>
          <w:color w:val="9B2393"/>
        </w:rPr>
        <w:t>merchantConfig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r w:rsidRPr="00D93BE2">
        <w:rPr>
          <w:rFonts w:asciiTheme="minorHAnsi" w:hAnsiTheme="minorHAnsi" w:cstheme="minorHAnsi"/>
          <w:color w:val="326D74"/>
        </w:rPr>
        <w:t>completion</w:t>
      </w:r>
      <w:r w:rsidRPr="00D93BE2">
        <w:rPr>
          <w:rFonts w:asciiTheme="minorHAnsi" w:hAnsiTheme="minorHAnsi" w:cstheme="minorHAnsi"/>
          <w:color w:val="000000"/>
        </w:rPr>
        <w:t>:^(</w:t>
      </w:r>
      <w:proofErr w:type="spellStart"/>
      <w:r w:rsidRPr="00D93BE2">
        <w:rPr>
          <w:rFonts w:asciiTheme="minorHAnsi" w:hAnsiTheme="minorHAnsi" w:cstheme="minorHAnsi"/>
          <w:color w:val="1C464A"/>
        </w:rPr>
        <w:t>GDApplePayResponse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* response, </w:t>
      </w:r>
      <w:proofErr w:type="spellStart"/>
      <w:r w:rsidRPr="00D93BE2">
        <w:rPr>
          <w:rFonts w:asciiTheme="minorHAnsi" w:hAnsiTheme="minorHAnsi" w:cstheme="minorHAnsi"/>
          <w:color w:val="1C464A"/>
        </w:rPr>
        <w:t>GDErrorResponse</w:t>
      </w:r>
      <w:proofErr w:type="spellEnd"/>
      <w:r w:rsidRPr="00D93BE2">
        <w:rPr>
          <w:rFonts w:asciiTheme="minorHAnsi" w:hAnsiTheme="minorHAnsi" w:cstheme="minorHAnsi"/>
          <w:color w:val="000000"/>
        </w:rPr>
        <w:t>* error) {</w:t>
      </w:r>
      <w:r w:rsidR="00735510" w:rsidRPr="00D93BE2">
        <w:rPr>
          <w:rFonts w:asciiTheme="minorHAnsi" w:hAnsiTheme="minorHAnsi" w:cstheme="minorHAnsi"/>
          <w:color w:val="000000"/>
        </w:rPr>
        <w:t xml:space="preserve">     </w:t>
      </w:r>
    </w:p>
    <w:p w14:paraId="2AC370CD" w14:textId="77777777" w:rsidR="006B3DBB" w:rsidRPr="00D93BE2" w:rsidRDefault="006B3DBB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</w:p>
    <w:p w14:paraId="7EAF59F2" w14:textId="21289CC5" w:rsidR="00735510" w:rsidRPr="00D93BE2" w:rsidRDefault="00735510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2F363D"/>
        </w:rPr>
        <w:t>}];</w:t>
      </w:r>
    </w:p>
    <w:p w14:paraId="6280F8E2" w14:textId="0864847B" w:rsidR="004D5EB3" w:rsidRDefault="004D5EB3" w:rsidP="00B0727D">
      <w:pPr>
        <w:rPr>
          <w:rFonts w:asciiTheme="minorHAnsi" w:hAnsiTheme="minorHAnsi"/>
        </w:rPr>
      </w:pPr>
    </w:p>
    <w:p w14:paraId="5A611080" w14:textId="1ADAA313" w:rsidR="00350A4E" w:rsidRDefault="00350A4E" w:rsidP="00350A4E">
      <w:pPr>
        <w:pStyle w:val="Heading3"/>
        <w:numPr>
          <w:ilvl w:val="2"/>
          <w:numId w:val="8"/>
        </w:numPr>
      </w:pPr>
      <w:bookmarkStart w:id="154" w:name="_EGYPT_MEEZA_Pay"/>
      <w:bookmarkEnd w:id="154"/>
      <w:r w:rsidRPr="00350A4E">
        <w:rPr>
          <w:color w:val="FF0000"/>
        </w:rPr>
        <w:t xml:space="preserve">EGYPT </w:t>
      </w:r>
      <w:r w:rsidR="001149E6">
        <w:t>MEEZA</w:t>
      </w:r>
      <w:r>
        <w:t xml:space="preserve"> Pay QR functionality</w:t>
      </w:r>
    </w:p>
    <w:p w14:paraId="54EB1DFD" w14:textId="5AEA4CE6" w:rsidR="00350A4E" w:rsidRDefault="00350A4E" w:rsidP="00350A4E">
      <w:pPr>
        <w:ind w:left="270"/>
      </w:pPr>
    </w:p>
    <w:p w14:paraId="6994F329" w14:textId="6B3471BA" w:rsidR="00350A4E" w:rsidRDefault="00350A4E" w:rsidP="00350A4E">
      <w:pPr>
        <w:ind w:left="270"/>
      </w:pPr>
      <w:r>
        <w:t xml:space="preserve">If you want to add </w:t>
      </w:r>
      <w:proofErr w:type="spellStart"/>
      <w:r>
        <w:t>Meeza</w:t>
      </w:r>
      <w:proofErr w:type="spellEnd"/>
      <w:r>
        <w:t xml:space="preserve"> QR Payment, </w:t>
      </w:r>
      <w:r w:rsidR="001149E6">
        <w:t>the</w:t>
      </w:r>
      <w:r>
        <w:t xml:space="preserve"> customer needs to have the </w:t>
      </w:r>
      <w:proofErr w:type="spellStart"/>
      <w:r>
        <w:t>BMWallet</w:t>
      </w:r>
      <w:proofErr w:type="spellEnd"/>
      <w:r>
        <w:t xml:space="preserve"> app </w:t>
      </w:r>
      <w:r w:rsidR="001149E6">
        <w:t>installed in their phone to pay the QR</w:t>
      </w:r>
    </w:p>
    <w:p w14:paraId="329F7A06" w14:textId="77777777" w:rsidR="001149E6" w:rsidRDefault="001149E6" w:rsidP="00350A4E">
      <w:pPr>
        <w:ind w:left="270"/>
      </w:pPr>
    </w:p>
    <w:p w14:paraId="72CB700A" w14:textId="0D6B6306" w:rsidR="001149E6" w:rsidRDefault="001149E6" w:rsidP="00DC09A5">
      <w:pPr>
        <w:pStyle w:val="ListParagraph"/>
        <w:numPr>
          <w:ilvl w:val="3"/>
          <w:numId w:val="8"/>
        </w:numPr>
      </w:pPr>
      <w:r>
        <w:t>You can use the</w:t>
      </w:r>
      <w:r w:rsidR="000E3DCC">
        <w:t xml:space="preserve"> </w:t>
      </w:r>
      <w:bookmarkStart w:id="155" w:name="OLE_LINK264"/>
      <w:bookmarkStart w:id="156" w:name="OLE_LINK265"/>
      <w:r w:rsidR="000E3DCC">
        <w:t>function</w:t>
      </w:r>
      <w:r>
        <w:t xml:space="preserve"> </w:t>
      </w:r>
      <w:bookmarkEnd w:id="155"/>
      <w:bookmarkEnd w:id="156"/>
      <w:proofErr w:type="spellStart"/>
      <w:r>
        <w:t>payGeideaForm</w:t>
      </w:r>
      <w:proofErr w:type="spellEnd"/>
      <w:r>
        <w:t xml:space="preserve"> </w:t>
      </w:r>
      <w:hyperlink w:anchor="_Start_payment_flow" w:history="1">
        <w:r w:rsidRPr="001149E6">
          <w:rPr>
            <w:rStyle w:val="Hyperlink"/>
          </w:rPr>
          <w:t xml:space="preserve">Start payment flow using </w:t>
        </w:r>
        <w:proofErr w:type="spellStart"/>
        <w:r w:rsidRPr="001149E6">
          <w:rPr>
            <w:rStyle w:val="Hyperlink"/>
          </w:rPr>
          <w:t>Geidea</w:t>
        </w:r>
        <w:proofErr w:type="spellEnd"/>
        <w:r w:rsidRPr="001149E6">
          <w:rPr>
            <w:rStyle w:val="Hyperlink"/>
          </w:rPr>
          <w:t xml:space="preserve"> Form</w:t>
        </w:r>
      </w:hyperlink>
      <w:r>
        <w:t xml:space="preserve"> if </w:t>
      </w:r>
      <w:r w:rsidR="00DC09A5">
        <w:t xml:space="preserve">  </w:t>
      </w:r>
      <w:r>
        <w:t>you want to have a complete payment U</w:t>
      </w:r>
      <w:r w:rsidR="00DC09A5">
        <w:t>I</w:t>
      </w:r>
    </w:p>
    <w:p w14:paraId="6BC28809" w14:textId="77777777" w:rsidR="00DC09A5" w:rsidRDefault="00DC09A5" w:rsidP="00DC09A5">
      <w:pPr>
        <w:pStyle w:val="ListParagraph"/>
        <w:ind w:left="1080"/>
      </w:pPr>
    </w:p>
    <w:p w14:paraId="0598B484" w14:textId="3CB4F59B" w:rsidR="000E3DCC" w:rsidRDefault="00DC09A5" w:rsidP="00DC09A5">
      <w:pPr>
        <w:pStyle w:val="ListParagraph"/>
        <w:numPr>
          <w:ilvl w:val="3"/>
          <w:numId w:val="8"/>
        </w:numPr>
      </w:pPr>
      <w:bookmarkStart w:id="157" w:name="OLE_LINK270"/>
      <w:bookmarkStart w:id="158" w:name="OLE_LINK271"/>
      <w:proofErr w:type="spellStart"/>
      <w:r>
        <w:t>PayQR</w:t>
      </w:r>
      <w:proofErr w:type="spellEnd"/>
      <w:r>
        <w:t xml:space="preserve"> With </w:t>
      </w:r>
      <w:proofErr w:type="spellStart"/>
      <w:r>
        <w:t>GeideaForm</w:t>
      </w:r>
      <w:proofErr w:type="spellEnd"/>
      <w:r>
        <w:t xml:space="preserve">. </w:t>
      </w:r>
      <w:r w:rsidR="001149E6">
        <w:t xml:space="preserve">You can use </w:t>
      </w:r>
      <w:r w:rsidR="000E3DCC">
        <w:t>function</w:t>
      </w:r>
      <w:r w:rsidR="000E3DCC">
        <w:t xml:space="preserve"> </w:t>
      </w:r>
      <w:proofErr w:type="spellStart"/>
      <w:r w:rsidR="000E3DCC">
        <w:t>payQRWithGeideaForm</w:t>
      </w:r>
      <w:proofErr w:type="spellEnd"/>
      <w:r w:rsidR="000E3DCC">
        <w:t xml:space="preserve"> with the following params</w:t>
      </w:r>
    </w:p>
    <w:bookmarkEnd w:id="157"/>
    <w:bookmarkEnd w:id="158"/>
    <w:p w14:paraId="27EF20F0" w14:textId="1BCF5BAD" w:rsidR="000E3DCC" w:rsidRDefault="000E3DCC" w:rsidP="000E3DCC">
      <w:pPr>
        <w:pStyle w:val="ListParagraph"/>
      </w:pP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3670"/>
        <w:gridCol w:w="4626"/>
      </w:tblGrid>
      <w:tr w:rsidR="000E3DCC" w14:paraId="3573D5E9" w14:textId="77777777" w:rsidTr="00E60711">
        <w:tc>
          <w:tcPr>
            <w:tcW w:w="3670" w:type="dxa"/>
          </w:tcPr>
          <w:p w14:paraId="3679A240" w14:textId="2FD7913E" w:rsidR="000E3DCC" w:rsidRDefault="000E3DCC" w:rsidP="000E3DCC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4626" w:type="dxa"/>
          </w:tcPr>
          <w:p w14:paraId="73524026" w14:textId="65AD5A7E" w:rsidR="000E3DCC" w:rsidRDefault="000E3DCC" w:rsidP="000E3DCC">
            <w:pPr>
              <w:pStyle w:val="ListParagraph"/>
              <w:ind w:left="0"/>
            </w:pPr>
            <w:proofErr w:type="spellStart"/>
            <w:r>
              <w:t>GDAmount</w:t>
            </w:r>
            <w:proofErr w:type="spellEnd"/>
            <w:r>
              <w:t xml:space="preserve"> see </w:t>
            </w:r>
            <w:hyperlink w:anchor="_Start_payment_flow_1" w:history="1">
              <w:r w:rsidRPr="000E3DCC">
                <w:rPr>
                  <w:rStyle w:val="Hyperlink"/>
                </w:rPr>
                <w:t xml:space="preserve">Start payment flow using </w:t>
              </w:r>
              <w:proofErr w:type="spellStart"/>
              <w:r w:rsidRPr="000E3DCC">
                <w:rPr>
                  <w:rStyle w:val="Hyperlink"/>
                </w:rPr>
                <w:t>GeideaPaymentApi.pay</w:t>
              </w:r>
              <w:proofErr w:type="spellEnd"/>
              <w:r w:rsidRPr="000E3DCC">
                <w:rPr>
                  <w:rStyle w:val="Hyperlink"/>
                </w:rPr>
                <w:t xml:space="preserve"> function</w:t>
              </w:r>
            </w:hyperlink>
          </w:p>
        </w:tc>
      </w:tr>
      <w:tr w:rsidR="000E3DCC" w14:paraId="315F099A" w14:textId="77777777" w:rsidTr="00E60711">
        <w:tc>
          <w:tcPr>
            <w:tcW w:w="3670" w:type="dxa"/>
          </w:tcPr>
          <w:p w14:paraId="37E218E5" w14:textId="4482736C" w:rsidR="000E3DCC" w:rsidRDefault="000E3DCC" w:rsidP="000E3DCC">
            <w:pPr>
              <w:pStyle w:val="ListParagraph"/>
              <w:ind w:left="0"/>
            </w:pPr>
            <w:proofErr w:type="spellStart"/>
            <w:r>
              <w:t>qrDetails</w:t>
            </w:r>
            <w:proofErr w:type="spellEnd"/>
          </w:p>
        </w:tc>
        <w:tc>
          <w:tcPr>
            <w:tcW w:w="4626" w:type="dxa"/>
          </w:tcPr>
          <w:p w14:paraId="77E1ED71" w14:textId="5824748F" w:rsidR="000E3DCC" w:rsidRDefault="000E3DCC" w:rsidP="000E3DCC">
            <w:pPr>
              <w:pStyle w:val="ListParagraph"/>
              <w:tabs>
                <w:tab w:val="left" w:pos="443"/>
              </w:tabs>
              <w:ind w:left="0"/>
            </w:pPr>
            <w:proofErr w:type="spellStart"/>
            <w:r>
              <w:t>GDQRDetails</w:t>
            </w:r>
            <w:proofErr w:type="spellEnd"/>
            <w:r>
              <w:t xml:space="preserve"> see </w:t>
            </w:r>
            <w:hyperlink w:anchor="_Start_payment_flow" w:history="1">
              <w:r w:rsidRPr="000E3DCC">
                <w:rPr>
                  <w:rStyle w:val="Hyperlink"/>
                </w:rPr>
                <w:t>Sta</w:t>
              </w:r>
              <w:r w:rsidRPr="000E3DCC">
                <w:rPr>
                  <w:rStyle w:val="Hyperlink"/>
                </w:rPr>
                <w:t>r</w:t>
              </w:r>
              <w:r w:rsidRPr="000E3DCC">
                <w:rPr>
                  <w:rStyle w:val="Hyperlink"/>
                </w:rPr>
                <w:t xml:space="preserve">t payment flow using </w:t>
              </w:r>
              <w:proofErr w:type="spellStart"/>
              <w:r w:rsidRPr="000E3DCC">
                <w:rPr>
                  <w:rStyle w:val="Hyperlink"/>
                </w:rPr>
                <w:t>Geidea</w:t>
              </w:r>
              <w:proofErr w:type="spellEnd"/>
              <w:r w:rsidRPr="000E3DCC">
                <w:rPr>
                  <w:rStyle w:val="Hyperlink"/>
                </w:rPr>
                <w:t xml:space="preserve"> Form</w:t>
              </w:r>
            </w:hyperlink>
          </w:p>
        </w:tc>
      </w:tr>
      <w:tr w:rsidR="000E3DCC" w14:paraId="0EB23A6A" w14:textId="77777777" w:rsidTr="00E60711">
        <w:tc>
          <w:tcPr>
            <w:tcW w:w="3670" w:type="dxa"/>
          </w:tcPr>
          <w:p w14:paraId="26003509" w14:textId="4F990774" w:rsidR="000E3DCC" w:rsidRDefault="000E3DCC" w:rsidP="000E3DCC">
            <w:pPr>
              <w:pStyle w:val="ListParagraph"/>
              <w:ind w:left="0"/>
            </w:pPr>
            <w:proofErr w:type="spellStart"/>
            <w:r>
              <w:t>showReceipt</w:t>
            </w:r>
            <w:proofErr w:type="spellEnd"/>
          </w:p>
        </w:tc>
        <w:tc>
          <w:tcPr>
            <w:tcW w:w="4626" w:type="dxa"/>
          </w:tcPr>
          <w:p w14:paraId="70FF56CF" w14:textId="6D6DBC78" w:rsidR="000E3DCC" w:rsidRDefault="000E3DCC" w:rsidP="000E3DCC">
            <w:pPr>
              <w:pStyle w:val="ListParagraph"/>
              <w:ind w:left="0"/>
            </w:pPr>
            <w:r>
              <w:t xml:space="preserve">Bool true if you need </w:t>
            </w:r>
            <w:proofErr w:type="spellStart"/>
            <w:r>
              <w:t>Geidea</w:t>
            </w:r>
            <w:proofErr w:type="spellEnd"/>
            <w:r>
              <w:t xml:space="preserve"> Receipt for handling the completion</w:t>
            </w:r>
          </w:p>
        </w:tc>
      </w:tr>
      <w:tr w:rsidR="00E60711" w14:paraId="28B6D62C" w14:textId="511977D3" w:rsidTr="00E60711">
        <w:tc>
          <w:tcPr>
            <w:tcW w:w="3670" w:type="dxa"/>
          </w:tcPr>
          <w:p w14:paraId="6677A7AF" w14:textId="448F3523" w:rsidR="00E60711" w:rsidRDefault="00E60711" w:rsidP="00E60711">
            <w:pPr>
              <w:pStyle w:val="ListParagraph"/>
              <w:ind w:left="0"/>
            </w:pPr>
            <w:proofErr w:type="spellStart"/>
            <w:r>
              <w:rPr>
                <w:color w:val="auto"/>
              </w:rPr>
              <w:t>navController</w:t>
            </w:r>
            <w:proofErr w:type="spellEnd"/>
            <w:r>
              <w:rPr>
                <w:color w:val="auto"/>
              </w:rPr>
              <w:t>*Required*</w:t>
            </w:r>
          </w:p>
        </w:tc>
        <w:tc>
          <w:tcPr>
            <w:tcW w:w="4626" w:type="dxa"/>
          </w:tcPr>
          <w:p w14:paraId="1768C0BD" w14:textId="1C61492D" w:rsidR="00E60711" w:rsidRPr="00E60711" w:rsidRDefault="00E60711" w:rsidP="00E60711">
            <w:pPr>
              <w:rPr>
                <w:color w:val="auto"/>
                <w:sz w:val="16"/>
                <w:szCs w:val="16"/>
              </w:rPr>
            </w:pPr>
            <w:r w:rsidRPr="0000104D">
              <w:rPr>
                <w:color w:val="auto"/>
                <w:sz w:val="16"/>
                <w:szCs w:val="16"/>
              </w:rPr>
              <w:t xml:space="preserve">your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UIViewController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 xml:space="preserve"> </w:t>
            </w:r>
            <w:r w:rsidRPr="0000104D">
              <w:rPr>
                <w:color w:val="FF0000"/>
                <w:sz w:val="16"/>
                <w:szCs w:val="16"/>
              </w:rPr>
              <w:t xml:space="preserve">self </w:t>
            </w:r>
            <w:r w:rsidRPr="0000104D">
              <w:rPr>
                <w:color w:val="auto"/>
                <w:sz w:val="16"/>
                <w:szCs w:val="16"/>
              </w:rPr>
              <w:t>SDK flow will be presented modally</w:t>
            </w:r>
          </w:p>
        </w:tc>
      </w:tr>
      <w:tr w:rsidR="00E60711" w14:paraId="212E7DAE" w14:textId="1278C2DC" w:rsidTr="00E60711">
        <w:tc>
          <w:tcPr>
            <w:tcW w:w="3670" w:type="dxa"/>
          </w:tcPr>
          <w:p w14:paraId="094322B7" w14:textId="2AEE2B66" w:rsidR="00E60711" w:rsidRDefault="00E60711" w:rsidP="00E60711">
            <w:pPr>
              <w:pStyle w:val="ListParagraph"/>
              <w:ind w:left="0"/>
            </w:pPr>
            <w:r>
              <w:rPr>
                <w:color w:val="auto"/>
              </w:rPr>
              <w:t>completion*Required*</w:t>
            </w:r>
          </w:p>
        </w:tc>
        <w:tc>
          <w:tcPr>
            <w:tcW w:w="4626" w:type="dxa"/>
          </w:tcPr>
          <w:p w14:paraId="4B6DF8FB" w14:textId="77777777" w:rsidR="00E60711" w:rsidRDefault="00E60711" w:rsidP="00E60711">
            <w:pPr>
              <w:pStyle w:val="ListParagraph"/>
              <w:ind w:left="0"/>
              <w:rPr>
                <w:color w:val="auto"/>
                <w:sz w:val="16"/>
                <w:szCs w:val="16"/>
              </w:rPr>
            </w:pPr>
            <w:r w:rsidRPr="0000104D">
              <w:rPr>
                <w:color w:val="auto"/>
                <w:sz w:val="16"/>
                <w:szCs w:val="16"/>
              </w:rPr>
              <w:t>(</w:t>
            </w:r>
            <w:proofErr w:type="spellStart"/>
            <w:proofErr w:type="gramStart"/>
            <w:r w:rsidRPr="0000104D">
              <w:rPr>
                <w:color w:val="auto"/>
                <w:sz w:val="16"/>
                <w:szCs w:val="16"/>
              </w:rPr>
              <w:t>GDOrderResponse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>?,</w:t>
            </w:r>
            <w:proofErr w:type="gramEnd"/>
            <w:r w:rsidRPr="0000104D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GDErrorResponse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>?) -? Void</w:t>
            </w:r>
          </w:p>
          <w:p w14:paraId="6F9779F4" w14:textId="54F59D1C" w:rsidR="00E60711" w:rsidRDefault="00E60711" w:rsidP="00E60711">
            <w:pPr>
              <w:pStyle w:val="ListParagraph"/>
              <w:ind w:left="0"/>
            </w:pPr>
            <w:r w:rsidRPr="0000104D">
              <w:rPr>
                <w:color w:val="auto"/>
              </w:rPr>
              <w:t xml:space="preserve">used for returning success </w:t>
            </w:r>
            <w:proofErr w:type="spellStart"/>
            <w:r w:rsidRPr="0000104D">
              <w:rPr>
                <w:b/>
                <w:bCs/>
                <w:color w:val="auto"/>
              </w:rPr>
              <w:t>GDOrderResponse</w:t>
            </w:r>
            <w:proofErr w:type="spellEnd"/>
            <w:r w:rsidRPr="0000104D">
              <w:rPr>
                <w:color w:val="auto"/>
              </w:rPr>
              <w:t xml:space="preserve">, or failure </w:t>
            </w:r>
            <w:proofErr w:type="spellStart"/>
            <w:r w:rsidRPr="0000104D">
              <w:rPr>
                <w:b/>
                <w:bCs/>
                <w:color w:val="auto"/>
              </w:rPr>
              <w:t>GDOrderResponse</w:t>
            </w:r>
            <w:proofErr w:type="spellEnd"/>
          </w:p>
        </w:tc>
      </w:tr>
    </w:tbl>
    <w:p w14:paraId="7CFCB012" w14:textId="77777777" w:rsidR="000E3DCC" w:rsidRDefault="000E3DCC" w:rsidP="000E3DCC">
      <w:pPr>
        <w:pStyle w:val="ListParagraph"/>
      </w:pPr>
    </w:p>
    <w:p w14:paraId="5D260099" w14:textId="2D05020B" w:rsidR="001149E6" w:rsidRDefault="001149E6" w:rsidP="001149E6">
      <w:pPr>
        <w:pStyle w:val="ListParagraph"/>
      </w:pPr>
    </w:p>
    <w:p w14:paraId="2275A79C" w14:textId="69E88420" w:rsidR="001149E6" w:rsidRDefault="00E60711" w:rsidP="00DC09A5">
      <w:pPr>
        <w:ind w:firstLine="720"/>
      </w:pPr>
      <w:proofErr w:type="spellStart"/>
      <w:r>
        <w:t>ExampleSwift</w:t>
      </w:r>
      <w:proofErr w:type="spellEnd"/>
    </w:p>
    <w:p w14:paraId="1821B5F1" w14:textId="604D8AC2" w:rsidR="00E60711" w:rsidRDefault="00E60711" w:rsidP="00E60711"/>
    <w:p w14:paraId="0908B327" w14:textId="68F249CB" w:rsidR="00DC09A5" w:rsidRDefault="00E60711" w:rsidP="00DC09A5">
      <w:pPr>
        <w:shd w:val="clear" w:color="auto" w:fill="D9D9D9" w:themeFill="background1" w:themeFillShade="D9"/>
        <w:ind w:left="720"/>
        <w:rPr>
          <w:rFonts w:cs="Calibri"/>
          <w:color w:val="000000"/>
        </w:rPr>
      </w:pPr>
      <w:proofErr w:type="spellStart"/>
      <w:r w:rsidRPr="00E60711">
        <w:rPr>
          <w:rFonts w:asciiTheme="minorHAnsi" w:hAnsiTheme="minorHAnsi" w:cstheme="minorHAnsi"/>
          <w:color w:val="1C464A"/>
        </w:rPr>
        <w:t>GeideaPaymentAPI</w:t>
      </w:r>
      <w:r w:rsidRPr="00E60711">
        <w:rPr>
          <w:rFonts w:asciiTheme="minorHAnsi" w:hAnsiTheme="minorHAnsi" w:cstheme="minorHAnsi"/>
          <w:color w:val="000000"/>
        </w:rPr>
        <w:t>.</w:t>
      </w:r>
      <w:r w:rsidRPr="00E60711">
        <w:rPr>
          <w:rFonts w:asciiTheme="minorHAnsi" w:hAnsiTheme="minorHAnsi" w:cstheme="minorHAnsi"/>
          <w:color w:val="326D74"/>
        </w:rPr>
        <w:t>payQRWithGeideaFrom</w:t>
      </w:r>
      <w:proofErr w:type="spellEnd"/>
      <w:r w:rsidRPr="00E60711">
        <w:rPr>
          <w:rFonts w:asciiTheme="minorHAnsi" w:hAnsiTheme="minorHAnsi" w:cstheme="minorHAnsi"/>
          <w:color w:val="000000"/>
        </w:rPr>
        <w:t>(</w:t>
      </w:r>
      <w:proofErr w:type="spellStart"/>
      <w:r w:rsidRPr="00E60711">
        <w:rPr>
          <w:rFonts w:asciiTheme="minorHAnsi" w:hAnsiTheme="minorHAnsi" w:cstheme="minorHAnsi"/>
          <w:color w:val="000000"/>
        </w:rPr>
        <w:t>theAmount</w:t>
      </w:r>
      <w:proofErr w:type="spellEnd"/>
      <w:r w:rsidRPr="00E60711">
        <w:rPr>
          <w:rFonts w:asciiTheme="minorHAnsi" w:hAnsiTheme="minorHAnsi" w:cstheme="minorHAnsi"/>
          <w:color w:val="000000"/>
        </w:rPr>
        <w:t xml:space="preserve">: </w:t>
      </w:r>
      <w:r w:rsidRPr="00E60711">
        <w:rPr>
          <w:rFonts w:asciiTheme="minorHAnsi" w:hAnsiTheme="minorHAnsi" w:cstheme="minorHAnsi"/>
          <w:color w:val="000000"/>
        </w:rPr>
        <w:t>amount</w:t>
      </w:r>
      <w:r w:rsidRPr="00E6071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E60711">
        <w:rPr>
          <w:rFonts w:asciiTheme="minorHAnsi" w:hAnsiTheme="minorHAnsi" w:cstheme="minorHAnsi"/>
          <w:color w:val="000000"/>
        </w:rPr>
        <w:t>qrDetails</w:t>
      </w:r>
      <w:proofErr w:type="spellEnd"/>
      <w:r w:rsidRPr="00E60711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E60711">
        <w:rPr>
          <w:rFonts w:asciiTheme="minorHAnsi" w:hAnsiTheme="minorHAnsi" w:cstheme="minorHAnsi"/>
          <w:color w:val="000000"/>
        </w:rPr>
        <w:t>qrDetails</w:t>
      </w:r>
      <w:proofErr w:type="spellEnd"/>
      <w:r w:rsidRPr="00E6071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E60711">
        <w:rPr>
          <w:rFonts w:asciiTheme="minorHAnsi" w:hAnsiTheme="minorHAnsi" w:cstheme="minorHAnsi"/>
          <w:color w:val="000000"/>
        </w:rPr>
        <w:t>showReceipt</w:t>
      </w:r>
      <w:proofErr w:type="spellEnd"/>
      <w:r w:rsidRPr="00E60711">
        <w:rPr>
          <w:rFonts w:asciiTheme="minorHAnsi" w:hAnsiTheme="minorHAnsi" w:cstheme="minorHAnsi"/>
          <w:color w:val="000000"/>
        </w:rPr>
        <w:t xml:space="preserve">: </w:t>
      </w:r>
      <w:r w:rsidRPr="00E60711">
        <w:rPr>
          <w:rFonts w:asciiTheme="minorHAnsi" w:hAnsiTheme="minorHAnsi" w:cstheme="minorHAnsi"/>
          <w:color w:val="326D74"/>
        </w:rPr>
        <w:t>true</w:t>
      </w:r>
      <w:r w:rsidRPr="00E60711">
        <w:rPr>
          <w:rFonts w:asciiTheme="minorHAnsi" w:hAnsiTheme="minorHAnsi" w:cstheme="minorHAnsi"/>
          <w:color w:val="000000"/>
        </w:rPr>
        <w:t xml:space="preserve">, completion: </w:t>
      </w:r>
      <w:proofErr w:type="gramStart"/>
      <w:r w:rsidRPr="00E60711">
        <w:rPr>
          <w:rFonts w:asciiTheme="minorHAnsi" w:hAnsiTheme="minorHAnsi" w:cstheme="minorHAnsi"/>
          <w:color w:val="000000"/>
        </w:rPr>
        <w:t>{</w:t>
      </w:r>
      <w:r>
        <w:rPr>
          <w:rFonts w:asciiTheme="minorHAnsi" w:hAnsiTheme="minorHAnsi" w:cstheme="minorHAnsi"/>
          <w:color w:val="000000"/>
        </w:rPr>
        <w:t xml:space="preserve"> </w:t>
      </w:r>
      <w:r w:rsidRPr="00E60711">
        <w:rPr>
          <w:rFonts w:asciiTheme="minorHAnsi" w:hAnsiTheme="minorHAnsi" w:cstheme="minorHAnsi"/>
          <w:color w:val="000000"/>
        </w:rPr>
        <w:t>response</w:t>
      </w:r>
      <w:proofErr w:type="gramEnd"/>
      <w:r w:rsidRPr="00E60711">
        <w:rPr>
          <w:rFonts w:asciiTheme="minorHAnsi" w:hAnsiTheme="minorHAnsi" w:cstheme="minorHAnsi"/>
          <w:color w:val="000000"/>
        </w:rPr>
        <w:t xml:space="preserve">, error </w:t>
      </w:r>
      <w:r w:rsidRPr="00E60711">
        <w:rPr>
          <w:rFonts w:asciiTheme="minorHAnsi" w:hAnsiTheme="minorHAnsi" w:cstheme="minorHAnsi"/>
          <w:b/>
          <w:bCs/>
          <w:color w:val="9B2393"/>
        </w:rPr>
        <w:t>in</w:t>
      </w:r>
      <w:r w:rsidRPr="00E60711">
        <w:rPr>
          <w:rFonts w:cs="Calibri"/>
          <w:color w:val="000000"/>
        </w:rPr>
        <w:t xml:space="preserve">    </w:t>
      </w:r>
    </w:p>
    <w:p w14:paraId="3205DD3E" w14:textId="77777777" w:rsidR="00DC09A5" w:rsidRDefault="00DC09A5" w:rsidP="00DC09A5">
      <w:pPr>
        <w:shd w:val="clear" w:color="auto" w:fill="D9D9D9" w:themeFill="background1" w:themeFillShade="D9"/>
        <w:ind w:left="720"/>
        <w:rPr>
          <w:rFonts w:cs="Calibri"/>
          <w:color w:val="000000"/>
        </w:rPr>
      </w:pPr>
    </w:p>
    <w:p w14:paraId="78FD7A93" w14:textId="4C54B6B6" w:rsidR="001149E6" w:rsidRPr="00DC09A5" w:rsidRDefault="00DC09A5" w:rsidP="00DC09A5">
      <w:pPr>
        <w:shd w:val="clear" w:color="auto" w:fill="D9D9D9" w:themeFill="background1" w:themeFillShade="D9"/>
        <w:ind w:left="720"/>
        <w:rPr>
          <w:rFonts w:cs="Calibri"/>
          <w:color w:val="000000"/>
        </w:rPr>
      </w:pPr>
      <w:r>
        <w:rPr>
          <w:rFonts w:asciiTheme="minorHAnsi" w:hAnsiTheme="minorHAnsi" w:cstheme="minorHAnsi"/>
          <w:color w:val="1C464A"/>
        </w:rPr>
        <w:t>)}</w:t>
      </w:r>
      <w:r w:rsidR="00E60711" w:rsidRPr="00E60711">
        <w:rPr>
          <w:rFonts w:cs="Calibri"/>
          <w:color w:val="000000"/>
        </w:rPr>
        <w:t xml:space="preserve"> </w:t>
      </w:r>
    </w:p>
    <w:p w14:paraId="590F37A3" w14:textId="194387F3" w:rsidR="001149E6" w:rsidRDefault="001149E6" w:rsidP="00350A4E">
      <w:pPr>
        <w:ind w:left="270"/>
      </w:pPr>
    </w:p>
    <w:p w14:paraId="304162D0" w14:textId="133606C2" w:rsidR="00DC09A5" w:rsidRDefault="00DC09A5" w:rsidP="00DC09A5">
      <w:pPr>
        <w:pStyle w:val="ListParagraph"/>
        <w:numPr>
          <w:ilvl w:val="3"/>
          <w:numId w:val="8"/>
        </w:numPr>
      </w:pPr>
      <w:r>
        <w:t>You can use our functions to make your own UI if you need to</w:t>
      </w:r>
      <w:r w:rsidR="00050E2F">
        <w:t>. Be aware that are UI requirement</w:t>
      </w:r>
      <w:r w:rsidR="003F025F">
        <w:t>s</w:t>
      </w:r>
      <w:r w:rsidR="00050E2F">
        <w:t xml:space="preserve"> by MEEZA bank</w:t>
      </w:r>
      <w:r w:rsidR="003F025F">
        <w:t xml:space="preserve">, as </w:t>
      </w:r>
      <w:proofErr w:type="spellStart"/>
      <w:r w:rsidR="003F025F">
        <w:t>Meeza</w:t>
      </w:r>
      <w:proofErr w:type="spellEnd"/>
      <w:r w:rsidR="003F025F">
        <w:t xml:space="preserve"> logo.</w:t>
      </w:r>
    </w:p>
    <w:p w14:paraId="1AAE0C62" w14:textId="221DBF28" w:rsidR="003F025F" w:rsidRDefault="003F025F" w:rsidP="003F025F">
      <w:pPr>
        <w:pStyle w:val="ListParagraph"/>
        <w:ind w:left="1080"/>
      </w:pPr>
    </w:p>
    <w:p w14:paraId="6A3B13CE" w14:textId="1B315736" w:rsidR="003F025F" w:rsidRDefault="00384DE9" w:rsidP="00427A0D">
      <w:pPr>
        <w:pStyle w:val="ListParagraph"/>
        <w:numPr>
          <w:ilvl w:val="3"/>
          <w:numId w:val="25"/>
        </w:numPr>
      </w:pPr>
      <w:r>
        <w:t xml:space="preserve">Get QR Image using </w:t>
      </w:r>
      <w:proofErr w:type="spellStart"/>
      <w:r>
        <w:t>getQRImage</w:t>
      </w:r>
      <w:proofErr w:type="spellEnd"/>
      <w:r>
        <w:t xml:space="preserve"> function provided by SDK</w:t>
      </w:r>
      <w:r w:rsidR="000A0E0D">
        <w:t xml:space="preserve"> with the following parameters</w:t>
      </w:r>
    </w:p>
    <w:p w14:paraId="44C82474" w14:textId="77777777" w:rsidR="000A0E0D" w:rsidRDefault="000A0E0D" w:rsidP="000A0E0D">
      <w:pPr>
        <w:pStyle w:val="ListParagraph"/>
        <w:ind w:left="108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60"/>
        <w:gridCol w:w="4116"/>
      </w:tblGrid>
      <w:tr w:rsidR="00E7250C" w14:paraId="6644AC9E" w14:textId="77777777" w:rsidTr="000A0E0D">
        <w:tc>
          <w:tcPr>
            <w:tcW w:w="4508" w:type="dxa"/>
          </w:tcPr>
          <w:p w14:paraId="3D1A8D4F" w14:textId="7ACC4CB8" w:rsidR="000A0E0D" w:rsidRDefault="000A0E0D" w:rsidP="000A0E0D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4508" w:type="dxa"/>
          </w:tcPr>
          <w:p w14:paraId="3EABF78D" w14:textId="3A904183" w:rsidR="000A0E0D" w:rsidRDefault="000A0E0D" w:rsidP="000A0E0D">
            <w:pPr>
              <w:pStyle w:val="ListParagraph"/>
              <w:ind w:left="0"/>
            </w:pPr>
            <w:proofErr w:type="spellStart"/>
            <w:r>
              <w:t>GDAmount</w:t>
            </w:r>
            <w:proofErr w:type="spellEnd"/>
            <w:r>
              <w:t xml:space="preserve"> see above</w:t>
            </w:r>
          </w:p>
        </w:tc>
      </w:tr>
      <w:tr w:rsidR="00E7250C" w14:paraId="3361D071" w14:textId="77777777" w:rsidTr="000A0E0D">
        <w:tc>
          <w:tcPr>
            <w:tcW w:w="4508" w:type="dxa"/>
          </w:tcPr>
          <w:p w14:paraId="739F25C7" w14:textId="741BA694" w:rsidR="000A0E0D" w:rsidRDefault="000A0E0D" w:rsidP="000A0E0D">
            <w:pPr>
              <w:pStyle w:val="ListParagraph"/>
              <w:ind w:left="0"/>
            </w:pPr>
            <w:proofErr w:type="spellStart"/>
            <w:r>
              <w:t>qrDetails</w:t>
            </w:r>
            <w:proofErr w:type="spellEnd"/>
          </w:p>
        </w:tc>
        <w:tc>
          <w:tcPr>
            <w:tcW w:w="4508" w:type="dxa"/>
          </w:tcPr>
          <w:p w14:paraId="3B793137" w14:textId="27345124" w:rsidR="000A0E0D" w:rsidRDefault="000A0E0D" w:rsidP="000A0E0D">
            <w:pPr>
              <w:pStyle w:val="ListParagraph"/>
              <w:ind w:left="0"/>
            </w:pPr>
            <w:proofErr w:type="spellStart"/>
            <w:r>
              <w:t>GDQRDetails</w:t>
            </w:r>
            <w:proofErr w:type="spellEnd"/>
            <w:r>
              <w:t xml:space="preserve"> see above</w:t>
            </w:r>
          </w:p>
        </w:tc>
      </w:tr>
      <w:tr w:rsidR="00E7250C" w14:paraId="41DB8C8D" w14:textId="77777777" w:rsidTr="000A0E0D">
        <w:tc>
          <w:tcPr>
            <w:tcW w:w="4508" w:type="dxa"/>
          </w:tcPr>
          <w:p w14:paraId="4A864123" w14:textId="3FF1A93C" w:rsidR="000A0E0D" w:rsidRDefault="000A0E0D" w:rsidP="000A0E0D">
            <w:pPr>
              <w:pStyle w:val="ListParagraph"/>
              <w:ind w:left="0"/>
            </w:pPr>
            <w:proofErr w:type="spellStart"/>
            <w:r>
              <w:t>merchantName</w:t>
            </w:r>
            <w:proofErr w:type="spellEnd"/>
          </w:p>
        </w:tc>
        <w:tc>
          <w:tcPr>
            <w:tcW w:w="4508" w:type="dxa"/>
          </w:tcPr>
          <w:p w14:paraId="1B7DBD80" w14:textId="31110CE4" w:rsidR="000A0E0D" w:rsidRDefault="000A0E0D" w:rsidP="000A0E0D">
            <w:pPr>
              <w:pStyle w:val="ListParagraph"/>
              <w:ind w:left="0"/>
            </w:pPr>
            <w:r>
              <w:t>The name displayed on UI</w:t>
            </w:r>
          </w:p>
        </w:tc>
      </w:tr>
      <w:tr w:rsidR="000A0E0D" w14:paraId="52977074" w14:textId="77777777" w:rsidTr="000A0E0D">
        <w:tc>
          <w:tcPr>
            <w:tcW w:w="4508" w:type="dxa"/>
          </w:tcPr>
          <w:p w14:paraId="777F84DF" w14:textId="651F2BBC" w:rsidR="000A0E0D" w:rsidRDefault="000A0E0D" w:rsidP="000A0E0D">
            <w:pPr>
              <w:pStyle w:val="ListParagraph"/>
              <w:ind w:left="0"/>
            </w:pPr>
            <w:r>
              <w:t>completion</w:t>
            </w:r>
          </w:p>
        </w:tc>
        <w:tc>
          <w:tcPr>
            <w:tcW w:w="4508" w:type="dxa"/>
          </w:tcPr>
          <w:p w14:paraId="7219607C" w14:textId="21529AEA" w:rsidR="000A0E0D" w:rsidRDefault="00E7250C" w:rsidP="000A0E0D">
            <w:pPr>
              <w:pStyle w:val="ListParagraph"/>
              <w:ind w:left="0"/>
            </w:pPr>
            <w:r>
              <w:t>(</w:t>
            </w:r>
            <w:proofErr w:type="spellStart"/>
            <w:proofErr w:type="gramStart"/>
            <w:r>
              <w:t>GDQRResponse</w:t>
            </w:r>
            <w:proofErr w:type="spellEnd"/>
            <w:r>
              <w:t>?,</w:t>
            </w:r>
            <w:proofErr w:type="spellStart"/>
            <w:proofErr w:type="gramEnd"/>
            <w:r>
              <w:t>GDErrorResponse</w:t>
            </w:r>
            <w:proofErr w:type="spellEnd"/>
            <w:r>
              <w:t xml:space="preserve"> )</w:t>
            </w:r>
          </w:p>
        </w:tc>
      </w:tr>
    </w:tbl>
    <w:p w14:paraId="2FCD9032" w14:textId="790DB67B" w:rsidR="000A0E0D" w:rsidRDefault="000A0E0D" w:rsidP="000A0E0D">
      <w:pPr>
        <w:pStyle w:val="ListParagraph"/>
        <w:ind w:left="1440"/>
      </w:pPr>
    </w:p>
    <w:p w14:paraId="1E1E84B9" w14:textId="70D6F3E5" w:rsidR="00E7250C" w:rsidRDefault="00E7250C" w:rsidP="000A0E0D">
      <w:pPr>
        <w:pStyle w:val="ListParagraph"/>
        <w:ind w:left="1440"/>
      </w:pPr>
      <w:r>
        <w:t>Example Swift:</w:t>
      </w:r>
    </w:p>
    <w:p w14:paraId="015790E8" w14:textId="175EB960" w:rsidR="00E7250C" w:rsidRDefault="00E7250C" w:rsidP="000A0E0D">
      <w:pPr>
        <w:pStyle w:val="ListParagraph"/>
        <w:ind w:left="1440"/>
      </w:pPr>
    </w:p>
    <w:p w14:paraId="27B078E8" w14:textId="4DC5C730" w:rsidR="00E7250C" w:rsidRDefault="00E7250C" w:rsidP="004367E4">
      <w:pPr>
        <w:pStyle w:val="ListParagraph"/>
        <w:shd w:val="clear" w:color="auto" w:fill="D9D9D9" w:themeFill="background1" w:themeFillShade="D9"/>
        <w:ind w:left="1440"/>
      </w:pPr>
      <w:r>
        <w:t xml:space="preserve"> </w:t>
      </w:r>
      <w:proofErr w:type="spellStart"/>
      <w:r>
        <w:t>GeideaPaymentAPI.getQRImage</w:t>
      </w:r>
      <w:proofErr w:type="spellEnd"/>
      <w:r>
        <w:t>(</w:t>
      </w:r>
      <w:proofErr w:type="gramStart"/>
      <w:r>
        <w:t>with:</w:t>
      </w:r>
      <w:proofErr w:type="gramEnd"/>
      <w:r>
        <w:t xml:space="preserve"> amount, </w:t>
      </w:r>
      <w:proofErr w:type="spellStart"/>
      <w:r>
        <w:t>qrDetails</w:t>
      </w:r>
      <w:proofErr w:type="spellEnd"/>
      <w:r>
        <w:t xml:space="preserve">: </w:t>
      </w:r>
      <w:proofErr w:type="spellStart"/>
      <w:r>
        <w:t>qrDetails</w:t>
      </w:r>
      <w:proofErr w:type="spellEnd"/>
      <w:r>
        <w:t xml:space="preserve">, </w:t>
      </w:r>
      <w:proofErr w:type="spellStart"/>
      <w:r>
        <w:t>merchantName</w:t>
      </w:r>
      <w:proofErr w:type="spellEnd"/>
      <w:r>
        <w:t>: name, completion: {response, error in</w:t>
      </w:r>
    </w:p>
    <w:p w14:paraId="69284936" w14:textId="377764AA" w:rsidR="00E7250C" w:rsidRDefault="00E7250C" w:rsidP="004367E4">
      <w:pPr>
        <w:pStyle w:val="ListParagraph"/>
        <w:shd w:val="clear" w:color="auto" w:fill="D9D9D9" w:themeFill="background1" w:themeFillShade="D9"/>
        <w:ind w:left="1440"/>
      </w:pPr>
      <w:r>
        <w:tab/>
      </w:r>
    </w:p>
    <w:p w14:paraId="27FA47FB" w14:textId="22D1CEF2" w:rsidR="00E7250C" w:rsidRDefault="00E7250C" w:rsidP="004367E4">
      <w:pPr>
        <w:pStyle w:val="ListParagraph"/>
        <w:shd w:val="clear" w:color="auto" w:fill="D9D9D9" w:themeFill="background1" w:themeFillShade="D9"/>
        <w:ind w:left="1440"/>
      </w:pPr>
      <w:r>
        <w:t>})</w:t>
      </w:r>
    </w:p>
    <w:p w14:paraId="0DF5374D" w14:textId="5F54435E" w:rsidR="000A0E0D" w:rsidRDefault="000A0E0D" w:rsidP="000A0E0D">
      <w:pPr>
        <w:pStyle w:val="ListParagraph"/>
        <w:ind w:left="1440"/>
      </w:pPr>
    </w:p>
    <w:p w14:paraId="3EA94411" w14:textId="4F0127F4" w:rsidR="004367E4" w:rsidRDefault="004367E4" w:rsidP="000A0E0D">
      <w:pPr>
        <w:pStyle w:val="ListParagraph"/>
        <w:ind w:left="1440"/>
      </w:pPr>
      <w:proofErr w:type="spellStart"/>
      <w:r>
        <w:t>GDQResponse</w:t>
      </w:r>
      <w:proofErr w:type="spellEnd"/>
      <w:r>
        <w:t xml:space="preserve"> have the following fields, that you use it for the next functions</w:t>
      </w:r>
    </w:p>
    <w:p w14:paraId="7A66A3DD" w14:textId="4EA94886" w:rsidR="004367E4" w:rsidRDefault="004367E4" w:rsidP="000A0E0D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658"/>
        <w:gridCol w:w="3918"/>
      </w:tblGrid>
      <w:tr w:rsidR="004367E4" w14:paraId="59899C8B" w14:textId="77777777" w:rsidTr="004367E4">
        <w:tc>
          <w:tcPr>
            <w:tcW w:w="4508" w:type="dxa"/>
          </w:tcPr>
          <w:p w14:paraId="2BFF7A52" w14:textId="22A2A314" w:rsidR="004367E4" w:rsidRDefault="004367E4" w:rsidP="000A0E0D">
            <w:pPr>
              <w:pStyle w:val="ListParagraph"/>
              <w:ind w:left="0"/>
            </w:pPr>
            <w:proofErr w:type="spellStart"/>
            <w:r>
              <w:t>paymentIntentId</w:t>
            </w:r>
            <w:proofErr w:type="spellEnd"/>
            <w:r>
              <w:t>: String?</w:t>
            </w:r>
          </w:p>
        </w:tc>
        <w:tc>
          <w:tcPr>
            <w:tcW w:w="4508" w:type="dxa"/>
          </w:tcPr>
          <w:p w14:paraId="03045DA8" w14:textId="2A5B0D01" w:rsidR="004367E4" w:rsidRDefault="004367E4" w:rsidP="000A0E0D">
            <w:pPr>
              <w:pStyle w:val="ListParagraph"/>
              <w:ind w:left="0"/>
            </w:pPr>
            <w:r>
              <w:t xml:space="preserve">Used for </w:t>
            </w:r>
            <w:proofErr w:type="spellStart"/>
            <w:r>
              <w:t>checkPaymentIntentStatus</w:t>
            </w:r>
            <w:proofErr w:type="spellEnd"/>
          </w:p>
        </w:tc>
      </w:tr>
      <w:tr w:rsidR="004367E4" w14:paraId="3951605C" w14:textId="77777777" w:rsidTr="004367E4">
        <w:tc>
          <w:tcPr>
            <w:tcW w:w="4508" w:type="dxa"/>
          </w:tcPr>
          <w:p w14:paraId="0F476847" w14:textId="101845AF" w:rsidR="004367E4" w:rsidRDefault="004367E4" w:rsidP="000A0E0D">
            <w:pPr>
              <w:pStyle w:val="ListParagraph"/>
              <w:ind w:left="0"/>
            </w:pPr>
            <w:r>
              <w:t>message: String?</w:t>
            </w:r>
          </w:p>
        </w:tc>
        <w:tc>
          <w:tcPr>
            <w:tcW w:w="4508" w:type="dxa"/>
          </w:tcPr>
          <w:p w14:paraId="417825DD" w14:textId="149C17B2" w:rsidR="004367E4" w:rsidRDefault="004367E4" w:rsidP="000A0E0D">
            <w:pPr>
              <w:pStyle w:val="ListParagraph"/>
              <w:ind w:left="0"/>
            </w:pPr>
            <w:r>
              <w:t xml:space="preserve">Used for Request to Pay </w:t>
            </w:r>
          </w:p>
        </w:tc>
      </w:tr>
      <w:tr w:rsidR="004367E4" w14:paraId="3264A181" w14:textId="77777777" w:rsidTr="004367E4">
        <w:tc>
          <w:tcPr>
            <w:tcW w:w="4508" w:type="dxa"/>
          </w:tcPr>
          <w:p w14:paraId="01EA716F" w14:textId="4A03B783" w:rsidR="004367E4" w:rsidRDefault="004367E4" w:rsidP="000A0E0D">
            <w:pPr>
              <w:pStyle w:val="ListParagraph"/>
              <w:ind w:left="0"/>
            </w:pPr>
            <w:r>
              <w:t>image: String?</w:t>
            </w:r>
          </w:p>
        </w:tc>
        <w:tc>
          <w:tcPr>
            <w:tcW w:w="4508" w:type="dxa"/>
          </w:tcPr>
          <w:p w14:paraId="1A0E51CB" w14:textId="75C8BADB" w:rsidR="004367E4" w:rsidRDefault="004367E4" w:rsidP="000A0E0D">
            <w:pPr>
              <w:pStyle w:val="ListParagraph"/>
              <w:ind w:left="0"/>
            </w:pPr>
            <w:r>
              <w:t>Used for displaying the image</w:t>
            </w:r>
            <w:r w:rsidR="00C17B88">
              <w:t xml:space="preserve"> see below</w:t>
            </w:r>
          </w:p>
        </w:tc>
      </w:tr>
      <w:tr w:rsidR="004367E4" w14:paraId="05C576BD" w14:textId="77777777" w:rsidTr="004367E4">
        <w:tc>
          <w:tcPr>
            <w:tcW w:w="4508" w:type="dxa"/>
          </w:tcPr>
          <w:p w14:paraId="5994AAA7" w14:textId="17E2B790" w:rsidR="004367E4" w:rsidRDefault="004367E4" w:rsidP="000A0E0D">
            <w:pPr>
              <w:pStyle w:val="ListParagraph"/>
              <w:ind w:left="0"/>
            </w:pPr>
            <w:r>
              <w:t>type: String?</w:t>
            </w:r>
          </w:p>
        </w:tc>
        <w:tc>
          <w:tcPr>
            <w:tcW w:w="4508" w:type="dxa"/>
          </w:tcPr>
          <w:p w14:paraId="3763ABE0" w14:textId="77F50035" w:rsidR="004367E4" w:rsidRDefault="004367E4" w:rsidP="000A0E0D">
            <w:pPr>
              <w:pStyle w:val="ListParagraph"/>
              <w:ind w:left="0"/>
            </w:pPr>
            <w:r>
              <w:t>For reference</w:t>
            </w:r>
          </w:p>
        </w:tc>
      </w:tr>
    </w:tbl>
    <w:p w14:paraId="4F50249B" w14:textId="4345B825" w:rsidR="004367E4" w:rsidRDefault="004367E4" w:rsidP="000A0E0D">
      <w:pPr>
        <w:pStyle w:val="ListParagraph"/>
        <w:ind w:left="1440"/>
      </w:pPr>
    </w:p>
    <w:p w14:paraId="64B62AEC" w14:textId="1ED20009" w:rsidR="004367E4" w:rsidRDefault="004367E4" w:rsidP="000A0E0D">
      <w:pPr>
        <w:pStyle w:val="ListParagraph"/>
        <w:ind w:left="1440"/>
      </w:pPr>
      <w:r>
        <w:t xml:space="preserve">Example swift to load the </w:t>
      </w:r>
      <w:proofErr w:type="spellStart"/>
      <w:r>
        <w:t>the</w:t>
      </w:r>
      <w:proofErr w:type="spellEnd"/>
      <w:r>
        <w:t xml:space="preserve"> image in </w:t>
      </w:r>
      <w:proofErr w:type="spellStart"/>
      <w:r>
        <w:t>UIView</w:t>
      </w:r>
      <w:proofErr w:type="spellEnd"/>
    </w:p>
    <w:p w14:paraId="7958161C" w14:textId="03E7BE6F" w:rsidR="004367E4" w:rsidRDefault="004367E4" w:rsidP="000A0E0D">
      <w:pPr>
        <w:pStyle w:val="ListParagraph"/>
        <w:ind w:left="1440"/>
      </w:pPr>
    </w:p>
    <w:p w14:paraId="6C816277" w14:textId="09A25169" w:rsidR="004367E4" w:rsidRDefault="004367E4" w:rsidP="00C17B88">
      <w:pPr>
        <w:pStyle w:val="ListParagraph"/>
        <w:shd w:val="clear" w:color="auto" w:fill="D9D9D9" w:themeFill="background1" w:themeFillShade="D9"/>
        <w:ind w:left="1440"/>
      </w:pPr>
      <w:r>
        <w:t xml:space="preserve">let image = </w:t>
      </w:r>
      <w:proofErr w:type="spellStart"/>
      <w:r>
        <w:t>Data.init</w:t>
      </w:r>
      <w:proofErr w:type="spellEnd"/>
      <w:r>
        <w:t>(base64Encoded</w:t>
      </w:r>
      <w:r w:rsidR="00C17B88">
        <w:t>: image, options</w:t>
      </w:r>
      <w:proofErr w:type="gramStart"/>
      <w:r w:rsidR="00C17B88">
        <w:t>: .</w:t>
      </w:r>
      <w:proofErr w:type="spellStart"/>
      <w:r w:rsidR="00C17B88">
        <w:t>init</w:t>
      </w:r>
      <w:proofErr w:type="spellEnd"/>
      <w:proofErr w:type="gramEnd"/>
      <w:r w:rsidR="00C17B88">
        <w:t>(</w:t>
      </w:r>
      <w:proofErr w:type="spellStart"/>
      <w:r w:rsidR="00C17B88">
        <w:t>rawValue</w:t>
      </w:r>
      <w:proofErr w:type="spellEnd"/>
      <w:r w:rsidR="00C17B88">
        <w:t>: 0)</w:t>
      </w:r>
      <w:r>
        <w:t>)</w:t>
      </w:r>
    </w:p>
    <w:p w14:paraId="3342463F" w14:textId="3954B509" w:rsidR="004367E4" w:rsidRDefault="00C17B88" w:rsidP="00C17B88">
      <w:pPr>
        <w:pStyle w:val="ListParagraph"/>
        <w:shd w:val="clear" w:color="auto" w:fill="D9D9D9" w:themeFill="background1" w:themeFillShade="D9"/>
        <w:ind w:left="1440"/>
      </w:pPr>
      <w:proofErr w:type="spellStart"/>
      <w:proofErr w:type="gramStart"/>
      <w:r>
        <w:t>self.qrImageView.image</w:t>
      </w:r>
      <w:proofErr w:type="spellEnd"/>
      <w:proofErr w:type="gramEnd"/>
      <w:r>
        <w:t xml:space="preserve"> = </w:t>
      </w:r>
      <w:proofErr w:type="spellStart"/>
      <w:r>
        <w:t>UIImage</w:t>
      </w:r>
      <w:proofErr w:type="spellEnd"/>
      <w:r>
        <w:t>(data: image)</w:t>
      </w:r>
    </w:p>
    <w:p w14:paraId="20906A8C" w14:textId="77777777" w:rsidR="004367E4" w:rsidRDefault="004367E4" w:rsidP="000A0E0D">
      <w:pPr>
        <w:pStyle w:val="ListParagraph"/>
        <w:ind w:left="1440"/>
      </w:pPr>
    </w:p>
    <w:p w14:paraId="72A9C072" w14:textId="30B54857" w:rsidR="00384DE9" w:rsidRDefault="00384DE9" w:rsidP="00427A0D">
      <w:pPr>
        <w:pStyle w:val="ListParagraph"/>
        <w:numPr>
          <w:ilvl w:val="3"/>
          <w:numId w:val="25"/>
        </w:numPr>
      </w:pPr>
      <w:r>
        <w:t xml:space="preserve">Request to pay functionality using </w:t>
      </w:r>
      <w:proofErr w:type="spellStart"/>
      <w:r>
        <w:t>requestToPay</w:t>
      </w:r>
      <w:proofErr w:type="spellEnd"/>
      <w:r>
        <w:t xml:space="preserve"> function provide by SDK</w:t>
      </w:r>
    </w:p>
    <w:p w14:paraId="144A63B9" w14:textId="59BD219E" w:rsidR="00384DE9" w:rsidRDefault="00384DE9" w:rsidP="00384DE9">
      <w:pPr>
        <w:ind w:left="1440"/>
      </w:pPr>
      <w:r>
        <w:t xml:space="preserve">Used when user cannot scan the </w:t>
      </w:r>
      <w:proofErr w:type="spellStart"/>
      <w:r>
        <w:t>QRCode</w:t>
      </w:r>
      <w:proofErr w:type="spellEnd"/>
      <w:r>
        <w:t xml:space="preserve"> by device</w:t>
      </w:r>
      <w:r w:rsidR="004E15CE">
        <w:t xml:space="preserve">. The response will be of type </w:t>
      </w:r>
      <w:proofErr w:type="spellStart"/>
      <w:r w:rsidR="004E15CE">
        <w:t>GDRTPQRResponse</w:t>
      </w:r>
      <w:proofErr w:type="spellEnd"/>
      <w:r w:rsidR="004E15CE">
        <w:t xml:space="preserve">, indicating that the request is sent to </w:t>
      </w:r>
      <w:proofErr w:type="spellStart"/>
      <w:r w:rsidR="004E15CE">
        <w:t>Meeza</w:t>
      </w:r>
      <w:proofErr w:type="spellEnd"/>
      <w:r w:rsidR="004E15CE">
        <w:t xml:space="preserve"> wallet. You can show a message that explains that User must check </w:t>
      </w:r>
      <w:proofErr w:type="spellStart"/>
      <w:r w:rsidR="004E15CE">
        <w:t>BMWallet</w:t>
      </w:r>
      <w:proofErr w:type="spellEnd"/>
      <w:r w:rsidR="004E15CE">
        <w:t xml:space="preserve"> to finalize the transactions</w:t>
      </w:r>
    </w:p>
    <w:p w14:paraId="13BB53DF" w14:textId="148D4617" w:rsidR="00C17B88" w:rsidRDefault="00C17B88" w:rsidP="00384DE9">
      <w:pPr>
        <w:ind w:left="1440"/>
      </w:pPr>
    </w:p>
    <w:p w14:paraId="0AC69D0D" w14:textId="0F64AA77" w:rsidR="00C17B88" w:rsidRDefault="00C17B88" w:rsidP="00384DE9">
      <w:pPr>
        <w:ind w:left="1440"/>
      </w:pPr>
      <w:r>
        <w:t>Example swift:</w:t>
      </w:r>
    </w:p>
    <w:p w14:paraId="23EC47DC" w14:textId="3A8D9857" w:rsidR="00C17B88" w:rsidRDefault="00C17B88" w:rsidP="00384DE9">
      <w:pPr>
        <w:ind w:left="1440"/>
      </w:pPr>
    </w:p>
    <w:p w14:paraId="54B57D3E" w14:textId="586FE7A8" w:rsidR="00012E58" w:rsidRDefault="00C17B88" w:rsidP="00012E58">
      <w:pPr>
        <w:shd w:val="clear" w:color="auto" w:fill="D9D9D9" w:themeFill="background1" w:themeFillShade="D9"/>
        <w:ind w:left="1440"/>
      </w:pPr>
      <w:proofErr w:type="spellStart"/>
      <w:r>
        <w:t>GeideaPaymentA</w:t>
      </w:r>
      <w:r w:rsidR="004E15CE">
        <w:t>PI.requestToPay</w:t>
      </w:r>
      <w:proofErr w:type="spellEnd"/>
      <w:r w:rsidR="004E15CE">
        <w:t>(</w:t>
      </w:r>
      <w:proofErr w:type="spellStart"/>
      <w:r w:rsidR="004E15CE">
        <w:t>withQrCodeMessage</w:t>
      </w:r>
      <w:proofErr w:type="spellEnd"/>
      <w:r w:rsidR="004E15CE">
        <w:t xml:space="preserve">: </w:t>
      </w:r>
      <w:proofErr w:type="spellStart"/>
      <w:r w:rsidR="004E15CE">
        <w:t>safeMessage</w:t>
      </w:r>
      <w:proofErr w:type="spellEnd"/>
      <w:r w:rsidR="004E15CE">
        <w:t xml:space="preserve">, </w:t>
      </w:r>
      <w:proofErr w:type="spellStart"/>
      <w:r w:rsidR="004E15CE">
        <w:t>phoneNumber</w:t>
      </w:r>
      <w:proofErr w:type="spellEnd"/>
      <w:r w:rsidR="004E15CE">
        <w:t xml:space="preserve">: </w:t>
      </w:r>
      <w:proofErr w:type="spellStart"/>
      <w:r w:rsidR="004E15CE">
        <w:t>customerPhoneNumber</w:t>
      </w:r>
      <w:proofErr w:type="spellEnd"/>
      <w:r w:rsidR="00012E58">
        <w:t>, completion response, error in</w:t>
      </w:r>
    </w:p>
    <w:p w14:paraId="5816FADC" w14:textId="77777777" w:rsidR="00012E58" w:rsidRDefault="00012E58" w:rsidP="00012E58">
      <w:pPr>
        <w:shd w:val="clear" w:color="auto" w:fill="D9D9D9" w:themeFill="background1" w:themeFillShade="D9"/>
        <w:ind w:left="1440"/>
      </w:pPr>
    </w:p>
    <w:p w14:paraId="651A1E24" w14:textId="1EEF2BCC" w:rsidR="00C17B88" w:rsidRDefault="004E15CE" w:rsidP="00012E58">
      <w:pPr>
        <w:shd w:val="clear" w:color="auto" w:fill="D9D9D9" w:themeFill="background1" w:themeFillShade="D9"/>
        <w:ind w:left="1440"/>
      </w:pPr>
      <w:r>
        <w:t>)</w:t>
      </w:r>
      <w:r w:rsidR="00012E58">
        <w:t>}</w:t>
      </w:r>
    </w:p>
    <w:p w14:paraId="1C9A6E33" w14:textId="5628C549" w:rsidR="00C17B88" w:rsidRDefault="00C17B88" w:rsidP="00384DE9">
      <w:pPr>
        <w:ind w:left="1440"/>
      </w:pPr>
    </w:p>
    <w:p w14:paraId="75257308" w14:textId="04971271" w:rsidR="00012E58" w:rsidRDefault="00012E58" w:rsidP="00384DE9">
      <w:pPr>
        <w:ind w:left="1440"/>
      </w:pPr>
      <w:r>
        <w:t xml:space="preserve">Now the user waits for actual payment by </w:t>
      </w:r>
      <w:proofErr w:type="spellStart"/>
      <w:r>
        <w:t>chekPaymentStatus</w:t>
      </w:r>
      <w:proofErr w:type="spellEnd"/>
    </w:p>
    <w:p w14:paraId="5084BD72" w14:textId="77777777" w:rsidR="00C17B88" w:rsidRDefault="00C17B88" w:rsidP="00384DE9">
      <w:pPr>
        <w:ind w:left="1440"/>
      </w:pPr>
    </w:p>
    <w:p w14:paraId="0244D60A" w14:textId="77777777" w:rsidR="00C17B88" w:rsidRDefault="00C17B88" w:rsidP="00384DE9">
      <w:pPr>
        <w:ind w:left="1440"/>
      </w:pPr>
    </w:p>
    <w:p w14:paraId="4F2C6A99" w14:textId="77B271B2" w:rsidR="00384DE9" w:rsidRDefault="00384DE9" w:rsidP="00427A0D">
      <w:pPr>
        <w:pStyle w:val="ListParagraph"/>
        <w:numPr>
          <w:ilvl w:val="3"/>
          <w:numId w:val="25"/>
        </w:numPr>
      </w:pPr>
      <w:r>
        <w:t xml:space="preserve">Check Payment intent status using </w:t>
      </w:r>
      <w:proofErr w:type="spellStart"/>
      <w:r>
        <w:t>checkPaymentIntentStatus</w:t>
      </w:r>
      <w:proofErr w:type="spellEnd"/>
      <w:r>
        <w:t xml:space="preserve"> function</w:t>
      </w:r>
    </w:p>
    <w:p w14:paraId="7F855549" w14:textId="3396B89E" w:rsidR="00012E58" w:rsidRDefault="00384DE9" w:rsidP="00012E58">
      <w:pPr>
        <w:pStyle w:val="ListParagraph"/>
        <w:ind w:left="1440"/>
      </w:pPr>
      <w:r>
        <w:t xml:space="preserve">A configurable method for checking the status of the payment. You need this because the actual payment is done from </w:t>
      </w:r>
      <w:proofErr w:type="spellStart"/>
      <w:r>
        <w:t>BMWallet</w:t>
      </w:r>
      <w:proofErr w:type="spellEnd"/>
      <w:r>
        <w:t xml:space="preserve"> app and with this you poll the transaction status</w:t>
      </w:r>
      <w:r w:rsidR="000A0E0D">
        <w:t>. You can configure how often to fetch and the time for it. Default is at 3 seconds for 15 minutes</w:t>
      </w:r>
      <w:r w:rsidR="00012E58">
        <w:t>.</w:t>
      </w:r>
    </w:p>
    <w:p w14:paraId="38355ABE" w14:textId="54CCD8F1" w:rsidR="00012E58" w:rsidRDefault="00012E58" w:rsidP="00012E58">
      <w:pPr>
        <w:pStyle w:val="ListParagraph"/>
        <w:ind w:left="1440"/>
      </w:pPr>
      <w:r>
        <w:t xml:space="preserve">This must be start after QR Image was retrieved, covering both QR payment and </w:t>
      </w:r>
      <w:proofErr w:type="spellStart"/>
      <w:r>
        <w:t>RequestToPay</w:t>
      </w:r>
      <w:proofErr w:type="spellEnd"/>
      <w:r>
        <w:t xml:space="preserve"> payment result from </w:t>
      </w:r>
      <w:proofErr w:type="spellStart"/>
      <w:r>
        <w:t>BMWallet</w:t>
      </w:r>
      <w:proofErr w:type="spellEnd"/>
    </w:p>
    <w:p w14:paraId="51AB7097" w14:textId="390B1EEE" w:rsidR="00012E58" w:rsidRDefault="00012E58" w:rsidP="00012E58">
      <w:pPr>
        <w:pStyle w:val="ListParagraph"/>
        <w:ind w:left="1440"/>
      </w:pPr>
    </w:p>
    <w:p w14:paraId="7AAE74A3" w14:textId="1B9AEE6F" w:rsidR="00012E58" w:rsidRDefault="00012E58" w:rsidP="00012E58">
      <w:pPr>
        <w:pStyle w:val="ListParagraph"/>
        <w:ind w:left="1440"/>
      </w:pPr>
      <w:r>
        <w:t>Example Swift:</w:t>
      </w:r>
    </w:p>
    <w:p w14:paraId="21B9DA30" w14:textId="71F43050" w:rsidR="00012E58" w:rsidRDefault="00012E58" w:rsidP="00012E58">
      <w:pPr>
        <w:pStyle w:val="ListParagraph"/>
        <w:ind w:left="1440"/>
      </w:pPr>
    </w:p>
    <w:p w14:paraId="5ADD20B3" w14:textId="703C4CDD" w:rsidR="00012E58" w:rsidRDefault="00012E58" w:rsidP="00012E58">
      <w:pPr>
        <w:pStyle w:val="ListParagraph"/>
        <w:shd w:val="clear" w:color="auto" w:fill="D9D9D9" w:themeFill="background1" w:themeFillShade="D9"/>
        <w:ind w:left="1440"/>
      </w:pPr>
      <w:proofErr w:type="spellStart"/>
      <w:r>
        <w:t>GeidePaymentAPI</w:t>
      </w:r>
      <w:proofErr w:type="spellEnd"/>
      <w:r>
        <w:t xml:space="preserve">. </w:t>
      </w:r>
      <w:proofErr w:type="spellStart"/>
      <w:proofErr w:type="gramStart"/>
      <w:r>
        <w:t>checkPaymentIntentStatus</w:t>
      </w:r>
      <w:proofErr w:type="spellEnd"/>
      <w:r>
        <w:t>(</w:t>
      </w:r>
      <w:proofErr w:type="gramEnd"/>
      <w:r>
        <w:t xml:space="preserve">with </w:t>
      </w:r>
      <w:proofErr w:type="spellStart"/>
      <w:r>
        <w:t>paymentIntentId</w:t>
      </w:r>
      <w:proofErr w:type="spellEnd"/>
      <w:r>
        <w:t xml:space="preserve">, </w:t>
      </w:r>
      <w:proofErr w:type="spellStart"/>
      <w:r>
        <w:t>atEverySeconds</w:t>
      </w:r>
      <w:proofErr w:type="spellEnd"/>
      <w:r>
        <w:t xml:space="preserve">: 5, </w:t>
      </w:r>
      <w:proofErr w:type="spellStart"/>
      <w:r>
        <w:t>forMinutes</w:t>
      </w:r>
      <w:proofErr w:type="spellEnd"/>
      <w:r>
        <w:t xml:space="preserve">: 15, completion: response, error in </w:t>
      </w:r>
    </w:p>
    <w:p w14:paraId="3BC935B9" w14:textId="073010DA" w:rsidR="00012E58" w:rsidRDefault="00012E58" w:rsidP="00012E58">
      <w:pPr>
        <w:pStyle w:val="ListParagraph"/>
        <w:shd w:val="clear" w:color="auto" w:fill="D9D9D9" w:themeFill="background1" w:themeFillShade="D9"/>
        <w:ind w:left="1440"/>
      </w:pPr>
      <w:r>
        <w:t xml:space="preserve"> </w:t>
      </w:r>
    </w:p>
    <w:p w14:paraId="3FEE54D7" w14:textId="73B7524C" w:rsidR="00012E58" w:rsidRDefault="00012E58" w:rsidP="00012E58">
      <w:pPr>
        <w:pStyle w:val="ListParagraph"/>
        <w:shd w:val="clear" w:color="auto" w:fill="D9D9D9" w:themeFill="background1" w:themeFillShade="D9"/>
        <w:ind w:left="1440"/>
      </w:pPr>
      <w:r>
        <w:t>)}</w:t>
      </w:r>
    </w:p>
    <w:p w14:paraId="16090952" w14:textId="5A03295A" w:rsidR="00012E58" w:rsidRDefault="00012E58" w:rsidP="00012E58">
      <w:pPr>
        <w:pStyle w:val="ListParagraph"/>
        <w:ind w:left="1440"/>
      </w:pPr>
    </w:p>
    <w:p w14:paraId="46563757" w14:textId="3E521E4D" w:rsidR="00012E58" w:rsidRDefault="00012E58" w:rsidP="00012E58">
      <w:pPr>
        <w:pStyle w:val="ListParagraph"/>
        <w:ind w:left="1440"/>
      </w:pPr>
      <w:r>
        <w:t xml:space="preserve">The </w:t>
      </w:r>
      <w:proofErr w:type="spellStart"/>
      <w:r>
        <w:t>reponse</w:t>
      </w:r>
      <w:proofErr w:type="spellEnd"/>
      <w:r>
        <w:t xml:space="preserve"> is </w:t>
      </w:r>
      <w:proofErr w:type="spellStart"/>
      <w:r>
        <w:t>GDOrderResponse</w:t>
      </w:r>
      <w:proofErr w:type="spellEnd"/>
      <w:r>
        <w:t xml:space="preserve"> or </w:t>
      </w:r>
      <w:proofErr w:type="spellStart"/>
      <w:r>
        <w:t>GDErrorResponse</w:t>
      </w:r>
      <w:proofErr w:type="spellEnd"/>
      <w:r>
        <w:t xml:space="preserve"> see </w:t>
      </w:r>
      <w:hyperlink w:anchor="_3.1.12_SDK_Responses" w:history="1">
        <w:r w:rsidRPr="00012E58">
          <w:rPr>
            <w:rStyle w:val="Hyperlink"/>
          </w:rPr>
          <w:t>3.1.12 SDK Responses from SDK Payment flow:</w:t>
        </w:r>
      </w:hyperlink>
    </w:p>
    <w:p w14:paraId="4EC32A7A" w14:textId="77777777" w:rsidR="00DC09A5" w:rsidRPr="00350A4E" w:rsidRDefault="00DC09A5" w:rsidP="00012E58"/>
    <w:p w14:paraId="133B05FA" w14:textId="77777777" w:rsidR="00350A4E" w:rsidRPr="00D93BE2" w:rsidRDefault="00350A4E" w:rsidP="00B0727D">
      <w:pPr>
        <w:rPr>
          <w:rFonts w:asciiTheme="minorHAnsi" w:hAnsiTheme="minorHAnsi"/>
        </w:rPr>
      </w:pPr>
    </w:p>
    <w:p w14:paraId="463DA0A0" w14:textId="0F92AE4B" w:rsidR="007C3354" w:rsidRDefault="007C3354" w:rsidP="007C3354">
      <w:pPr>
        <w:pStyle w:val="Heading3"/>
        <w:numPr>
          <w:ilvl w:val="2"/>
          <w:numId w:val="8"/>
        </w:numPr>
      </w:pPr>
      <w:bookmarkStart w:id="159" w:name="_Toc67583116"/>
      <w:bookmarkStart w:id="160" w:name="OLE_LINK262"/>
      <w:bookmarkStart w:id="161" w:name="OLE_LINK263"/>
      <w:r>
        <w:t xml:space="preserve">Get Card scheme logo </w:t>
      </w:r>
      <w:r w:rsidR="003F67C0">
        <w:t>detector flow</w:t>
      </w:r>
      <w:r>
        <w:t>:</w:t>
      </w:r>
      <w:bookmarkEnd w:id="159"/>
    </w:p>
    <w:bookmarkEnd w:id="160"/>
    <w:bookmarkEnd w:id="161"/>
    <w:p w14:paraId="1AD855A1" w14:textId="0729489D" w:rsidR="007C3354" w:rsidRDefault="007C3354" w:rsidP="007C3354">
      <w:pPr>
        <w:ind w:left="709"/>
      </w:pPr>
    </w:p>
    <w:p w14:paraId="55D363EF" w14:textId="575233B0" w:rsidR="007C3354" w:rsidRDefault="00971E9C" w:rsidP="00971E9C">
      <w:r>
        <w:t xml:space="preserve">- </w:t>
      </w:r>
      <w:r w:rsidR="007C3354">
        <w:t xml:space="preserve">You can use the SDK function </w:t>
      </w:r>
      <w:proofErr w:type="spellStart"/>
      <w:r w:rsidR="007C3354">
        <w:t>GeideaPaymentAPI</w:t>
      </w:r>
      <w:proofErr w:type="spellEnd"/>
      <w:r w:rsidR="007C3354">
        <w:t xml:space="preserve">. </w:t>
      </w:r>
      <w:proofErr w:type="spellStart"/>
      <w:r>
        <w:t>getC</w:t>
      </w:r>
      <w:r w:rsidR="003F67C0">
        <w:t>a</w:t>
      </w:r>
      <w:r>
        <w:t>rdSchemeLogo</w:t>
      </w:r>
      <w:proofErr w:type="spellEnd"/>
      <w:r>
        <w:t xml:space="preserve"> to get an </w:t>
      </w:r>
      <w:proofErr w:type="spellStart"/>
      <w:r>
        <w:t>UIImage</w:t>
      </w:r>
      <w:proofErr w:type="spellEnd"/>
      <w:r>
        <w:t xml:space="preserve"> </w:t>
      </w:r>
      <w:r w:rsidR="00340D83">
        <w:t>for the</w:t>
      </w:r>
      <w:r>
        <w:t xml:space="preserve"> desired </w:t>
      </w:r>
      <w:proofErr w:type="spellStart"/>
      <w:r>
        <w:t>CardType</w:t>
      </w:r>
      <w:proofErr w:type="spellEnd"/>
    </w:p>
    <w:p w14:paraId="6DAD46AF" w14:textId="21CF8248" w:rsidR="009F1153" w:rsidRDefault="00971E9C" w:rsidP="00971E9C">
      <w:r>
        <w:t xml:space="preserve">- You can also use the </w:t>
      </w:r>
      <w:proofErr w:type="spellStart"/>
      <w:r>
        <w:t>cardType</w:t>
      </w:r>
      <w:proofErr w:type="spellEnd"/>
      <w:r>
        <w:t xml:space="preserve"> detector embedded</w:t>
      </w:r>
      <w:r w:rsidR="007924BE">
        <w:t xml:space="preserve"> in SDK</w:t>
      </w:r>
      <w:r>
        <w:t>.</w:t>
      </w:r>
    </w:p>
    <w:p w14:paraId="09E8C51A" w14:textId="616B5A92" w:rsidR="009F1153" w:rsidRDefault="009F1153" w:rsidP="00971E9C"/>
    <w:p w14:paraId="762C4CD9" w14:textId="34BCF2BE" w:rsidR="0036196E" w:rsidRDefault="00971E9C" w:rsidP="0036196E">
      <w:bookmarkStart w:id="162" w:name="OLE_LINK34"/>
      <w:bookmarkStart w:id="163" w:name="OLE_LINK35"/>
      <w:r>
        <w:t>Example Swift:</w:t>
      </w:r>
      <w:bookmarkEnd w:id="162"/>
      <w:bookmarkEnd w:id="163"/>
    </w:p>
    <w:p w14:paraId="56C2609E" w14:textId="67F8AE07" w:rsidR="007924BE" w:rsidRPr="007924BE" w:rsidRDefault="007924BE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= 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GeideaPaymentAPI.getCardSchemeLogo</w:t>
      </w:r>
      <w:proofErr w:type="spellEnd"/>
      <w:r w:rsidRPr="007924BE">
        <w:rPr>
          <w:rFonts w:asciiTheme="minorHAnsi" w:hAnsiTheme="minorHAnsi" w:cstheme="minorHAnsi"/>
          <w:color w:val="2F363D"/>
        </w:rPr>
        <w:t>(</w:t>
      </w:r>
      <w:proofErr w:type="spellStart"/>
      <w:r w:rsidRPr="007924BE">
        <w:rPr>
          <w:rFonts w:asciiTheme="minorHAnsi" w:hAnsiTheme="minorHAnsi" w:cstheme="minorHAnsi"/>
          <w:color w:val="2F363D"/>
        </w:rPr>
        <w:t>withCardNumber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D37389" w:rsidRPr="007924BE">
        <w:rPr>
          <w:rFonts w:asciiTheme="minorHAnsi" w:hAnsiTheme="minorHAnsi" w:cstheme="minorHAnsi"/>
          <w:color w:val="2F363D"/>
        </w:rPr>
        <w:t>cardNumber</w:t>
      </w:r>
      <w:proofErr w:type="spellEnd"/>
      <w:r w:rsidR="00D37389">
        <w:rPr>
          <w:rFonts w:asciiTheme="minorHAnsi" w:hAnsiTheme="minorHAnsi" w:cstheme="minorHAnsi"/>
          <w:color w:val="2F363D"/>
        </w:rPr>
        <w:t xml:space="preserve"> or</w:t>
      </w:r>
      <w:r w:rsidRPr="007924BE">
        <w:rPr>
          <w:rFonts w:asciiTheme="minorHAnsi" w:hAnsiTheme="minorHAnsi" w:cstheme="minorHAnsi"/>
          <w:color w:val="2F363D"/>
        </w:rPr>
        <w:t xml:space="preserve"> if you don't want detector</w:t>
      </w:r>
    </w:p>
    <w:p w14:paraId="1BBF0CC6" w14:textId="7CD0B6DB" w:rsidR="007924BE" w:rsidRPr="007924BE" w:rsidRDefault="007924BE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= 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GeideaPaymentAPI.getCardSchemeLogo</w:t>
      </w:r>
      <w:proofErr w:type="spellEnd"/>
      <w:r w:rsidR="00020216" w:rsidRPr="007924BE">
        <w:rPr>
          <w:rFonts w:asciiTheme="minorHAnsi" w:hAnsiTheme="minorHAnsi" w:cstheme="minorHAnsi"/>
          <w:color w:val="2F363D"/>
        </w:rPr>
        <w:t xml:space="preserve"> </w:t>
      </w:r>
      <w:r w:rsidRPr="007924BE">
        <w:rPr>
          <w:rFonts w:asciiTheme="minorHAnsi" w:hAnsiTheme="minorHAnsi" w:cstheme="minorHAnsi"/>
          <w:color w:val="2F363D"/>
        </w:rPr>
        <w:t>(</w:t>
      </w:r>
      <w:proofErr w:type="spellStart"/>
      <w:r w:rsidRPr="007924BE">
        <w:rPr>
          <w:rFonts w:asciiTheme="minorHAnsi" w:hAnsiTheme="minorHAnsi" w:cstheme="minorHAnsi"/>
          <w:color w:val="2F363D"/>
        </w:rPr>
        <w:t>with</w:t>
      </w:r>
      <w:r w:rsidR="00020216">
        <w:rPr>
          <w:rFonts w:asciiTheme="minorHAnsi" w:hAnsiTheme="minorHAnsi" w:cstheme="minorHAnsi"/>
          <w:color w:val="2F363D"/>
        </w:rPr>
        <w:t>CardType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: </w:t>
      </w:r>
      <w:r w:rsidR="00020216">
        <w:rPr>
          <w:rFonts w:asciiTheme="minorHAnsi" w:hAnsiTheme="minorHAnsi" w:cstheme="minorHAnsi"/>
          <w:color w:val="2F363D"/>
        </w:rPr>
        <w:t>VISA</w:t>
      </w:r>
      <w:r w:rsidRPr="007924BE">
        <w:rPr>
          <w:rFonts w:asciiTheme="minorHAnsi" w:hAnsiTheme="minorHAnsi" w:cstheme="minorHAnsi"/>
          <w:color w:val="2F363D"/>
        </w:rPr>
        <w:t>)</w:t>
      </w:r>
    </w:p>
    <w:p w14:paraId="373A8B77" w14:textId="22C3AEAF" w:rsidR="00971E9C" w:rsidRPr="0036196E" w:rsidRDefault="007924BE" w:rsidP="0036196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 </w:t>
      </w:r>
      <w:r w:rsidR="00971E9C" w:rsidRPr="00971E9C">
        <w:rPr>
          <w:rFonts w:asciiTheme="minorHAnsi" w:hAnsiTheme="minorHAnsi" w:cstheme="minorHAnsi"/>
          <w:color w:val="000000"/>
        </w:rPr>
        <w:t xml:space="preserve">  </w:t>
      </w:r>
    </w:p>
    <w:p w14:paraId="40902951" w14:textId="2492D30D" w:rsidR="00971E9C" w:rsidRPr="00971E9C" w:rsidRDefault="00971E9C" w:rsidP="00971E9C">
      <w:pPr>
        <w:rPr>
          <w:rFonts w:asciiTheme="minorHAnsi" w:hAnsiTheme="minorHAnsi" w:cstheme="minorHAnsi"/>
        </w:rPr>
      </w:pPr>
    </w:p>
    <w:p w14:paraId="6D24D7E1" w14:textId="0D2B6B2D" w:rsidR="009F1153" w:rsidRDefault="009F1153" w:rsidP="009F1153">
      <w:r>
        <w:t>Example Objective C:</w:t>
      </w:r>
    </w:p>
    <w:p w14:paraId="35336464" w14:textId="0CBCAFFA" w:rsidR="00785C45" w:rsidRDefault="00785C45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</w:pPr>
    </w:p>
    <w:p w14:paraId="5E4B67DC" w14:textId="2E9214C4" w:rsidR="007924BE" w:rsidRPr="007924BE" w:rsidRDefault="00A46B54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>
        <w:t xml:space="preserve"> </w:t>
      </w:r>
      <w:r w:rsidR="007924BE">
        <w:rPr>
          <w:rFonts w:ascii="Menlo" w:hAnsi="Menlo" w:cs="Menlo"/>
          <w:color w:val="2F363D"/>
          <w:sz w:val="24"/>
          <w:szCs w:val="24"/>
        </w:rPr>
        <w:t>_</w:t>
      </w:r>
      <w:proofErr w:type="spellStart"/>
      <w:r w:rsidR="007924BE"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proofErr w:type="gramStart"/>
      <w:r w:rsidR="007924BE" w:rsidRPr="007924BE">
        <w:rPr>
          <w:rFonts w:asciiTheme="minorHAnsi" w:hAnsiTheme="minorHAnsi" w:cstheme="minorHAnsi"/>
          <w:color w:val="2F363D"/>
        </w:rPr>
        <w:t>=[</w:t>
      </w:r>
      <w:proofErr w:type="spellStart"/>
      <w:proofErr w:type="gramEnd"/>
      <w:r w:rsidR="007924BE" w:rsidRPr="007924BE">
        <w:rPr>
          <w:rFonts w:asciiTheme="minorHAnsi" w:hAnsiTheme="minorHAnsi" w:cstheme="minorHAnsi"/>
          <w:color w:val="2F363D"/>
        </w:rPr>
        <w:t>GeideaPaymentAPI</w:t>
      </w:r>
      <w:proofErr w:type="spellEnd"/>
      <w:r w:rsid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7924BE" w:rsidRPr="007924BE">
        <w:rPr>
          <w:rFonts w:asciiTheme="minorHAnsi" w:hAnsiTheme="minorHAnsi" w:cstheme="minorHAnsi"/>
          <w:color w:val="2F363D"/>
        </w:rPr>
        <w:t>getCardSchemeLogoWithCardNumber:cardNumber</w:t>
      </w:r>
      <w:proofErr w:type="spellEnd"/>
      <w:r w:rsidR="007924BE" w:rsidRPr="007924BE">
        <w:rPr>
          <w:rFonts w:asciiTheme="minorHAnsi" w:hAnsiTheme="minorHAnsi" w:cstheme="minorHAnsi"/>
          <w:color w:val="2F363D"/>
        </w:rPr>
        <w:t>];</w:t>
      </w:r>
    </w:p>
    <w:p w14:paraId="4F5A1B80" w14:textId="77777777" w:rsidR="007924BE" w:rsidRDefault="007924BE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    </w:t>
      </w:r>
      <w:r w:rsidRPr="007924BE">
        <w:rPr>
          <w:rFonts w:asciiTheme="minorHAnsi" w:hAnsiTheme="minorHAnsi" w:cstheme="minorHAnsi"/>
          <w:color w:val="2F363D"/>
        </w:rPr>
        <w:t>or if you don't want detector</w:t>
      </w:r>
    </w:p>
    <w:p w14:paraId="08B0C3E8" w14:textId="6EB48055" w:rsidR="00A46B54" w:rsidRPr="007924BE" w:rsidRDefault="007924BE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</w:t>
      </w:r>
      <w:r w:rsidRPr="007924BE">
        <w:rPr>
          <w:rFonts w:asciiTheme="minorHAnsi" w:hAnsiTheme="minorHAnsi" w:cstheme="minorHAnsi"/>
          <w:color w:val="2F363D"/>
        </w:rPr>
        <w:t>_</w:t>
      </w:r>
      <w:proofErr w:type="spellStart"/>
      <w:proofErr w:type="gram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 =</w:t>
      </w:r>
      <w:proofErr w:type="gramEnd"/>
      <w:r w:rsidRPr="007924BE">
        <w:rPr>
          <w:rFonts w:asciiTheme="minorHAnsi" w:hAnsiTheme="minorHAnsi" w:cstheme="minorHAnsi"/>
          <w:color w:val="2F363D"/>
        </w:rPr>
        <w:t xml:space="preserve"> [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7924BE">
        <w:rPr>
          <w:rFonts w:asciiTheme="minorHAnsi" w:hAnsiTheme="minorHAnsi" w:cstheme="minorHAnsi"/>
          <w:color w:val="2F363D"/>
        </w:rPr>
        <w:t>getCardSchemeLogoWithCardType:CardTypeVisa</w:t>
      </w:r>
      <w:proofErr w:type="spellEnd"/>
      <w:r w:rsidRPr="007924BE">
        <w:rPr>
          <w:rFonts w:asciiTheme="minorHAnsi" w:hAnsiTheme="minorHAnsi" w:cstheme="minorHAnsi"/>
          <w:color w:val="2F363D"/>
        </w:rPr>
        <w:t>]</w:t>
      </w:r>
    </w:p>
    <w:p w14:paraId="73AA21BC" w14:textId="2AE8D01F" w:rsidR="00785C45" w:rsidRDefault="00785C45" w:rsidP="007C3354">
      <w:pPr>
        <w:pStyle w:val="Heading3"/>
        <w:ind w:left="709"/>
      </w:pPr>
    </w:p>
    <w:p w14:paraId="57DE506D" w14:textId="70BA943F" w:rsidR="00785C45" w:rsidRDefault="00785C45" w:rsidP="00785C45">
      <w:pPr>
        <w:pStyle w:val="Heading3"/>
        <w:ind w:left="709"/>
      </w:pPr>
      <w:bookmarkStart w:id="164" w:name="_Toc67583117"/>
      <w:r>
        <w:t>3.1.1</w:t>
      </w:r>
      <w:r w:rsidR="00E852A9">
        <w:t>0</w:t>
      </w:r>
      <w:r>
        <w:t xml:space="preserve"> </w:t>
      </w:r>
      <w:proofErr w:type="spellStart"/>
      <w:r w:rsidR="006B3DBB">
        <w:t>PaymentIntent</w:t>
      </w:r>
      <w:proofErr w:type="spellEnd"/>
      <w:r w:rsidR="006B3DBB">
        <w:t xml:space="preserve"> / EInvoice</w:t>
      </w:r>
      <w:r>
        <w:t xml:space="preserve"> Create, Update, Get and Delete operations:</w:t>
      </w:r>
      <w:bookmarkEnd w:id="164"/>
    </w:p>
    <w:p w14:paraId="5B8420AA" w14:textId="77777777" w:rsidR="00785C45" w:rsidRDefault="00785C45" w:rsidP="00785C45">
      <w:pPr>
        <w:rPr>
          <w:rFonts w:ascii="Consolas" w:hAnsi="Consolas"/>
          <w:noProof/>
          <w:sz w:val="20"/>
          <w:szCs w:val="20"/>
        </w:rPr>
      </w:pPr>
      <w:r w:rsidRPr="00A46B54">
        <w:rPr>
          <w:rFonts w:ascii="Consolas" w:hAnsi="Consolas"/>
          <w:noProof/>
          <w:sz w:val="20"/>
          <w:szCs w:val="20"/>
        </w:rPr>
        <w:t xml:space="preserve"> </w:t>
      </w:r>
    </w:p>
    <w:p w14:paraId="175188BE" w14:textId="630750BE" w:rsidR="00785C45" w:rsidRDefault="00785C45" w:rsidP="00785C45">
      <w:pPr>
        <w:ind w:firstLine="709"/>
      </w:pPr>
      <w:r>
        <w:t>You can use one of the CRUD operations of the SDK if you want to create</w:t>
      </w:r>
      <w:r w:rsidR="00436856">
        <w:t xml:space="preserve"> a </w:t>
      </w:r>
      <w:proofErr w:type="spellStart"/>
      <w:r w:rsidR="00436856">
        <w:t>paymentIntent</w:t>
      </w:r>
      <w:proofErr w:type="spellEnd"/>
      <w:r>
        <w:t xml:space="preserve"> in app. The CRUD operations API</w:t>
      </w:r>
      <w:r w:rsidR="00436856">
        <w:t>s</w:t>
      </w:r>
      <w:r>
        <w:t xml:space="preserve"> </w:t>
      </w:r>
      <w:r w:rsidR="00436856">
        <w:t>are</w:t>
      </w:r>
      <w:r>
        <w:t xml:space="preserve"> public </w:t>
      </w:r>
      <w:r w:rsidR="009D61A2">
        <w:t>exposed,</w:t>
      </w:r>
      <w:r>
        <w:t xml:space="preserve"> and you can use it if needed in your App.</w:t>
      </w:r>
    </w:p>
    <w:p w14:paraId="0443622B" w14:textId="20F4043C" w:rsidR="00436856" w:rsidRDefault="00436856" w:rsidP="00DC09A5">
      <w:pPr>
        <w:pStyle w:val="ListParagraph"/>
        <w:numPr>
          <w:ilvl w:val="2"/>
          <w:numId w:val="8"/>
        </w:numPr>
      </w:pPr>
      <w:r>
        <w:t xml:space="preserve">For EInvoice you just </w:t>
      </w:r>
      <w:r w:rsidR="00AE29DD">
        <w:t>must</w:t>
      </w:r>
      <w:r>
        <w:t xml:space="preserve"> fill in the EInvoice details with </w:t>
      </w:r>
      <w:r w:rsidR="00AE29DD">
        <w:t>all required details. Please make sure that all the values are correct from you shop because the logic is validated by server side and the values must be exact</w:t>
      </w:r>
    </w:p>
    <w:p w14:paraId="0034A6C8" w14:textId="7EEEEB25" w:rsidR="00785C45" w:rsidRDefault="00785C45" w:rsidP="00785C45">
      <w:pPr>
        <w:ind w:firstLine="709"/>
      </w:pPr>
    </w:p>
    <w:p w14:paraId="107D5FD3" w14:textId="15D590D7" w:rsidR="00785C45" w:rsidRDefault="00785C45" w:rsidP="00785C45">
      <w:r>
        <w:t>Example Swift:</w:t>
      </w:r>
    </w:p>
    <w:p w14:paraId="15510FD9" w14:textId="40D62D5A" w:rsidR="00785C45" w:rsidRDefault="00785C45" w:rsidP="00785C45"/>
    <w:p w14:paraId="7B1FD41A" w14:textId="4E8494F6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85C45">
        <w:rPr>
          <w:rFonts w:asciiTheme="minorHAnsi" w:hAnsiTheme="minorHAnsi" w:cstheme="minorHAnsi"/>
          <w:color w:val="2F363D"/>
        </w:rPr>
        <w:t>GeideaPaymentAPI.create</w:t>
      </w:r>
      <w:r w:rsidR="00D37389">
        <w:rPr>
          <w:rFonts w:asciiTheme="minorHAnsi" w:hAnsiTheme="minorHAnsi" w:cstheme="minorHAnsi"/>
          <w:color w:val="2F363D"/>
        </w:rPr>
        <w:t>PaymentIntent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bookmarkStart w:id="165" w:name="OLE_LINK216"/>
      <w:bookmarkStart w:id="166" w:name="OLE_LINK217"/>
      <w:proofErr w:type="spellStart"/>
      <w:r w:rsidR="00D37389">
        <w:rPr>
          <w:rFonts w:asciiTheme="minorHAnsi" w:hAnsiTheme="minorHAnsi" w:cstheme="minorHAnsi"/>
          <w:color w:val="2F363D"/>
        </w:rPr>
        <w:t>paymentIntent</w:t>
      </w:r>
      <w:bookmarkEnd w:id="165"/>
      <w:bookmarkEnd w:id="166"/>
      <w:r w:rsidRPr="00785C45">
        <w:rPr>
          <w:rFonts w:asciiTheme="minorHAnsi" w:hAnsiTheme="minorHAnsi" w:cstheme="minorHAnsi"/>
          <w:color w:val="2F363D"/>
        </w:rPr>
        <w:t>Details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477271F3" w14:textId="1054F0D0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</w:t>
      </w:r>
      <w:r w:rsidRPr="00785C45">
        <w:rPr>
          <w:rFonts w:asciiTheme="minorHAnsi" w:hAnsiTheme="minorHAnsi" w:cstheme="minorHAnsi"/>
          <w:color w:val="2F363D"/>
        </w:rPr>
        <w:t xml:space="preserve">// save </w:t>
      </w:r>
      <w:proofErr w:type="spellStart"/>
      <w:r w:rsidRPr="00785C45">
        <w:rPr>
          <w:rFonts w:asciiTheme="minorHAnsi" w:hAnsiTheme="minorHAnsi" w:cstheme="minorHAnsi"/>
          <w:color w:val="2F363D"/>
        </w:rPr>
        <w:t>EInvoiceId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for future payment</w:t>
      </w:r>
    </w:p>
    <w:p w14:paraId="320A2CAD" w14:textId="608C30A8" w:rsidR="00785C45" w:rsidRDefault="00785C45" w:rsidP="006B3DBB">
      <w:pPr>
        <w:shd w:val="clear" w:color="auto" w:fill="D9D9D9" w:themeFill="background1" w:themeFillShade="D9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0A6BBDA6" w14:textId="7AD3BAEE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85C45">
        <w:rPr>
          <w:rFonts w:asciiTheme="minorHAnsi" w:hAnsiTheme="minorHAnsi" w:cstheme="minorHAnsi"/>
          <w:color w:val="2F363D"/>
        </w:rPr>
        <w:t>GeideaPaymentAPI.update</w:t>
      </w:r>
      <w:r w:rsidR="00D37389">
        <w:rPr>
          <w:rFonts w:asciiTheme="minorHAnsi" w:hAnsiTheme="minorHAnsi" w:cstheme="minorHAnsi"/>
          <w:color w:val="2F363D"/>
        </w:rPr>
        <w:t>PaymentIntent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bookmarkStart w:id="167" w:name="OLE_LINK220"/>
      <w:bookmarkStart w:id="168" w:name="OLE_LINK221"/>
      <w:proofErr w:type="spellStart"/>
      <w:r w:rsidR="00436856">
        <w:rPr>
          <w:rFonts w:asciiTheme="minorHAnsi" w:hAnsiTheme="minorHAnsi" w:cstheme="minorHAnsi"/>
          <w:color w:val="2F363D"/>
        </w:rPr>
        <w:t>paymentIntent</w:t>
      </w:r>
      <w:r w:rsidR="00436856">
        <w:rPr>
          <w:rFonts w:asciiTheme="minorHAnsi" w:hAnsiTheme="minorHAnsi" w:cstheme="minorHAnsi"/>
          <w:color w:val="2F363D"/>
        </w:rPr>
        <w:t>Details</w:t>
      </w:r>
      <w:bookmarkEnd w:id="167"/>
      <w:bookmarkEnd w:id="168"/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2E5C350F" w14:textId="77777777" w:rsid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 xml:space="preserve">//Use </w:t>
      </w:r>
      <w:proofErr w:type="spellStart"/>
      <w:r w:rsidRPr="00785C45">
        <w:rPr>
          <w:rFonts w:asciiTheme="minorHAnsi" w:hAnsiTheme="minorHAnsi" w:cstheme="minorHAnsi"/>
          <w:color w:val="2F363D"/>
        </w:rPr>
        <w:t>respons</w:t>
      </w:r>
      <w:proofErr w:type="spellEnd"/>
    </w:p>
    <w:p w14:paraId="30E83121" w14:textId="4728984C" w:rsidR="00785C45" w:rsidRP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72F3D31E" w14:textId="4912AD9A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GeideaPaymentAPI.get</w:t>
      </w:r>
      <w:r w:rsidR="00D37389">
        <w:rPr>
          <w:rFonts w:asciiTheme="minorHAnsi" w:hAnsiTheme="minorHAnsi" w:cstheme="minorHAnsi"/>
          <w:color w:val="2F363D"/>
        </w:rPr>
        <w:t>PaymentIntent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proofErr w:type="spellStart"/>
      <w:r w:rsidR="00436856">
        <w:rPr>
          <w:rFonts w:asciiTheme="minorHAnsi" w:hAnsiTheme="minorHAnsi" w:cstheme="minorHAnsi"/>
          <w:color w:val="2F363D"/>
        </w:rPr>
        <w:t>paymentIntent</w:t>
      </w:r>
      <w:r w:rsidR="00436856">
        <w:rPr>
          <w:rFonts w:asciiTheme="minorHAnsi" w:hAnsiTheme="minorHAnsi" w:cstheme="minorHAnsi"/>
          <w:color w:val="2F363D"/>
        </w:rPr>
        <w:t>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0EF72654" w14:textId="77777777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73D6BD4B" w14:textId="4B910D40" w:rsidR="00B87C43" w:rsidRPr="00785C45" w:rsidRDefault="00785C45" w:rsidP="006B3DBB">
      <w:pPr>
        <w:shd w:val="clear" w:color="auto" w:fill="D9D9D9" w:themeFill="background1" w:themeFillShade="D9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6750DA9D" w14:textId="7473554B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GeideaPaymentAPI.delete</w:t>
      </w:r>
      <w:r w:rsidR="00D37389">
        <w:rPr>
          <w:rFonts w:asciiTheme="minorHAnsi" w:hAnsiTheme="minorHAnsi" w:cstheme="minorHAnsi"/>
          <w:color w:val="2F363D"/>
        </w:rPr>
        <w:t>PaymentInteny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proofErr w:type="spellStart"/>
      <w:r w:rsidR="00436856">
        <w:rPr>
          <w:rFonts w:asciiTheme="minorHAnsi" w:hAnsiTheme="minorHAnsi" w:cstheme="minorHAnsi"/>
          <w:color w:val="2F363D"/>
        </w:rPr>
        <w:t>paymentIntent</w:t>
      </w:r>
      <w:r w:rsidR="00436856">
        <w:rPr>
          <w:rFonts w:asciiTheme="minorHAnsi" w:hAnsiTheme="minorHAnsi" w:cstheme="minorHAnsi"/>
          <w:color w:val="2F363D"/>
        </w:rPr>
        <w:t>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23DFB618" w14:textId="77777777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0F05F3B6" w14:textId="5DEBD08D" w:rsidR="00785C45" w:rsidRPr="00785C45" w:rsidRDefault="00785C45" w:rsidP="006B3DBB">
      <w:pPr>
        <w:shd w:val="clear" w:color="auto" w:fill="D9D9D9" w:themeFill="background1" w:themeFillShade="D9"/>
        <w:rPr>
          <w:rFonts w:asciiTheme="minorHAnsi" w:hAnsiTheme="minorHAnsi" w:cstheme="minorHAnsi"/>
        </w:rPr>
      </w:pPr>
      <w:r w:rsidRPr="00785C45">
        <w:rPr>
          <w:rFonts w:asciiTheme="minorHAnsi" w:hAnsiTheme="minorHAnsi" w:cstheme="minorHAnsi"/>
          <w:color w:val="000000"/>
        </w:rPr>
        <w:t xml:space="preserve">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6EBE601F" w14:textId="187A7DAD" w:rsidR="00785C45" w:rsidRDefault="00785C45" w:rsidP="00785C45"/>
    <w:p w14:paraId="68666E36" w14:textId="3876AD7E" w:rsidR="00785C45" w:rsidRDefault="00785C45" w:rsidP="00785C45">
      <w:r>
        <w:t>Example Objective C:</w:t>
      </w:r>
    </w:p>
    <w:p w14:paraId="3BEA98A9" w14:textId="3AAC92DB" w:rsidR="00B87C43" w:rsidRDefault="00B87C43" w:rsidP="00785C45"/>
    <w:p w14:paraId="4EB6898A" w14:textId="52E86A61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785C45">
        <w:rPr>
          <w:rFonts w:asciiTheme="minorHAnsi" w:hAnsiTheme="minorHAnsi" w:cstheme="minorHAnsi"/>
          <w:color w:val="2F363D"/>
        </w:rPr>
        <w:t>create</w:t>
      </w:r>
      <w:bookmarkStart w:id="169" w:name="OLE_LINK218"/>
      <w:bookmarkStart w:id="170" w:name="OLE_LINK219"/>
      <w:r w:rsidR="00436856">
        <w:rPr>
          <w:rFonts w:asciiTheme="minorHAnsi" w:hAnsiTheme="minorHAnsi" w:cstheme="minorHAnsi"/>
          <w:color w:val="2F363D"/>
        </w:rPr>
        <w:t>PaymentInten</w:t>
      </w:r>
      <w:bookmarkEnd w:id="169"/>
      <w:bookmarkEnd w:id="170"/>
      <w:r w:rsidR="00436856">
        <w:rPr>
          <w:rFonts w:asciiTheme="minorHAnsi" w:hAnsiTheme="minorHAnsi" w:cstheme="minorHAnsi"/>
          <w:color w:val="2F363D"/>
        </w:rPr>
        <w:t>t</w:t>
      </w:r>
      <w:r w:rsidRPr="00785C45">
        <w:rPr>
          <w:rFonts w:asciiTheme="minorHAnsi" w:hAnsiTheme="minorHAnsi" w:cstheme="minorHAnsi"/>
          <w:color w:val="2F363D"/>
        </w:rPr>
        <w:t>With</w:t>
      </w:r>
      <w:proofErr w:type="spellEnd"/>
      <w:r w:rsidRPr="00785C45">
        <w:rPr>
          <w:rFonts w:asciiTheme="minorHAnsi" w:hAnsiTheme="minorHAnsi" w:cstheme="minorHAnsi"/>
          <w:color w:val="2F363D"/>
        </w:rPr>
        <w:t>:</w:t>
      </w:r>
      <w:r w:rsidR="00436856" w:rsidRPr="00436856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436856">
        <w:rPr>
          <w:rFonts w:asciiTheme="minorHAnsi" w:hAnsiTheme="minorHAnsi" w:cstheme="minorHAnsi"/>
          <w:color w:val="2F363D"/>
        </w:rPr>
        <w:t>paymentIntentDetails</w:t>
      </w:r>
      <w:proofErr w:type="spellEnd"/>
      <w:r w:rsidR="00436856" w:rsidRPr="00785C45">
        <w:rPr>
          <w:rFonts w:asciiTheme="minorHAnsi" w:hAnsiTheme="minorHAnsi" w:cstheme="minorHAnsi"/>
          <w:color w:val="2F363D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completion:^(</w:t>
      </w:r>
      <w:r w:rsidR="00436856" w:rsidRPr="00436856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436856" w:rsidRPr="00785C45">
        <w:rPr>
          <w:rFonts w:asciiTheme="minorHAnsi" w:hAnsiTheme="minorHAnsi" w:cstheme="minorHAnsi"/>
          <w:color w:val="2F363D"/>
        </w:rPr>
        <w:t>GD</w:t>
      </w:r>
      <w:r w:rsidR="00436856">
        <w:rPr>
          <w:rFonts w:asciiTheme="minorHAnsi" w:hAnsiTheme="minorHAnsi" w:cstheme="minorHAnsi"/>
          <w:color w:val="2F363D"/>
        </w:rPr>
        <w:t>PaymentIntent</w:t>
      </w:r>
      <w:r w:rsidR="00436856" w:rsidRPr="00785C45">
        <w:rPr>
          <w:rFonts w:asciiTheme="minorHAnsi" w:hAnsiTheme="minorHAnsi" w:cstheme="minorHAnsi"/>
          <w:color w:val="2F363D"/>
        </w:rPr>
        <w:t>Response</w:t>
      </w:r>
      <w:proofErr w:type="spellEnd"/>
      <w:r w:rsidR="00436856" w:rsidRPr="00785C45">
        <w:rPr>
          <w:rFonts w:asciiTheme="minorHAnsi" w:hAnsiTheme="minorHAnsi" w:cstheme="minorHAnsi"/>
          <w:color w:val="2F363D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348BA44D" w14:textId="4602C60C" w:rsid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 xml:space="preserve">// save </w:t>
      </w:r>
      <w:proofErr w:type="spellStart"/>
      <w:r w:rsidR="00436856">
        <w:rPr>
          <w:rFonts w:asciiTheme="minorHAnsi" w:hAnsiTheme="minorHAnsi" w:cstheme="minorHAnsi"/>
          <w:color w:val="2F363D"/>
        </w:rPr>
        <w:t>paymentIntentID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for future paymen</w:t>
      </w:r>
      <w:r w:rsidR="00436856">
        <w:rPr>
          <w:rFonts w:asciiTheme="minorHAnsi" w:hAnsiTheme="minorHAnsi" w:cstheme="minorHAnsi"/>
          <w:color w:val="2F363D"/>
        </w:rPr>
        <w:t>ts</w:t>
      </w:r>
    </w:p>
    <w:p w14:paraId="0B4CED3D" w14:textId="1B7D64AB" w:rsidR="00785C45" w:rsidRP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}];</w:t>
      </w:r>
    </w:p>
    <w:p w14:paraId="2ACE2B61" w14:textId="00CDCD10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785C45">
        <w:rPr>
          <w:rFonts w:asciiTheme="minorHAnsi" w:hAnsiTheme="minorHAnsi" w:cstheme="minorHAnsi"/>
          <w:color w:val="2F363D"/>
        </w:rPr>
        <w:t>update</w:t>
      </w:r>
      <w:r w:rsidR="00436856">
        <w:rPr>
          <w:rFonts w:asciiTheme="minorHAnsi" w:hAnsiTheme="minorHAnsi" w:cstheme="minorHAnsi"/>
          <w:color w:val="2F363D"/>
        </w:rPr>
        <w:t>PaymentInten</w:t>
      </w:r>
      <w:r w:rsidR="00436856">
        <w:rPr>
          <w:rFonts w:asciiTheme="minorHAnsi" w:hAnsiTheme="minorHAnsi" w:cstheme="minorHAnsi"/>
          <w:color w:val="2F363D"/>
        </w:rPr>
        <w:t>t</w:t>
      </w:r>
      <w:r w:rsidRPr="00785C45">
        <w:rPr>
          <w:rFonts w:asciiTheme="minorHAnsi" w:hAnsiTheme="minorHAnsi" w:cstheme="minorHAnsi"/>
          <w:color w:val="2F363D"/>
        </w:rPr>
        <w:t>With</w:t>
      </w:r>
      <w:proofErr w:type="spellEnd"/>
      <w:r w:rsidRPr="00785C45">
        <w:rPr>
          <w:rFonts w:asciiTheme="minorHAnsi" w:hAnsiTheme="minorHAnsi" w:cstheme="minorHAnsi"/>
          <w:color w:val="2F363D"/>
        </w:rPr>
        <w:t>:</w:t>
      </w:r>
      <w:r w:rsidR="00436856" w:rsidRPr="00436856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436856">
        <w:rPr>
          <w:rFonts w:asciiTheme="minorHAnsi" w:hAnsiTheme="minorHAnsi" w:cstheme="minorHAnsi"/>
          <w:color w:val="2F363D"/>
        </w:rPr>
        <w:t>paymentIntentDetails</w:t>
      </w:r>
      <w:proofErr w:type="spellEnd"/>
      <w:r w:rsidR="00436856" w:rsidRPr="00785C45">
        <w:rPr>
          <w:rFonts w:asciiTheme="minorHAnsi" w:hAnsiTheme="minorHAnsi" w:cstheme="minorHAnsi"/>
          <w:color w:val="2F363D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completion:^(</w:t>
      </w:r>
      <w:r w:rsidR="00436856" w:rsidRPr="00436856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436856" w:rsidRPr="00785C45">
        <w:rPr>
          <w:rFonts w:asciiTheme="minorHAnsi" w:hAnsiTheme="minorHAnsi" w:cstheme="minorHAnsi"/>
          <w:color w:val="2F363D"/>
        </w:rPr>
        <w:t>GD</w:t>
      </w:r>
      <w:r w:rsidR="00436856">
        <w:rPr>
          <w:rFonts w:asciiTheme="minorHAnsi" w:hAnsiTheme="minorHAnsi" w:cstheme="minorHAnsi"/>
          <w:color w:val="2F363D"/>
        </w:rPr>
        <w:t>PaymentIntent</w:t>
      </w:r>
      <w:r w:rsidR="00436856" w:rsidRPr="00785C45">
        <w:rPr>
          <w:rFonts w:asciiTheme="minorHAnsi" w:hAnsiTheme="minorHAnsi" w:cstheme="minorHAnsi"/>
          <w:color w:val="2F363D"/>
        </w:rPr>
        <w:t>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2F8C42B6" w14:textId="77777777" w:rsid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2DD90954" w14:textId="1FDAFF99" w:rsidR="00785C45" w:rsidRP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440D93AC" w14:textId="645E26F7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785C45">
        <w:rPr>
          <w:rFonts w:asciiTheme="minorHAnsi" w:hAnsiTheme="minorHAnsi" w:cstheme="minorHAnsi"/>
          <w:color w:val="2F363D"/>
        </w:rPr>
        <w:t>get</w:t>
      </w:r>
      <w:r w:rsidR="00436856">
        <w:rPr>
          <w:rFonts w:asciiTheme="minorHAnsi" w:hAnsiTheme="minorHAnsi" w:cstheme="minorHAnsi"/>
          <w:color w:val="2F363D"/>
        </w:rPr>
        <w:t>PaymentInten</w:t>
      </w:r>
      <w:r w:rsidR="00436856">
        <w:rPr>
          <w:rFonts w:asciiTheme="minorHAnsi" w:hAnsiTheme="minorHAnsi" w:cstheme="minorHAnsi"/>
          <w:color w:val="2F363D"/>
        </w:rPr>
        <w:t>t</w:t>
      </w:r>
      <w:r w:rsidRPr="00785C45">
        <w:rPr>
          <w:rFonts w:asciiTheme="minorHAnsi" w:hAnsiTheme="minorHAnsi" w:cstheme="minorHAnsi"/>
          <w:color w:val="2F363D"/>
        </w:rPr>
        <w:t>With</w:t>
      </w:r>
      <w:proofErr w:type="spellEnd"/>
      <w:r w:rsidRPr="00785C45">
        <w:rPr>
          <w:rFonts w:asciiTheme="minorHAnsi" w:hAnsiTheme="minorHAnsi" w:cstheme="minorHAnsi"/>
          <w:color w:val="2F363D"/>
        </w:rPr>
        <w:t>:</w:t>
      </w:r>
      <w:r w:rsidR="00436856" w:rsidRPr="00436856">
        <w:rPr>
          <w:rFonts w:asciiTheme="minorHAnsi" w:hAnsiTheme="minorHAnsi" w:cstheme="minorHAnsi"/>
          <w:color w:val="2F363D"/>
        </w:rPr>
        <w:t xml:space="preserve"> </w:t>
      </w:r>
      <w:bookmarkStart w:id="171" w:name="OLE_LINK222"/>
      <w:bookmarkStart w:id="172" w:name="OLE_LINK223"/>
      <w:proofErr w:type="spellStart"/>
      <w:r w:rsidR="00436856">
        <w:rPr>
          <w:rFonts w:asciiTheme="minorHAnsi" w:hAnsiTheme="minorHAnsi" w:cstheme="minorHAnsi"/>
          <w:color w:val="2F363D"/>
        </w:rPr>
        <w:t>paymentIntent</w:t>
      </w:r>
      <w:r w:rsidR="00436856">
        <w:rPr>
          <w:rFonts w:asciiTheme="minorHAnsi" w:hAnsiTheme="minorHAnsi" w:cstheme="minorHAnsi"/>
          <w:color w:val="2F363D"/>
        </w:rPr>
        <w:t>Id</w:t>
      </w:r>
      <w:proofErr w:type="spellEnd"/>
      <w:r w:rsidR="00436856" w:rsidRPr="00785C45">
        <w:rPr>
          <w:rFonts w:asciiTheme="minorHAnsi" w:hAnsiTheme="minorHAnsi" w:cstheme="minorHAnsi"/>
          <w:color w:val="2F363D"/>
        </w:rPr>
        <w:t xml:space="preserve"> </w:t>
      </w:r>
      <w:bookmarkEnd w:id="171"/>
      <w:bookmarkEnd w:id="172"/>
      <w:r w:rsidRPr="00785C45">
        <w:rPr>
          <w:rFonts w:asciiTheme="minorHAnsi" w:hAnsiTheme="minorHAnsi" w:cstheme="minorHAnsi"/>
          <w:color w:val="2F363D"/>
        </w:rPr>
        <w:t>completion:^(</w:t>
      </w:r>
      <w:bookmarkStart w:id="173" w:name="OLE_LINK224"/>
      <w:bookmarkStart w:id="174" w:name="OLE_LINK225"/>
      <w:proofErr w:type="spellStart"/>
      <w:r w:rsidRPr="00785C45">
        <w:rPr>
          <w:rFonts w:asciiTheme="minorHAnsi" w:hAnsiTheme="minorHAnsi" w:cstheme="minorHAnsi"/>
          <w:color w:val="2F363D"/>
        </w:rPr>
        <w:t>GD</w:t>
      </w:r>
      <w:r w:rsidR="00436856">
        <w:rPr>
          <w:rFonts w:asciiTheme="minorHAnsi" w:hAnsiTheme="minorHAnsi" w:cstheme="minorHAnsi"/>
          <w:color w:val="2F363D"/>
        </w:rPr>
        <w:t>PaymentIntent</w:t>
      </w:r>
      <w:r w:rsidRPr="00785C45">
        <w:rPr>
          <w:rFonts w:asciiTheme="minorHAnsi" w:hAnsiTheme="minorHAnsi" w:cstheme="minorHAnsi"/>
          <w:color w:val="2F363D"/>
        </w:rPr>
        <w:t>Response</w:t>
      </w:r>
      <w:bookmarkEnd w:id="173"/>
      <w:bookmarkEnd w:id="174"/>
      <w:proofErr w:type="spellEnd"/>
      <w:r w:rsidRPr="00785C45">
        <w:rPr>
          <w:rFonts w:asciiTheme="minorHAnsi" w:hAnsiTheme="minorHAnsi" w:cstheme="minorHAnsi"/>
          <w:color w:val="2F363D"/>
        </w:rPr>
        <w:t xml:space="preserve">* response,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70275AED" w14:textId="77777777" w:rsid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15B5997A" w14:textId="30D83B06" w:rsidR="00785C45" w:rsidRP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0F7ECE94" w14:textId="7C36D6D4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785C45">
        <w:rPr>
          <w:rFonts w:asciiTheme="minorHAnsi" w:hAnsiTheme="minorHAnsi" w:cstheme="minorHAnsi"/>
          <w:color w:val="2F363D"/>
        </w:rPr>
        <w:t>delete</w:t>
      </w:r>
      <w:r w:rsidR="00436856">
        <w:rPr>
          <w:rFonts w:asciiTheme="minorHAnsi" w:hAnsiTheme="minorHAnsi" w:cstheme="minorHAnsi"/>
          <w:color w:val="2F363D"/>
        </w:rPr>
        <w:t>PaymentInten</w:t>
      </w:r>
      <w:r w:rsidR="00436856">
        <w:rPr>
          <w:rFonts w:asciiTheme="minorHAnsi" w:hAnsiTheme="minorHAnsi" w:cstheme="minorHAnsi"/>
          <w:color w:val="2F363D"/>
        </w:rPr>
        <w:t>t</w:t>
      </w:r>
      <w:r w:rsidRPr="00785C45">
        <w:rPr>
          <w:rFonts w:asciiTheme="minorHAnsi" w:hAnsiTheme="minorHAnsi" w:cstheme="minorHAnsi"/>
          <w:color w:val="2F363D"/>
        </w:rPr>
        <w:t>With</w:t>
      </w:r>
      <w:proofErr w:type="spellEnd"/>
      <w:r w:rsidRPr="00785C45">
        <w:rPr>
          <w:rFonts w:asciiTheme="minorHAnsi" w:hAnsiTheme="minorHAnsi" w:cstheme="minorHAnsi"/>
          <w:color w:val="2F363D"/>
        </w:rPr>
        <w:t>:</w:t>
      </w:r>
      <w:r w:rsidR="00436856" w:rsidRPr="00436856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436856">
        <w:rPr>
          <w:rFonts w:asciiTheme="minorHAnsi" w:hAnsiTheme="minorHAnsi" w:cstheme="minorHAnsi"/>
          <w:color w:val="2F363D"/>
        </w:rPr>
        <w:t>paymentIntentId</w:t>
      </w:r>
      <w:proofErr w:type="spellEnd"/>
      <w:r w:rsidR="00436856" w:rsidRPr="00785C45">
        <w:rPr>
          <w:rFonts w:asciiTheme="minorHAnsi" w:hAnsiTheme="minorHAnsi" w:cstheme="minorHAnsi"/>
          <w:color w:val="2F363D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completion:^(</w:t>
      </w:r>
      <w:r w:rsidR="00436856" w:rsidRPr="00436856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436856" w:rsidRPr="00785C45">
        <w:rPr>
          <w:rFonts w:asciiTheme="minorHAnsi" w:hAnsiTheme="minorHAnsi" w:cstheme="minorHAnsi"/>
          <w:color w:val="2F363D"/>
        </w:rPr>
        <w:t>GD</w:t>
      </w:r>
      <w:r w:rsidR="00436856">
        <w:rPr>
          <w:rFonts w:asciiTheme="minorHAnsi" w:hAnsiTheme="minorHAnsi" w:cstheme="minorHAnsi"/>
          <w:color w:val="2F363D"/>
        </w:rPr>
        <w:t>PaymentIntent</w:t>
      </w:r>
      <w:r w:rsidR="00436856" w:rsidRPr="00785C45">
        <w:rPr>
          <w:rFonts w:asciiTheme="minorHAnsi" w:hAnsiTheme="minorHAnsi" w:cstheme="minorHAnsi"/>
          <w:color w:val="2F363D"/>
        </w:rPr>
        <w:t>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  response,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0EC7C8A1" w14:textId="77777777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48AA4C42" w14:textId="777AD72E" w:rsidR="00785C45" w:rsidRPr="00785C45" w:rsidRDefault="00785C45" w:rsidP="006B3DBB">
      <w:pPr>
        <w:shd w:val="clear" w:color="auto" w:fill="D9D9D9" w:themeFill="background1" w:themeFillShade="D9"/>
        <w:rPr>
          <w:rFonts w:asciiTheme="minorHAnsi" w:hAnsiTheme="minorHAnsi" w:cstheme="minorHAnsi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1A9FB85B" w14:textId="77777777" w:rsidR="00C83165" w:rsidRPr="00B00117" w:rsidRDefault="00C83165" w:rsidP="00B00117"/>
    <w:p w14:paraId="203E53DB" w14:textId="2366EE10" w:rsidR="0065527B" w:rsidRDefault="007C3354" w:rsidP="007C3354">
      <w:pPr>
        <w:pStyle w:val="Heading3"/>
        <w:ind w:left="709"/>
      </w:pPr>
      <w:bookmarkStart w:id="175" w:name="_Toc67583118"/>
      <w:bookmarkStart w:id="176" w:name="_3.1.12_SDK_Responses"/>
      <w:bookmarkEnd w:id="176"/>
      <w:r>
        <w:lastRenderedPageBreak/>
        <w:t>3.</w:t>
      </w:r>
      <w:r w:rsidR="00A46B54">
        <w:t>1</w:t>
      </w:r>
      <w:r>
        <w:t>.</w:t>
      </w:r>
      <w:r w:rsidR="00A46B54">
        <w:t>1</w:t>
      </w:r>
      <w:r w:rsidR="00B00117">
        <w:t>2</w:t>
      </w:r>
      <w:r w:rsidR="00A46B54">
        <w:t xml:space="preserve"> </w:t>
      </w:r>
      <w:r w:rsidR="00C70B91">
        <w:t xml:space="preserve">SDK Responses from </w:t>
      </w:r>
      <w:r w:rsidR="00C3668C">
        <w:t>SDK</w:t>
      </w:r>
      <w:r w:rsidR="0065527B">
        <w:t xml:space="preserve"> </w:t>
      </w:r>
      <w:r w:rsidR="00C3668C">
        <w:t>Payment flow</w:t>
      </w:r>
      <w:r w:rsidR="0065527B">
        <w:t>:</w:t>
      </w:r>
      <w:bookmarkEnd w:id="175"/>
      <w:r w:rsidR="00A46B54" w:rsidRPr="00A46B54">
        <w:rPr>
          <w:rFonts w:ascii="Consolas" w:hAnsi="Consolas"/>
          <w:noProof/>
          <w:sz w:val="20"/>
          <w:szCs w:val="20"/>
        </w:rPr>
        <w:t xml:space="preserve"> </w:t>
      </w:r>
    </w:p>
    <w:p w14:paraId="279E0773" w14:textId="74908677" w:rsidR="0065527B" w:rsidRDefault="0065527B" w:rsidP="0065527B"/>
    <w:p w14:paraId="1D8FC5E8" w14:textId="616B88B1" w:rsidR="0054634A" w:rsidRDefault="00B269A1" w:rsidP="0065527B">
      <w:bookmarkStart w:id="177" w:name="OLE_LINK26"/>
      <w:bookmarkStart w:id="178" w:name="OLE_LINK27"/>
      <w:r>
        <w:t>In</w:t>
      </w:r>
      <w:r w:rsidR="00C70B91">
        <w:t xml:space="preserve"> the completion</w:t>
      </w:r>
      <w:r>
        <w:t xml:space="preserve"> object</w:t>
      </w:r>
      <w:r w:rsidR="00C70B91">
        <w:t xml:space="preserve"> you will </w:t>
      </w:r>
      <w:r>
        <w:t>receive two</w:t>
      </w:r>
      <w:r w:rsidR="00C70B91">
        <w:t xml:space="preserve"> objects one for Order response and another one for errors. Both objects must be checked for null</w:t>
      </w:r>
      <w:r w:rsidR="0054634A">
        <w:t>.</w:t>
      </w:r>
    </w:p>
    <w:bookmarkEnd w:id="177"/>
    <w:bookmarkEnd w:id="178"/>
    <w:p w14:paraId="547BFE93" w14:textId="77777777" w:rsidR="005335A2" w:rsidRDefault="005335A2" w:rsidP="0065527B"/>
    <w:p w14:paraId="4875FDD6" w14:textId="0532FC2F" w:rsidR="0065527B" w:rsidRDefault="0054634A" w:rsidP="00427A0D">
      <w:pPr>
        <w:pStyle w:val="ListParagraph"/>
        <w:numPr>
          <w:ilvl w:val="0"/>
          <w:numId w:val="15"/>
        </w:numPr>
      </w:pPr>
      <w:proofErr w:type="spellStart"/>
      <w:r w:rsidRPr="001F241E">
        <w:rPr>
          <w:b/>
          <w:bCs/>
        </w:rPr>
        <w:t>GDErrorResponse</w:t>
      </w:r>
      <w:proofErr w:type="spellEnd"/>
      <w:r>
        <w:t xml:space="preserve"> </w:t>
      </w:r>
      <w:bookmarkStart w:id="179" w:name="OLE_LINK64"/>
      <w:bookmarkStart w:id="180" w:name="OLE_LINK65"/>
      <w:r>
        <w:t>(Nullable) SDK failure re</w:t>
      </w:r>
      <w:r w:rsidR="00D31739">
        <w:t>s</w:t>
      </w:r>
      <w:r>
        <w:t>ponse</w:t>
      </w:r>
    </w:p>
    <w:p w14:paraId="4C8CB0C5" w14:textId="23A0C340" w:rsidR="0054634A" w:rsidRDefault="00D31739" w:rsidP="00DC09A5">
      <w:pPr>
        <w:pStyle w:val="ListParagraph"/>
        <w:numPr>
          <w:ilvl w:val="2"/>
          <w:numId w:val="8"/>
        </w:numPr>
      </w:pPr>
      <w:r>
        <w:rPr>
          <w:b/>
          <w:bCs/>
        </w:rPr>
        <w:t>errors</w:t>
      </w:r>
      <w:r w:rsidR="0054634A" w:rsidRPr="006401B0">
        <w:t>:</w:t>
      </w:r>
      <w:r w:rsidR="0054634A">
        <w:t xml:space="preserve"> </w:t>
      </w:r>
      <w:r w:rsidR="006C733A">
        <w:t>[</w:t>
      </w:r>
      <w:r w:rsidR="006C733A">
        <w:rPr>
          <w:b/>
          <w:bCs/>
        </w:rPr>
        <w:t>String</w:t>
      </w:r>
      <w:r w:rsidR="006C733A">
        <w:t>: [</w:t>
      </w:r>
      <w:r w:rsidR="006C733A">
        <w:rPr>
          <w:b/>
          <w:bCs/>
        </w:rPr>
        <w:t>String</w:t>
      </w:r>
      <w:bookmarkStart w:id="181" w:name="OLE_LINK70"/>
      <w:bookmarkStart w:id="182" w:name="OLE_LINK71"/>
      <w:bookmarkStart w:id="183" w:name="OLE_LINK76"/>
      <w:bookmarkStart w:id="184" w:name="OLE_LINK77"/>
      <w:r w:rsidR="00B269A1">
        <w:t>]] -</w:t>
      </w:r>
      <w:r w:rsidR="006C733A">
        <w:t xml:space="preserve"> </w:t>
      </w:r>
      <w:bookmarkStart w:id="185" w:name="OLE_LINK72"/>
      <w:bookmarkStart w:id="186" w:name="OLE_LINK73"/>
      <w:r w:rsidR="006C733A">
        <w:t>is not empty when bad request is returned</w:t>
      </w:r>
      <w:bookmarkEnd w:id="181"/>
      <w:bookmarkEnd w:id="182"/>
      <w:bookmarkEnd w:id="185"/>
      <w:bookmarkEnd w:id="186"/>
      <w:r w:rsidR="00913B50">
        <w:t>,</w:t>
      </w:r>
      <w:r w:rsidR="00B023D8">
        <w:t xml:space="preserve"> </w:t>
      </w:r>
      <w:r w:rsidR="00BD75ED">
        <w:t xml:space="preserve">you must first check for null and empty </w:t>
      </w:r>
    </w:p>
    <w:p w14:paraId="11A6B3D2" w14:textId="78198C86" w:rsidR="006C733A" w:rsidRDefault="006C733A" w:rsidP="00DC09A5">
      <w:pPr>
        <w:pStyle w:val="ListParagraph"/>
        <w:numPr>
          <w:ilvl w:val="2"/>
          <w:numId w:val="8"/>
        </w:numPr>
      </w:pPr>
      <w:r w:rsidRPr="006C733A">
        <w:rPr>
          <w:b/>
          <w:bCs/>
        </w:rPr>
        <w:t>status</w:t>
      </w:r>
      <w:r>
        <w:t>: Int is not empty when bad request is returned</w:t>
      </w:r>
    </w:p>
    <w:p w14:paraId="61A746AB" w14:textId="74B474AD" w:rsidR="006C733A" w:rsidRDefault="006C733A" w:rsidP="00DC09A5">
      <w:pPr>
        <w:numPr>
          <w:ilvl w:val="2"/>
          <w:numId w:val="8"/>
        </w:numPr>
        <w:contextualSpacing/>
      </w:pPr>
      <w:r w:rsidRPr="006C733A">
        <w:rPr>
          <w:b/>
          <w:bCs/>
        </w:rPr>
        <w:t>title</w:t>
      </w:r>
      <w:r w:rsidRPr="006401B0">
        <w:t>:</w:t>
      </w:r>
      <w:r>
        <w:t xml:space="preserve"> </w:t>
      </w:r>
      <w:r>
        <w:rPr>
          <w:b/>
          <w:bCs/>
        </w:rPr>
        <w:t>String</w:t>
      </w:r>
      <w:r w:rsidR="00B269A1">
        <w:rPr>
          <w:b/>
          <w:bCs/>
        </w:rPr>
        <w:t xml:space="preserve"> </w:t>
      </w:r>
      <w:r w:rsidR="00B269A1">
        <w:t>can be empty</w:t>
      </w:r>
    </w:p>
    <w:bookmarkEnd w:id="183"/>
    <w:bookmarkEnd w:id="184"/>
    <w:p w14:paraId="380E8774" w14:textId="4CEB86D9" w:rsidR="006C733A" w:rsidRPr="006C733A" w:rsidRDefault="006C733A" w:rsidP="00DC09A5">
      <w:pPr>
        <w:pStyle w:val="ListParagraph"/>
        <w:numPr>
          <w:ilvl w:val="2"/>
          <w:numId w:val="8"/>
        </w:numPr>
      </w:pPr>
      <w:proofErr w:type="spellStart"/>
      <w:r>
        <w:rPr>
          <w:b/>
          <w:bCs/>
        </w:rPr>
        <w:t>traceId</w:t>
      </w:r>
      <w:proofErr w:type="spellEnd"/>
      <w:r>
        <w:rPr>
          <w:b/>
          <w:bCs/>
        </w:rPr>
        <w:t>: String</w:t>
      </w:r>
      <w:bookmarkStart w:id="187" w:name="OLE_LINK68"/>
      <w:bookmarkStart w:id="188" w:name="OLE_LINK69"/>
      <w:r>
        <w:t xml:space="preserve"> is not empty when bad request is returned</w:t>
      </w:r>
    </w:p>
    <w:bookmarkEnd w:id="187"/>
    <w:bookmarkEnd w:id="188"/>
    <w:p w14:paraId="77D932AB" w14:textId="7DCCF0F7" w:rsidR="006C733A" w:rsidRDefault="006C733A" w:rsidP="00DC09A5">
      <w:pPr>
        <w:pStyle w:val="ListParagraph"/>
        <w:numPr>
          <w:ilvl w:val="2"/>
          <w:numId w:val="8"/>
        </w:numPr>
      </w:pPr>
      <w:r w:rsidRPr="006C733A">
        <w:rPr>
          <w:b/>
          <w:bCs/>
        </w:rPr>
        <w:t>type: String</w:t>
      </w:r>
      <w:r>
        <w:rPr>
          <w:b/>
          <w:bCs/>
        </w:rPr>
        <w:t xml:space="preserve"> </w:t>
      </w:r>
      <w:r>
        <w:t>is not empty when bad request is returned</w:t>
      </w:r>
    </w:p>
    <w:p w14:paraId="1C25C0D5" w14:textId="7E0973D9" w:rsidR="006C733A" w:rsidRPr="006C733A" w:rsidRDefault="006C733A" w:rsidP="00DC09A5">
      <w:pPr>
        <w:pStyle w:val="ListParagraph"/>
        <w:numPr>
          <w:ilvl w:val="2"/>
          <w:numId w:val="8"/>
        </w:numPr>
      </w:pPr>
      <w:r w:rsidRPr="006C733A">
        <w:rPr>
          <w:b/>
          <w:bCs/>
        </w:rPr>
        <w:t xml:space="preserve"> </w:t>
      </w:r>
      <w:proofErr w:type="spellStart"/>
      <w:r w:rsidRPr="006C733A">
        <w:rPr>
          <w:b/>
          <w:bCs/>
        </w:rPr>
        <w:t>responseCode</w:t>
      </w:r>
      <w:proofErr w:type="spellEnd"/>
      <w:r w:rsidRPr="006C733A">
        <w:rPr>
          <w:b/>
          <w:bCs/>
        </w:rPr>
        <w:t xml:space="preserve">: </w:t>
      </w:r>
      <w:r w:rsidR="00B269A1">
        <w:rPr>
          <w:b/>
          <w:bCs/>
        </w:rPr>
        <w:t xml:space="preserve">String </w:t>
      </w:r>
      <w:r>
        <w:t>is empty when bad request is returned</w:t>
      </w:r>
    </w:p>
    <w:p w14:paraId="17AF2D8D" w14:textId="6A1AE55D" w:rsidR="006C733A" w:rsidRPr="006C733A" w:rsidRDefault="006C733A" w:rsidP="00DC09A5">
      <w:pPr>
        <w:pStyle w:val="ListParagraph"/>
        <w:numPr>
          <w:ilvl w:val="2"/>
          <w:numId w:val="8"/>
        </w:numPr>
      </w:pPr>
      <w:proofErr w:type="spellStart"/>
      <w:r>
        <w:rPr>
          <w:b/>
          <w:bCs/>
        </w:rPr>
        <w:t>responseMessage</w:t>
      </w:r>
      <w:proofErr w:type="spellEnd"/>
      <w:r w:rsidR="00B269A1">
        <w:rPr>
          <w:b/>
          <w:bCs/>
        </w:rPr>
        <w:t xml:space="preserve">: String </w:t>
      </w:r>
      <w:r>
        <w:t>is empty when bad request is returned</w:t>
      </w:r>
    </w:p>
    <w:p w14:paraId="470647C1" w14:textId="39752A1C" w:rsidR="006C733A" w:rsidRPr="006C733A" w:rsidRDefault="006C733A" w:rsidP="00DC09A5">
      <w:pPr>
        <w:pStyle w:val="ListParagraph"/>
        <w:numPr>
          <w:ilvl w:val="2"/>
          <w:numId w:val="8"/>
        </w:numPr>
      </w:pPr>
      <w:proofErr w:type="spellStart"/>
      <w:r>
        <w:rPr>
          <w:b/>
          <w:bCs/>
        </w:rPr>
        <w:t>detailedResponseCode</w:t>
      </w:r>
      <w:bookmarkStart w:id="189" w:name="OLE_LINK74"/>
      <w:bookmarkStart w:id="190" w:name="OLE_LINK75"/>
      <w:bookmarkStart w:id="191" w:name="OLE_LINK82"/>
      <w:proofErr w:type="spellEnd"/>
      <w:r>
        <w:rPr>
          <w:b/>
          <w:bCs/>
        </w:rPr>
        <w:t xml:space="preserve">: </w:t>
      </w:r>
      <w:bookmarkEnd w:id="189"/>
      <w:bookmarkEnd w:id="190"/>
      <w:r w:rsidR="00B269A1">
        <w:rPr>
          <w:b/>
          <w:bCs/>
        </w:rPr>
        <w:t>String</w:t>
      </w:r>
      <w:bookmarkEnd w:id="191"/>
      <w:r w:rsidR="00B269A1">
        <w:rPr>
          <w:b/>
          <w:bCs/>
        </w:rPr>
        <w:t xml:space="preserve"> </w:t>
      </w:r>
      <w:r w:rsidR="00B269A1">
        <w:t xml:space="preserve">can </w:t>
      </w:r>
      <w:r>
        <w:t xml:space="preserve">be </w:t>
      </w:r>
      <w:r w:rsidRPr="00B269A1">
        <w:t>empty</w:t>
      </w:r>
    </w:p>
    <w:p w14:paraId="1398E1C9" w14:textId="429B26CD" w:rsidR="006C733A" w:rsidRPr="006C733A" w:rsidRDefault="006C733A" w:rsidP="00DC09A5">
      <w:pPr>
        <w:pStyle w:val="ListParagraph"/>
        <w:numPr>
          <w:ilvl w:val="2"/>
          <w:numId w:val="8"/>
        </w:numPr>
      </w:pPr>
      <w:proofErr w:type="spellStart"/>
      <w:r>
        <w:rPr>
          <w:b/>
          <w:bCs/>
        </w:rPr>
        <w:t>detailedResponseMessage</w:t>
      </w:r>
      <w:proofErr w:type="spellEnd"/>
      <w:r>
        <w:rPr>
          <w:b/>
          <w:bCs/>
        </w:rPr>
        <w:t xml:space="preserve">: </w:t>
      </w:r>
      <w:r w:rsidR="00B269A1">
        <w:rPr>
          <w:b/>
          <w:bCs/>
        </w:rPr>
        <w:t xml:space="preserve">String </w:t>
      </w:r>
      <w:bookmarkStart w:id="192" w:name="OLE_LINK83"/>
      <w:bookmarkStart w:id="193" w:name="OLE_LINK84"/>
      <w:r w:rsidR="00B269A1">
        <w:t xml:space="preserve">can </w:t>
      </w:r>
      <w:r>
        <w:t>be empty</w:t>
      </w:r>
      <w:bookmarkEnd w:id="192"/>
      <w:bookmarkEnd w:id="193"/>
    </w:p>
    <w:p w14:paraId="5BB14C0D" w14:textId="74735E4A" w:rsidR="006C733A" w:rsidRPr="006C733A" w:rsidRDefault="006C733A" w:rsidP="00DC09A5">
      <w:pPr>
        <w:pStyle w:val="ListParagraph"/>
        <w:numPr>
          <w:ilvl w:val="2"/>
          <w:numId w:val="8"/>
        </w:numPr>
      </w:pPr>
      <w:proofErr w:type="spellStart"/>
      <w:r>
        <w:rPr>
          <w:b/>
          <w:bCs/>
        </w:rPr>
        <w:t>orderId</w:t>
      </w:r>
      <w:proofErr w:type="spellEnd"/>
      <w:r>
        <w:rPr>
          <w:b/>
          <w:bCs/>
        </w:rPr>
        <w:t xml:space="preserve">: String </w:t>
      </w:r>
      <w:r w:rsidR="00B269A1">
        <w:t>can be empty</w:t>
      </w:r>
    </w:p>
    <w:p w14:paraId="20D1F8B8" w14:textId="588803A9" w:rsidR="0054634A" w:rsidRDefault="0054634A" w:rsidP="0054634A"/>
    <w:p w14:paraId="750160EE" w14:textId="77777777" w:rsidR="0054634A" w:rsidRDefault="0054634A" w:rsidP="0054634A">
      <w:pPr>
        <w:ind w:left="360"/>
      </w:pPr>
    </w:p>
    <w:bookmarkEnd w:id="179"/>
    <w:bookmarkEnd w:id="180"/>
    <w:p w14:paraId="13BF4746" w14:textId="410B94AF" w:rsidR="0054634A" w:rsidRDefault="0054634A" w:rsidP="00427A0D">
      <w:pPr>
        <w:pStyle w:val="ListParagraph"/>
        <w:numPr>
          <w:ilvl w:val="0"/>
          <w:numId w:val="15"/>
        </w:numPr>
      </w:pPr>
      <w:proofErr w:type="spellStart"/>
      <w:r w:rsidRPr="001F241E">
        <w:rPr>
          <w:b/>
          <w:bCs/>
        </w:rPr>
        <w:t>GDOrderResponse</w:t>
      </w:r>
      <w:proofErr w:type="spellEnd"/>
      <w:r w:rsidR="00BD75ED">
        <w:rPr>
          <w:b/>
          <w:bCs/>
        </w:rPr>
        <w:t>(order)</w:t>
      </w:r>
      <w:r>
        <w:t xml:space="preserve"> </w:t>
      </w:r>
      <w:r w:rsidR="001F241E">
        <w:t xml:space="preserve">fields examples </w:t>
      </w:r>
      <w:r>
        <w:t>(Nullable)</w:t>
      </w:r>
      <w:r w:rsidR="001F241E">
        <w:t xml:space="preserve"> please use to display any relevant information</w:t>
      </w:r>
    </w:p>
    <w:p w14:paraId="06A7B470" w14:textId="6CF7043B" w:rsidR="00BD75ED" w:rsidRDefault="00BD75ED" w:rsidP="00BD75ED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91"/>
        <w:gridCol w:w="2860"/>
        <w:gridCol w:w="3005"/>
      </w:tblGrid>
      <w:tr w:rsidR="00BD75ED" w14:paraId="728D4C6B" w14:textId="77777777" w:rsidTr="000955C8">
        <w:tc>
          <w:tcPr>
            <w:tcW w:w="2791" w:type="dxa"/>
          </w:tcPr>
          <w:p w14:paraId="0B37C8DF" w14:textId="56746ABA" w:rsidR="00BD75ED" w:rsidRDefault="00BD75ED" w:rsidP="00BD75ED">
            <w:proofErr w:type="spellStart"/>
            <w:r>
              <w:t>createdDate</w:t>
            </w:r>
            <w:proofErr w:type="spellEnd"/>
          </w:p>
        </w:tc>
        <w:tc>
          <w:tcPr>
            <w:tcW w:w="2860" w:type="dxa"/>
          </w:tcPr>
          <w:p w14:paraId="7621C7AF" w14:textId="09256968" w:rsidR="00BD75ED" w:rsidRDefault="00BD75ED" w:rsidP="00BD75ED">
            <w:r>
              <w:t>Date</w:t>
            </w:r>
          </w:p>
        </w:tc>
        <w:tc>
          <w:tcPr>
            <w:tcW w:w="3005" w:type="dxa"/>
          </w:tcPr>
          <w:p w14:paraId="08F67904" w14:textId="110456D5" w:rsidR="00BD75ED" w:rsidRDefault="00BD75ED" w:rsidP="00BD75ED">
            <w:r>
              <w:t>2020-11-13T14:40:33.050Z</w:t>
            </w:r>
          </w:p>
        </w:tc>
      </w:tr>
      <w:tr w:rsidR="00BD75ED" w14:paraId="7C707F71" w14:textId="77777777" w:rsidTr="000955C8">
        <w:tc>
          <w:tcPr>
            <w:tcW w:w="2791" w:type="dxa"/>
          </w:tcPr>
          <w:p w14:paraId="31B98707" w14:textId="0370692E" w:rsidR="00BD75ED" w:rsidRDefault="00BD75ED" w:rsidP="00BD75ED">
            <w:proofErr w:type="spellStart"/>
            <w:r>
              <w:t>createdBy</w:t>
            </w:r>
            <w:proofErr w:type="spellEnd"/>
          </w:p>
        </w:tc>
        <w:tc>
          <w:tcPr>
            <w:tcW w:w="2860" w:type="dxa"/>
          </w:tcPr>
          <w:p w14:paraId="357DEF96" w14:textId="3ABB22D4" w:rsidR="00BD75ED" w:rsidRDefault="00BD75ED" w:rsidP="00BD75ED">
            <w:r>
              <w:t>String</w:t>
            </w:r>
          </w:p>
        </w:tc>
        <w:tc>
          <w:tcPr>
            <w:tcW w:w="3005" w:type="dxa"/>
          </w:tcPr>
          <w:p w14:paraId="3B5D1161" w14:textId="3EEEEFD8" w:rsidR="00BD75ED" w:rsidRDefault="00BD75ED" w:rsidP="00BD75ED">
            <w:r>
              <w:t>PGW</w:t>
            </w:r>
          </w:p>
        </w:tc>
      </w:tr>
      <w:tr w:rsidR="00BD75ED" w14:paraId="2F374E1D" w14:textId="77777777" w:rsidTr="000955C8">
        <w:tc>
          <w:tcPr>
            <w:tcW w:w="2791" w:type="dxa"/>
          </w:tcPr>
          <w:p w14:paraId="02D5FDA7" w14:textId="09502AF3" w:rsidR="00BD75ED" w:rsidRDefault="00BD75ED" w:rsidP="00BD75ED">
            <w:proofErr w:type="spellStart"/>
            <w:r>
              <w:t>updatedDate</w:t>
            </w:r>
            <w:proofErr w:type="spellEnd"/>
          </w:p>
        </w:tc>
        <w:tc>
          <w:tcPr>
            <w:tcW w:w="2860" w:type="dxa"/>
          </w:tcPr>
          <w:p w14:paraId="66709CD9" w14:textId="77777777" w:rsidR="00BD75ED" w:rsidRDefault="00BD75ED" w:rsidP="00BD75ED"/>
        </w:tc>
        <w:tc>
          <w:tcPr>
            <w:tcW w:w="3005" w:type="dxa"/>
          </w:tcPr>
          <w:p w14:paraId="093E1EFC" w14:textId="2D1C5B33" w:rsidR="00BD75ED" w:rsidRDefault="00BD75ED" w:rsidP="00BD75ED">
            <w:r>
              <w:t>2020-11-13T14:40:33.050Z</w:t>
            </w:r>
          </w:p>
        </w:tc>
      </w:tr>
      <w:tr w:rsidR="00BD75ED" w14:paraId="7933B955" w14:textId="77777777" w:rsidTr="000955C8">
        <w:tc>
          <w:tcPr>
            <w:tcW w:w="2791" w:type="dxa"/>
          </w:tcPr>
          <w:p w14:paraId="30EC89F7" w14:textId="3C939201" w:rsidR="00BD75ED" w:rsidRDefault="00BD75ED" w:rsidP="00BD75ED">
            <w:proofErr w:type="spellStart"/>
            <w:r>
              <w:t>updatedBy</w:t>
            </w:r>
            <w:proofErr w:type="spellEnd"/>
          </w:p>
        </w:tc>
        <w:tc>
          <w:tcPr>
            <w:tcW w:w="2860" w:type="dxa"/>
          </w:tcPr>
          <w:p w14:paraId="7D758A11" w14:textId="1BF450EC" w:rsidR="00BD75ED" w:rsidRDefault="00BD75ED" w:rsidP="00BD75ED">
            <w:r>
              <w:t>String</w:t>
            </w:r>
          </w:p>
        </w:tc>
        <w:tc>
          <w:tcPr>
            <w:tcW w:w="3005" w:type="dxa"/>
          </w:tcPr>
          <w:p w14:paraId="213E9701" w14:textId="5BA577D7" w:rsidR="00BD75ED" w:rsidRDefault="00BD75ED" w:rsidP="00BD75ED">
            <w:bookmarkStart w:id="194" w:name="OLE_LINK152"/>
            <w:bookmarkStart w:id="195" w:name="OLE_LINK153"/>
            <w:r>
              <w:t>PGW</w:t>
            </w:r>
            <w:bookmarkEnd w:id="194"/>
            <w:bookmarkEnd w:id="195"/>
          </w:p>
        </w:tc>
      </w:tr>
      <w:tr w:rsidR="00BD75ED" w14:paraId="7FB2FFE7" w14:textId="77777777" w:rsidTr="000955C8">
        <w:tc>
          <w:tcPr>
            <w:tcW w:w="2791" w:type="dxa"/>
          </w:tcPr>
          <w:p w14:paraId="77BC7A96" w14:textId="3AB7612F" w:rsidR="00BD75ED" w:rsidRDefault="00BD75ED" w:rsidP="00BD75ED">
            <w:proofErr w:type="spellStart"/>
            <w:r>
              <w:t>orderId</w:t>
            </w:r>
            <w:proofErr w:type="spellEnd"/>
          </w:p>
        </w:tc>
        <w:tc>
          <w:tcPr>
            <w:tcW w:w="2860" w:type="dxa"/>
          </w:tcPr>
          <w:p w14:paraId="14B7B459" w14:textId="1E67F080" w:rsidR="00BD75ED" w:rsidRDefault="00BD75ED" w:rsidP="00BD75ED">
            <w:r>
              <w:t>String</w:t>
            </w:r>
          </w:p>
        </w:tc>
        <w:tc>
          <w:tcPr>
            <w:tcW w:w="3005" w:type="dxa"/>
          </w:tcPr>
          <w:p w14:paraId="668E6484" w14:textId="030943B0" w:rsidR="00BD75ED" w:rsidRDefault="00BD75ED" w:rsidP="00BD75ED">
            <w:r>
              <w:t>3fa85f64-5717-4562-b3fc-2c963f66afa6</w:t>
            </w:r>
          </w:p>
        </w:tc>
      </w:tr>
      <w:tr w:rsidR="00BD75ED" w14:paraId="764BA321" w14:textId="77777777" w:rsidTr="000955C8">
        <w:tc>
          <w:tcPr>
            <w:tcW w:w="2791" w:type="dxa"/>
          </w:tcPr>
          <w:p w14:paraId="11104CF6" w14:textId="4CA385A7" w:rsidR="00BD75ED" w:rsidRDefault="00BD75ED" w:rsidP="00BD75ED">
            <w:r>
              <w:t>amount</w:t>
            </w:r>
          </w:p>
        </w:tc>
        <w:tc>
          <w:tcPr>
            <w:tcW w:w="2860" w:type="dxa"/>
          </w:tcPr>
          <w:p w14:paraId="39653F93" w14:textId="4EE7F955" w:rsidR="00BD75ED" w:rsidRDefault="00BD75ED" w:rsidP="00BD75ED">
            <w:bookmarkStart w:id="196" w:name="OLE_LINK150"/>
            <w:bookmarkStart w:id="197" w:name="OLE_LINK151"/>
            <w:r>
              <w:t>Double</w:t>
            </w:r>
            <w:bookmarkEnd w:id="196"/>
            <w:bookmarkEnd w:id="197"/>
          </w:p>
        </w:tc>
        <w:tc>
          <w:tcPr>
            <w:tcW w:w="3005" w:type="dxa"/>
          </w:tcPr>
          <w:p w14:paraId="7C44CBCE" w14:textId="56900A53" w:rsidR="00BD75ED" w:rsidRDefault="00BD75ED" w:rsidP="00BD75ED">
            <w:r>
              <w:t>2.45</w:t>
            </w:r>
          </w:p>
        </w:tc>
      </w:tr>
      <w:tr w:rsidR="00BD75ED" w14:paraId="0B324A33" w14:textId="77777777" w:rsidTr="000955C8">
        <w:tc>
          <w:tcPr>
            <w:tcW w:w="2791" w:type="dxa"/>
          </w:tcPr>
          <w:p w14:paraId="4EBE2E96" w14:textId="6C5735ED" w:rsidR="00BD75ED" w:rsidRDefault="00BD75ED" w:rsidP="00BD75ED">
            <w:r>
              <w:t>currency</w:t>
            </w:r>
          </w:p>
        </w:tc>
        <w:tc>
          <w:tcPr>
            <w:tcW w:w="2860" w:type="dxa"/>
          </w:tcPr>
          <w:p w14:paraId="710E053C" w14:textId="39AE1463" w:rsidR="00BD75ED" w:rsidRDefault="00BD75ED" w:rsidP="00BD75ED">
            <w:r>
              <w:t>Double</w:t>
            </w:r>
          </w:p>
        </w:tc>
        <w:tc>
          <w:tcPr>
            <w:tcW w:w="3005" w:type="dxa"/>
          </w:tcPr>
          <w:p w14:paraId="41EBB958" w14:textId="1333666E" w:rsidR="00BD75ED" w:rsidRDefault="00BD75ED" w:rsidP="00BD75ED">
            <w:r>
              <w:t>SAR</w:t>
            </w:r>
          </w:p>
        </w:tc>
      </w:tr>
      <w:tr w:rsidR="00BD75ED" w14:paraId="147EBEC9" w14:textId="77777777" w:rsidTr="000955C8">
        <w:tc>
          <w:tcPr>
            <w:tcW w:w="2791" w:type="dxa"/>
          </w:tcPr>
          <w:p w14:paraId="23554937" w14:textId="5A5758AB" w:rsidR="00BD75ED" w:rsidRDefault="00E65531" w:rsidP="00BD75ED">
            <w:proofErr w:type="spellStart"/>
            <w:r>
              <w:t>detailedStatus</w:t>
            </w:r>
            <w:proofErr w:type="spellEnd"/>
          </w:p>
        </w:tc>
        <w:tc>
          <w:tcPr>
            <w:tcW w:w="2860" w:type="dxa"/>
          </w:tcPr>
          <w:p w14:paraId="19E68FC9" w14:textId="016C4277" w:rsidR="00BD75ED" w:rsidRDefault="00E65531" w:rsidP="00E65531">
            <w:r>
              <w:t>String</w:t>
            </w:r>
          </w:p>
        </w:tc>
        <w:tc>
          <w:tcPr>
            <w:tcW w:w="3005" w:type="dxa"/>
          </w:tcPr>
          <w:p w14:paraId="3D26CC77" w14:textId="6CB136C0" w:rsidR="00BD75ED" w:rsidRDefault="00E65531" w:rsidP="00BD75ED">
            <w:r>
              <w:t>Initiated</w:t>
            </w:r>
          </w:p>
        </w:tc>
      </w:tr>
      <w:tr w:rsidR="00E65531" w14:paraId="08781BC1" w14:textId="77777777" w:rsidTr="000955C8">
        <w:tc>
          <w:tcPr>
            <w:tcW w:w="2791" w:type="dxa"/>
          </w:tcPr>
          <w:p w14:paraId="41A92388" w14:textId="5FFB18D5" w:rsidR="00E65531" w:rsidRDefault="00E65531" w:rsidP="00E65531">
            <w:r>
              <w:t>status</w:t>
            </w:r>
          </w:p>
        </w:tc>
        <w:tc>
          <w:tcPr>
            <w:tcW w:w="2860" w:type="dxa"/>
          </w:tcPr>
          <w:p w14:paraId="10C4FA31" w14:textId="10A7BA86" w:rsidR="00E65531" w:rsidRDefault="0032044E" w:rsidP="00E65531">
            <w:bookmarkStart w:id="198" w:name="OLE_LINK164"/>
            <w:bookmarkStart w:id="199" w:name="OLE_LINK165"/>
            <w:r>
              <w:t>String</w:t>
            </w:r>
            <w:bookmarkEnd w:id="198"/>
            <w:bookmarkEnd w:id="199"/>
          </w:p>
        </w:tc>
        <w:tc>
          <w:tcPr>
            <w:tcW w:w="3005" w:type="dxa"/>
          </w:tcPr>
          <w:p w14:paraId="6FBEDED9" w14:textId="488C8879" w:rsidR="00E65531" w:rsidRDefault="0032044E" w:rsidP="00BD75ED">
            <w:r>
              <w:t>InProgress</w:t>
            </w:r>
          </w:p>
        </w:tc>
      </w:tr>
      <w:tr w:rsidR="00E65531" w14:paraId="35AE9E3C" w14:textId="77777777" w:rsidTr="000955C8">
        <w:tc>
          <w:tcPr>
            <w:tcW w:w="2791" w:type="dxa"/>
          </w:tcPr>
          <w:p w14:paraId="5C80D7FA" w14:textId="6E542EAB" w:rsidR="00E65531" w:rsidRDefault="0032044E" w:rsidP="00BD75ED">
            <w:proofErr w:type="spellStart"/>
            <w:r>
              <w:t>threeDSecureId</w:t>
            </w:r>
            <w:proofErr w:type="spellEnd"/>
          </w:p>
        </w:tc>
        <w:tc>
          <w:tcPr>
            <w:tcW w:w="2860" w:type="dxa"/>
          </w:tcPr>
          <w:p w14:paraId="55EA6716" w14:textId="16E79C3B" w:rsidR="00E65531" w:rsidRDefault="0032044E" w:rsidP="00E65531">
            <w:bookmarkStart w:id="200" w:name="OLE_LINK176"/>
            <w:bookmarkStart w:id="201" w:name="OLE_LINK177"/>
            <w:r>
              <w:t>String</w:t>
            </w:r>
            <w:bookmarkEnd w:id="200"/>
            <w:bookmarkEnd w:id="201"/>
          </w:p>
        </w:tc>
        <w:tc>
          <w:tcPr>
            <w:tcW w:w="3005" w:type="dxa"/>
          </w:tcPr>
          <w:p w14:paraId="1C81ABF5" w14:textId="7649B15A" w:rsidR="00E65531" w:rsidRDefault="0032044E" w:rsidP="00BD75ED">
            <w:r>
              <w:t>3fa85f64-5717-4562-b3fc-2c963f66afa6</w:t>
            </w:r>
          </w:p>
        </w:tc>
      </w:tr>
      <w:tr w:rsidR="00E65531" w14:paraId="6B6E53CB" w14:textId="77777777" w:rsidTr="000955C8">
        <w:tc>
          <w:tcPr>
            <w:tcW w:w="2791" w:type="dxa"/>
          </w:tcPr>
          <w:p w14:paraId="5B7133D3" w14:textId="3E06AC04" w:rsidR="00E65531" w:rsidRDefault="0032044E" w:rsidP="00BD75ED">
            <w:proofErr w:type="spellStart"/>
            <w:r>
              <w:t>merchantId</w:t>
            </w:r>
            <w:proofErr w:type="spellEnd"/>
          </w:p>
        </w:tc>
        <w:tc>
          <w:tcPr>
            <w:tcW w:w="2860" w:type="dxa"/>
          </w:tcPr>
          <w:p w14:paraId="20DDFAD9" w14:textId="77B10B1F" w:rsidR="00E65531" w:rsidRDefault="0032044E" w:rsidP="00E65531">
            <w:r>
              <w:t>String</w:t>
            </w:r>
          </w:p>
        </w:tc>
        <w:tc>
          <w:tcPr>
            <w:tcW w:w="3005" w:type="dxa"/>
          </w:tcPr>
          <w:p w14:paraId="7EED29ED" w14:textId="16C5D644" w:rsidR="00E65531" w:rsidRDefault="0032044E" w:rsidP="00BD75ED">
            <w:r>
              <w:t>3fa85f64-5717-4562-b3fc-2c963f66afa6</w:t>
            </w:r>
          </w:p>
        </w:tc>
      </w:tr>
      <w:tr w:rsidR="00E65531" w14:paraId="46248532" w14:textId="77777777" w:rsidTr="000955C8">
        <w:tc>
          <w:tcPr>
            <w:tcW w:w="2791" w:type="dxa"/>
          </w:tcPr>
          <w:p w14:paraId="4E0C1254" w14:textId="5B452CE6" w:rsidR="00E65531" w:rsidRDefault="0032044E" w:rsidP="0032044E">
            <w:pPr>
              <w:tabs>
                <w:tab w:val="left" w:pos="437"/>
              </w:tabs>
            </w:pPr>
            <w:proofErr w:type="spellStart"/>
            <w:r>
              <w:t>merchantPublicKey</w:t>
            </w:r>
            <w:proofErr w:type="spellEnd"/>
          </w:p>
        </w:tc>
        <w:tc>
          <w:tcPr>
            <w:tcW w:w="2860" w:type="dxa"/>
          </w:tcPr>
          <w:p w14:paraId="4027F4F6" w14:textId="7BDD1E55" w:rsidR="00E65531" w:rsidRDefault="0032044E" w:rsidP="00E65531">
            <w:r>
              <w:t>String</w:t>
            </w:r>
          </w:p>
        </w:tc>
        <w:tc>
          <w:tcPr>
            <w:tcW w:w="3005" w:type="dxa"/>
          </w:tcPr>
          <w:p w14:paraId="57ED500A" w14:textId="5E1C89D2" w:rsidR="00E65531" w:rsidRDefault="0032044E" w:rsidP="00BD75ED">
            <w:r>
              <w:t>3fa85f64-5717-4562-b3fc-2c963f66afa6</w:t>
            </w:r>
          </w:p>
        </w:tc>
      </w:tr>
      <w:tr w:rsidR="00E65531" w14:paraId="4E5527F2" w14:textId="77777777" w:rsidTr="000955C8">
        <w:tc>
          <w:tcPr>
            <w:tcW w:w="2791" w:type="dxa"/>
          </w:tcPr>
          <w:p w14:paraId="49EB4F8D" w14:textId="3AF56835" w:rsidR="00E65531" w:rsidRDefault="0032044E" w:rsidP="00BD75ED">
            <w:proofErr w:type="spellStart"/>
            <w:r>
              <w:t>parentOrderId</w:t>
            </w:r>
            <w:proofErr w:type="spellEnd"/>
          </w:p>
        </w:tc>
        <w:tc>
          <w:tcPr>
            <w:tcW w:w="2860" w:type="dxa"/>
          </w:tcPr>
          <w:p w14:paraId="6357C3A4" w14:textId="0AA65FEC" w:rsidR="00E65531" w:rsidRDefault="0032044E" w:rsidP="00E65531">
            <w:r>
              <w:t>String</w:t>
            </w:r>
          </w:p>
        </w:tc>
        <w:tc>
          <w:tcPr>
            <w:tcW w:w="3005" w:type="dxa"/>
          </w:tcPr>
          <w:p w14:paraId="38F9483D" w14:textId="76B8F17B" w:rsidR="00E65531" w:rsidRDefault="0032044E" w:rsidP="00BD75ED">
            <w:r>
              <w:t>3fa85f64-5717-4562-b3fc-2c963f66afa6</w:t>
            </w:r>
          </w:p>
        </w:tc>
      </w:tr>
      <w:tr w:rsidR="00E65531" w14:paraId="66254721" w14:textId="77777777" w:rsidTr="000955C8">
        <w:tc>
          <w:tcPr>
            <w:tcW w:w="2791" w:type="dxa"/>
          </w:tcPr>
          <w:p w14:paraId="62957703" w14:textId="7B480581" w:rsidR="00E65531" w:rsidRDefault="0032044E" w:rsidP="00BD75ED">
            <w:proofErr w:type="spellStart"/>
            <w:r>
              <w:t>merchantReferenceId</w:t>
            </w:r>
            <w:proofErr w:type="spellEnd"/>
          </w:p>
        </w:tc>
        <w:tc>
          <w:tcPr>
            <w:tcW w:w="2860" w:type="dxa"/>
          </w:tcPr>
          <w:p w14:paraId="1B03A1B5" w14:textId="427ED7F1" w:rsidR="00E65531" w:rsidRDefault="0032044E" w:rsidP="00E65531">
            <w:bookmarkStart w:id="202" w:name="OLE_LINK184"/>
            <w:bookmarkStart w:id="203" w:name="OLE_LINK185"/>
            <w:r>
              <w:t>String</w:t>
            </w:r>
            <w:bookmarkEnd w:id="202"/>
            <w:bookmarkEnd w:id="203"/>
          </w:p>
        </w:tc>
        <w:tc>
          <w:tcPr>
            <w:tcW w:w="3005" w:type="dxa"/>
          </w:tcPr>
          <w:p w14:paraId="755F5AA4" w14:textId="086A94D2" w:rsidR="00E65531" w:rsidRDefault="0032044E" w:rsidP="00BD75ED">
            <w:r>
              <w:t>3fa85f64-5717-4562-b3fc-2c963f66afa6</w:t>
            </w:r>
          </w:p>
        </w:tc>
      </w:tr>
      <w:tr w:rsidR="0032044E" w14:paraId="0C360163" w14:textId="77777777" w:rsidTr="000955C8">
        <w:tc>
          <w:tcPr>
            <w:tcW w:w="2791" w:type="dxa"/>
          </w:tcPr>
          <w:p w14:paraId="263446DC" w14:textId="158340AB" w:rsidR="0032044E" w:rsidRDefault="0032044E" w:rsidP="00BD75ED">
            <w:proofErr w:type="spellStart"/>
            <w:r>
              <w:t>callbackUrl</w:t>
            </w:r>
            <w:proofErr w:type="spellEnd"/>
          </w:p>
        </w:tc>
        <w:tc>
          <w:tcPr>
            <w:tcW w:w="2860" w:type="dxa"/>
          </w:tcPr>
          <w:p w14:paraId="3E8F3951" w14:textId="0BC59E21" w:rsidR="0032044E" w:rsidRDefault="0032044E" w:rsidP="00E65531">
            <w:r>
              <w:t>String</w:t>
            </w:r>
          </w:p>
        </w:tc>
        <w:tc>
          <w:tcPr>
            <w:tcW w:w="3005" w:type="dxa"/>
          </w:tcPr>
          <w:p w14:paraId="1796B8A3" w14:textId="77777777" w:rsidR="0032044E" w:rsidRDefault="0032044E" w:rsidP="00BD75ED"/>
        </w:tc>
      </w:tr>
      <w:tr w:rsidR="0032044E" w14:paraId="3A29064E" w14:textId="77777777" w:rsidTr="000955C8">
        <w:tc>
          <w:tcPr>
            <w:tcW w:w="2791" w:type="dxa"/>
          </w:tcPr>
          <w:p w14:paraId="56F52501" w14:textId="70DD2B87" w:rsidR="0032044E" w:rsidRDefault="0032044E" w:rsidP="00BD75ED">
            <w:proofErr w:type="spellStart"/>
            <w:r>
              <w:t>customerEmail</w:t>
            </w:r>
            <w:proofErr w:type="spellEnd"/>
          </w:p>
        </w:tc>
        <w:tc>
          <w:tcPr>
            <w:tcW w:w="2860" w:type="dxa"/>
          </w:tcPr>
          <w:p w14:paraId="15997E05" w14:textId="3A3EF980" w:rsidR="0032044E" w:rsidRDefault="0032044E" w:rsidP="00E65531">
            <w:r>
              <w:t>String</w:t>
            </w:r>
          </w:p>
        </w:tc>
        <w:tc>
          <w:tcPr>
            <w:tcW w:w="3005" w:type="dxa"/>
          </w:tcPr>
          <w:p w14:paraId="3C844A74" w14:textId="77777777" w:rsidR="0032044E" w:rsidRDefault="0032044E" w:rsidP="00BD75ED"/>
        </w:tc>
      </w:tr>
      <w:tr w:rsidR="0032044E" w14:paraId="0C123E48" w14:textId="77777777" w:rsidTr="000955C8">
        <w:tc>
          <w:tcPr>
            <w:tcW w:w="2791" w:type="dxa"/>
          </w:tcPr>
          <w:p w14:paraId="467D7AEF" w14:textId="256A438F" w:rsidR="0032044E" w:rsidRDefault="0032044E" w:rsidP="00BD75ED">
            <w:bookmarkStart w:id="204" w:name="_Hlk89354665"/>
            <w:proofErr w:type="spellStart"/>
            <w:r>
              <w:lastRenderedPageBreak/>
              <w:t>billingAddress</w:t>
            </w:r>
            <w:proofErr w:type="spellEnd"/>
          </w:p>
        </w:tc>
        <w:tc>
          <w:tcPr>
            <w:tcW w:w="2860" w:type="dxa"/>
          </w:tcPr>
          <w:p w14:paraId="56E207AD" w14:textId="3097DDD2" w:rsidR="0032044E" w:rsidRDefault="0032044E" w:rsidP="00E65531">
            <w:bookmarkStart w:id="205" w:name="OLE_LINK190"/>
            <w:bookmarkStart w:id="206" w:name="OLE_LINK191"/>
            <w:proofErr w:type="spellStart"/>
            <w:r>
              <w:t>GDAddress</w:t>
            </w:r>
            <w:bookmarkEnd w:id="205"/>
            <w:bookmarkEnd w:id="206"/>
            <w:proofErr w:type="spellEnd"/>
          </w:p>
        </w:tc>
        <w:tc>
          <w:tcPr>
            <w:tcW w:w="3005" w:type="dxa"/>
          </w:tcPr>
          <w:p w14:paraId="0DDA082E" w14:textId="77777777" w:rsidR="0032044E" w:rsidRDefault="0032044E" w:rsidP="0032044E">
            <w:r>
              <w:t>"</w:t>
            </w:r>
            <w:proofErr w:type="spellStart"/>
            <w:r>
              <w:t>countryCode</w:t>
            </w:r>
            <w:proofErr w:type="spellEnd"/>
            <w:r>
              <w:t>": "string",</w:t>
            </w:r>
          </w:p>
          <w:p w14:paraId="512AFBD0" w14:textId="2E4AFD09" w:rsidR="0032044E" w:rsidRDefault="0032044E" w:rsidP="0032044E">
            <w:r>
              <w:t>"street": "string",</w:t>
            </w:r>
          </w:p>
          <w:p w14:paraId="790B482E" w14:textId="00789240" w:rsidR="0032044E" w:rsidRDefault="0032044E" w:rsidP="0032044E">
            <w:r>
              <w:t>"city": "string",</w:t>
            </w:r>
          </w:p>
          <w:p w14:paraId="40DD02F3" w14:textId="117AF938" w:rsidR="0032044E" w:rsidRDefault="0032044E" w:rsidP="0032044E">
            <w:r>
              <w:t>"</w:t>
            </w:r>
            <w:proofErr w:type="spellStart"/>
            <w:r>
              <w:t>postCode</w:t>
            </w:r>
            <w:proofErr w:type="spellEnd"/>
            <w:r>
              <w:t>": "string"</w:t>
            </w:r>
          </w:p>
          <w:p w14:paraId="384D646B" w14:textId="77777777" w:rsidR="0032044E" w:rsidRDefault="0032044E" w:rsidP="00BD75ED"/>
        </w:tc>
      </w:tr>
      <w:bookmarkEnd w:id="204"/>
      <w:tr w:rsidR="0032044E" w14:paraId="14800D92" w14:textId="77777777" w:rsidTr="000955C8">
        <w:tc>
          <w:tcPr>
            <w:tcW w:w="2791" w:type="dxa"/>
          </w:tcPr>
          <w:p w14:paraId="2E6B2B8E" w14:textId="09603006" w:rsidR="0032044E" w:rsidRDefault="0032044E" w:rsidP="0032044E">
            <w:proofErr w:type="spellStart"/>
            <w:r>
              <w:t>shippingAddress</w:t>
            </w:r>
            <w:proofErr w:type="spellEnd"/>
          </w:p>
        </w:tc>
        <w:tc>
          <w:tcPr>
            <w:tcW w:w="2860" w:type="dxa"/>
          </w:tcPr>
          <w:p w14:paraId="6072A90C" w14:textId="2FA35FAF" w:rsidR="0032044E" w:rsidRDefault="0032044E" w:rsidP="0032044E">
            <w:proofErr w:type="spellStart"/>
            <w:r>
              <w:t>GDAddress</w:t>
            </w:r>
            <w:proofErr w:type="spellEnd"/>
          </w:p>
        </w:tc>
        <w:tc>
          <w:tcPr>
            <w:tcW w:w="3005" w:type="dxa"/>
          </w:tcPr>
          <w:p w14:paraId="0C1B909C" w14:textId="77777777" w:rsidR="0032044E" w:rsidRDefault="0032044E" w:rsidP="0032044E">
            <w:r>
              <w:t>"</w:t>
            </w:r>
            <w:proofErr w:type="spellStart"/>
            <w:r>
              <w:t>countryCode</w:t>
            </w:r>
            <w:proofErr w:type="spellEnd"/>
            <w:r>
              <w:t>": "string",</w:t>
            </w:r>
          </w:p>
          <w:p w14:paraId="18876679" w14:textId="77777777" w:rsidR="0032044E" w:rsidRDefault="0032044E" w:rsidP="0032044E">
            <w:r>
              <w:t>"street": "string",</w:t>
            </w:r>
          </w:p>
          <w:p w14:paraId="1D72F378" w14:textId="77777777" w:rsidR="0032044E" w:rsidRDefault="0032044E" w:rsidP="0032044E">
            <w:r>
              <w:t>"city": "string",</w:t>
            </w:r>
          </w:p>
          <w:p w14:paraId="5DF30F52" w14:textId="77777777" w:rsidR="0032044E" w:rsidRDefault="0032044E" w:rsidP="0032044E">
            <w:r>
              <w:t>"</w:t>
            </w:r>
            <w:proofErr w:type="spellStart"/>
            <w:r>
              <w:t>postCode</w:t>
            </w:r>
            <w:proofErr w:type="spellEnd"/>
            <w:r>
              <w:t>": "string"</w:t>
            </w:r>
          </w:p>
          <w:p w14:paraId="29CC0F9F" w14:textId="77777777" w:rsidR="0032044E" w:rsidRDefault="0032044E" w:rsidP="0032044E"/>
        </w:tc>
      </w:tr>
      <w:tr w:rsidR="0032044E" w14:paraId="168D6DFB" w14:textId="77777777" w:rsidTr="000955C8">
        <w:tc>
          <w:tcPr>
            <w:tcW w:w="2791" w:type="dxa"/>
          </w:tcPr>
          <w:p w14:paraId="26B732DA" w14:textId="70393BAA" w:rsidR="0032044E" w:rsidRDefault="0032044E" w:rsidP="0032044E">
            <w:proofErr w:type="spellStart"/>
            <w:r>
              <w:t>returnURL</w:t>
            </w:r>
            <w:proofErr w:type="spellEnd"/>
          </w:p>
        </w:tc>
        <w:tc>
          <w:tcPr>
            <w:tcW w:w="2860" w:type="dxa"/>
          </w:tcPr>
          <w:p w14:paraId="5D269914" w14:textId="25D3E738" w:rsidR="0032044E" w:rsidRDefault="0032044E" w:rsidP="0032044E">
            <w:r>
              <w:t>String</w:t>
            </w:r>
          </w:p>
        </w:tc>
        <w:tc>
          <w:tcPr>
            <w:tcW w:w="3005" w:type="dxa"/>
          </w:tcPr>
          <w:p w14:paraId="2CCB83D6" w14:textId="77777777" w:rsidR="0032044E" w:rsidRDefault="0032044E" w:rsidP="0032044E"/>
        </w:tc>
      </w:tr>
      <w:tr w:rsidR="0032044E" w14:paraId="6483FCB8" w14:textId="77777777" w:rsidTr="000955C8">
        <w:tc>
          <w:tcPr>
            <w:tcW w:w="2791" w:type="dxa"/>
          </w:tcPr>
          <w:p w14:paraId="6FBE82DE" w14:textId="0A26F2E6" w:rsidR="0032044E" w:rsidRDefault="0032044E" w:rsidP="0032044E">
            <w:proofErr w:type="spellStart"/>
            <w:r>
              <w:t>cardOnFile</w:t>
            </w:r>
            <w:proofErr w:type="spellEnd"/>
          </w:p>
        </w:tc>
        <w:tc>
          <w:tcPr>
            <w:tcW w:w="2860" w:type="dxa"/>
          </w:tcPr>
          <w:p w14:paraId="7AAF65AC" w14:textId="439916C7" w:rsidR="0032044E" w:rsidRDefault="0032044E" w:rsidP="0032044E">
            <w:r>
              <w:t>Bool</w:t>
            </w:r>
          </w:p>
        </w:tc>
        <w:tc>
          <w:tcPr>
            <w:tcW w:w="3005" w:type="dxa"/>
          </w:tcPr>
          <w:p w14:paraId="35DC6E66" w14:textId="41EA0F6E" w:rsidR="0032044E" w:rsidRDefault="0032044E" w:rsidP="0032044E">
            <w:r>
              <w:t>false</w:t>
            </w:r>
          </w:p>
        </w:tc>
      </w:tr>
      <w:tr w:rsidR="00D60148" w14:paraId="488BC970" w14:textId="77777777" w:rsidTr="000955C8">
        <w:tc>
          <w:tcPr>
            <w:tcW w:w="2791" w:type="dxa"/>
          </w:tcPr>
          <w:p w14:paraId="1BE3C6A6" w14:textId="283D7ED7" w:rsidR="00D60148" w:rsidRDefault="00D60148" w:rsidP="0032044E">
            <w:proofErr w:type="spellStart"/>
            <w:r>
              <w:t>tokenId</w:t>
            </w:r>
            <w:proofErr w:type="spellEnd"/>
          </w:p>
        </w:tc>
        <w:tc>
          <w:tcPr>
            <w:tcW w:w="2860" w:type="dxa"/>
          </w:tcPr>
          <w:p w14:paraId="0C488588" w14:textId="1DD8FFB0" w:rsidR="00D60148" w:rsidRDefault="00D60148" w:rsidP="0032044E">
            <w:r>
              <w:t>String</w:t>
            </w:r>
          </w:p>
        </w:tc>
        <w:tc>
          <w:tcPr>
            <w:tcW w:w="3005" w:type="dxa"/>
          </w:tcPr>
          <w:p w14:paraId="553760DC" w14:textId="77777777" w:rsidR="00D60148" w:rsidRDefault="00D60148" w:rsidP="0032044E"/>
        </w:tc>
      </w:tr>
      <w:tr w:rsidR="00D60148" w14:paraId="2D1A631B" w14:textId="77777777" w:rsidTr="000955C8">
        <w:tc>
          <w:tcPr>
            <w:tcW w:w="2791" w:type="dxa"/>
          </w:tcPr>
          <w:p w14:paraId="1F4FBC81" w14:textId="31D39E49" w:rsidR="00D60148" w:rsidRDefault="00D60148" w:rsidP="0032044E">
            <w:proofErr w:type="spellStart"/>
            <w:r>
              <w:t>paymentMethod</w:t>
            </w:r>
            <w:proofErr w:type="spellEnd"/>
          </w:p>
        </w:tc>
        <w:tc>
          <w:tcPr>
            <w:tcW w:w="2860" w:type="dxa"/>
          </w:tcPr>
          <w:p w14:paraId="50FF50F7" w14:textId="25CB93F8" w:rsidR="00D60148" w:rsidRDefault="00D60148" w:rsidP="0032044E">
            <w:proofErr w:type="spellStart"/>
            <w:r>
              <w:t>GDPaymentMethodResponse</w:t>
            </w:r>
            <w:proofErr w:type="spellEnd"/>
          </w:p>
        </w:tc>
        <w:tc>
          <w:tcPr>
            <w:tcW w:w="3005" w:type="dxa"/>
          </w:tcPr>
          <w:p w14:paraId="478DB9DD" w14:textId="42B3ADBA" w:rsidR="00D60148" w:rsidRDefault="00D60148" w:rsidP="00D60148">
            <w:r>
              <w:t>"type": "Card",</w:t>
            </w:r>
          </w:p>
          <w:p w14:paraId="01E690C7" w14:textId="153FB19E" w:rsidR="00D60148" w:rsidRDefault="00D60148" w:rsidP="00D60148">
            <w:r>
              <w:t>"brand": "string",</w:t>
            </w:r>
          </w:p>
          <w:p w14:paraId="054CCC8E" w14:textId="2320275B" w:rsidR="00D60148" w:rsidRDefault="00D60148" w:rsidP="00D60148">
            <w:r>
              <w:t>"</w:t>
            </w:r>
            <w:proofErr w:type="spellStart"/>
            <w:r>
              <w:t>cardholderName</w:t>
            </w:r>
            <w:proofErr w:type="spellEnd"/>
            <w:r>
              <w:t>": "string",</w:t>
            </w:r>
          </w:p>
          <w:p w14:paraId="6E502825" w14:textId="4C8691A8" w:rsidR="00D60148" w:rsidRDefault="00D60148" w:rsidP="00D60148">
            <w:r>
              <w:t xml:space="preserve"> "</w:t>
            </w:r>
            <w:proofErr w:type="spellStart"/>
            <w:r>
              <w:t>maskedCardNumber</w:t>
            </w:r>
            <w:proofErr w:type="spellEnd"/>
            <w:r>
              <w:t>": "string",</w:t>
            </w:r>
          </w:p>
          <w:p w14:paraId="4077DADF" w14:textId="77777777" w:rsidR="00D60148" w:rsidRDefault="00D60148" w:rsidP="00D60148">
            <w:r>
              <w:t>"</w:t>
            </w:r>
            <w:proofErr w:type="spellStart"/>
            <w:r>
              <w:t>expiryDate</w:t>
            </w:r>
            <w:proofErr w:type="spellEnd"/>
            <w:r>
              <w:t>": {</w:t>
            </w:r>
          </w:p>
          <w:p w14:paraId="52D5E3DE" w14:textId="21512151" w:rsidR="00D60148" w:rsidRDefault="00D60148" w:rsidP="00D60148">
            <w:r>
              <w:t xml:space="preserve">        "month": 0,</w:t>
            </w:r>
          </w:p>
          <w:p w14:paraId="72939842" w14:textId="77777777" w:rsidR="00D60148" w:rsidRDefault="00D60148" w:rsidP="00D60148">
            <w:r>
              <w:t xml:space="preserve">        "year": 0</w:t>
            </w:r>
          </w:p>
          <w:p w14:paraId="6DD20518" w14:textId="69BAEA19" w:rsidR="00D60148" w:rsidRDefault="00D60148" w:rsidP="00D60148">
            <w:r>
              <w:t xml:space="preserve">      }</w:t>
            </w:r>
          </w:p>
        </w:tc>
      </w:tr>
      <w:tr w:rsidR="00D60148" w14:paraId="7CA3DA9A" w14:textId="77777777" w:rsidTr="000955C8">
        <w:tc>
          <w:tcPr>
            <w:tcW w:w="2791" w:type="dxa"/>
          </w:tcPr>
          <w:p w14:paraId="4B7DFDFD" w14:textId="55F7E619" w:rsidR="00D60148" w:rsidRDefault="00CD1B42" w:rsidP="0032044E">
            <w:r>
              <w:t>transactions</w:t>
            </w:r>
          </w:p>
        </w:tc>
        <w:tc>
          <w:tcPr>
            <w:tcW w:w="2860" w:type="dxa"/>
          </w:tcPr>
          <w:p w14:paraId="3B85C361" w14:textId="214C0B82" w:rsidR="00D60148" w:rsidRDefault="00CD1B42" w:rsidP="0032044E">
            <w:proofErr w:type="spellStart"/>
            <w:r>
              <w:t>GDTransactionResponse</w:t>
            </w:r>
            <w:proofErr w:type="spellEnd"/>
          </w:p>
        </w:tc>
        <w:tc>
          <w:tcPr>
            <w:tcW w:w="3005" w:type="dxa"/>
          </w:tcPr>
          <w:p w14:paraId="247F73A8" w14:textId="77777777" w:rsidR="00CD1B42" w:rsidRDefault="00CD1B42" w:rsidP="00CD1B42">
            <w:r>
              <w:t>"</w:t>
            </w:r>
            <w:proofErr w:type="spellStart"/>
            <w:r>
              <w:t>createdDate</w:t>
            </w:r>
            <w:proofErr w:type="spellEnd"/>
            <w:r>
              <w:t>": "2020-11-13T14:40:33.050Z",</w:t>
            </w:r>
          </w:p>
          <w:p w14:paraId="2E5B3E15" w14:textId="77777777" w:rsidR="00CD1B42" w:rsidRDefault="00CD1B42" w:rsidP="00CD1B42">
            <w:r>
              <w:t>"</w:t>
            </w:r>
            <w:proofErr w:type="spellStart"/>
            <w:r>
              <w:t>createdBy</w:t>
            </w:r>
            <w:proofErr w:type="spellEnd"/>
            <w:r>
              <w:t>": "string",</w:t>
            </w:r>
          </w:p>
          <w:p w14:paraId="5A80B3C5" w14:textId="77777777" w:rsidR="00CD1B42" w:rsidRDefault="00CD1B42" w:rsidP="00CD1B42">
            <w:r>
              <w:t xml:space="preserve"> "</w:t>
            </w:r>
            <w:proofErr w:type="spellStart"/>
            <w:r>
              <w:t>updatedDate</w:t>
            </w:r>
            <w:proofErr w:type="spellEnd"/>
            <w:r>
              <w:t>": "2020-11-13T14:40:33.050Z",</w:t>
            </w:r>
          </w:p>
          <w:p w14:paraId="3EE5A426" w14:textId="4C055614" w:rsidR="00CD1B42" w:rsidRDefault="00CD1B42" w:rsidP="00CD1B42">
            <w:r>
              <w:t xml:space="preserve"> "</w:t>
            </w:r>
            <w:proofErr w:type="spellStart"/>
            <w:r>
              <w:t>updatedBy</w:t>
            </w:r>
            <w:proofErr w:type="spellEnd"/>
            <w:r>
              <w:t>": "string</w:t>
            </w:r>
            <w:proofErr w:type="gramStart"/>
            <w:r>
              <w:t>"  "</w:t>
            </w:r>
            <w:proofErr w:type="spellStart"/>
            <w:proofErr w:type="gramEnd"/>
            <w:r>
              <w:t>transactionId</w:t>
            </w:r>
            <w:proofErr w:type="spellEnd"/>
            <w:r>
              <w:t>": "3fa85f64-5717-4562-b3fc-2c963f66afa6",</w:t>
            </w:r>
          </w:p>
          <w:p w14:paraId="0AD72B56" w14:textId="14BFD818" w:rsidR="00CD1B42" w:rsidRDefault="00CD1B42" w:rsidP="00CD1B42">
            <w:r>
              <w:t>"type": "Authentication",</w:t>
            </w:r>
          </w:p>
          <w:p w14:paraId="7BA63A6F" w14:textId="4A63422C" w:rsidR="00CD1B42" w:rsidRDefault="00CD1B42" w:rsidP="00CD1B42">
            <w:r>
              <w:t>"status": "InProgress",</w:t>
            </w:r>
          </w:p>
          <w:p w14:paraId="331CBD5F" w14:textId="23B9215D" w:rsidR="00CD1B42" w:rsidRDefault="00CD1B42" w:rsidP="00CD1B42">
            <w:r>
              <w:t>"amount": 0,</w:t>
            </w:r>
          </w:p>
          <w:p w14:paraId="7099A187" w14:textId="0F032EED" w:rsidR="00CD1B42" w:rsidRDefault="00CD1B42" w:rsidP="00CD1B42">
            <w:r>
              <w:t>"currency": "string",</w:t>
            </w:r>
          </w:p>
          <w:p w14:paraId="50D6A4D7" w14:textId="649402AB" w:rsidR="00CD1B42" w:rsidRDefault="00CD1B42" w:rsidP="00CD1B42">
            <w:r>
              <w:t>"source": "Mobile",</w:t>
            </w:r>
          </w:p>
          <w:p w14:paraId="557E9C0E" w14:textId="7E05CF12" w:rsidR="00CD1B42" w:rsidRDefault="00CD1B42" w:rsidP="00CD1B42">
            <w:r>
              <w:t>"</w:t>
            </w:r>
            <w:proofErr w:type="spellStart"/>
            <w:r>
              <w:t>authorizationCode</w:t>
            </w:r>
            <w:proofErr w:type="spellEnd"/>
            <w:r>
              <w:t>": "string",</w:t>
            </w:r>
          </w:p>
          <w:p w14:paraId="753597A7" w14:textId="10B55087" w:rsidR="00CD1B42" w:rsidRDefault="00CD1B42" w:rsidP="00CD1B42">
            <w:r>
              <w:t>"</w:t>
            </w:r>
            <w:proofErr w:type="spellStart"/>
            <w:r>
              <w:t>rrn</w:t>
            </w:r>
            <w:proofErr w:type="spellEnd"/>
            <w:r>
              <w:t>": "string",</w:t>
            </w:r>
          </w:p>
          <w:p w14:paraId="2407E851" w14:textId="17F935D0" w:rsidR="00CD1B42" w:rsidRDefault="00CD1B42" w:rsidP="00CD1B42">
            <w:r>
              <w:t>"</w:t>
            </w:r>
            <w:proofErr w:type="spellStart"/>
            <w:r>
              <w:t>paymentMethod</w:t>
            </w:r>
            <w:proofErr w:type="spellEnd"/>
            <w:r>
              <w:t>": {</w:t>
            </w:r>
          </w:p>
          <w:p w14:paraId="5E682EA3" w14:textId="248473B9" w:rsidR="00CD1B42" w:rsidRDefault="00CD1B42" w:rsidP="00CD1B42">
            <w:r>
              <w:t xml:space="preserve">      </w:t>
            </w:r>
            <w:r>
              <w:t>"type": "Card",</w:t>
            </w:r>
          </w:p>
          <w:p w14:paraId="5DD1FA6E" w14:textId="3603C295" w:rsidR="00CD1B42" w:rsidRDefault="00CD1B42" w:rsidP="00CD1B42">
            <w:r>
              <w:t xml:space="preserve">       </w:t>
            </w:r>
            <w:r>
              <w:t>"brand": "string",</w:t>
            </w:r>
          </w:p>
          <w:p w14:paraId="5B813848" w14:textId="6D1950DD" w:rsidR="00CD1B42" w:rsidRDefault="00CD1B42" w:rsidP="00CD1B42">
            <w:r>
              <w:t xml:space="preserve">       </w:t>
            </w:r>
            <w:r>
              <w:t>"</w:t>
            </w:r>
            <w:proofErr w:type="spellStart"/>
            <w:r>
              <w:t>cardholderName</w:t>
            </w:r>
            <w:proofErr w:type="spellEnd"/>
            <w:r>
              <w:t>": "string",</w:t>
            </w:r>
          </w:p>
          <w:p w14:paraId="075918B2" w14:textId="0D9B6891" w:rsidR="00CD1B42" w:rsidRDefault="00CD1B42" w:rsidP="00CD1B42">
            <w:r>
              <w:t xml:space="preserve">         </w:t>
            </w:r>
            <w:r>
              <w:t>"</w:t>
            </w:r>
            <w:proofErr w:type="spellStart"/>
            <w:r>
              <w:t>maskedCardNumber</w:t>
            </w:r>
            <w:proofErr w:type="spellEnd"/>
            <w:r>
              <w:t>": "string",</w:t>
            </w:r>
          </w:p>
          <w:p w14:paraId="001525C8" w14:textId="77777777" w:rsidR="00CD1B42" w:rsidRDefault="00CD1B42" w:rsidP="00CD1B42">
            <w:pPr>
              <w:pStyle w:val="ListParagraph"/>
            </w:pPr>
            <w:r>
              <w:lastRenderedPageBreak/>
              <w:t xml:space="preserve">          "</w:t>
            </w:r>
            <w:proofErr w:type="spellStart"/>
            <w:r>
              <w:t>expiryDate</w:t>
            </w:r>
            <w:proofErr w:type="spellEnd"/>
            <w:r>
              <w:t>": {</w:t>
            </w:r>
          </w:p>
          <w:p w14:paraId="46571736" w14:textId="77777777" w:rsidR="00CD1B42" w:rsidRDefault="00CD1B42" w:rsidP="00CD1B42">
            <w:pPr>
              <w:pStyle w:val="ListParagraph"/>
            </w:pPr>
            <w:r>
              <w:t xml:space="preserve">            "month": 0,</w:t>
            </w:r>
          </w:p>
          <w:p w14:paraId="16225D3F" w14:textId="77777777" w:rsidR="00CD1B42" w:rsidRDefault="00CD1B42" w:rsidP="00CD1B42">
            <w:pPr>
              <w:pStyle w:val="ListParagraph"/>
            </w:pPr>
            <w:r>
              <w:t xml:space="preserve">            "year": 0</w:t>
            </w:r>
          </w:p>
          <w:p w14:paraId="3F5FE6D8" w14:textId="77777777" w:rsidR="00CD1B42" w:rsidRDefault="00CD1B42" w:rsidP="00CD1B42">
            <w:pPr>
              <w:pStyle w:val="ListParagraph"/>
            </w:pPr>
            <w:r>
              <w:t xml:space="preserve">          }</w:t>
            </w:r>
          </w:p>
          <w:p w14:paraId="3A4548F9" w14:textId="77777777" w:rsidR="00CD1B42" w:rsidRDefault="00CD1B42" w:rsidP="00CD1B42">
            <w:pPr>
              <w:pStyle w:val="ListParagraph"/>
            </w:pPr>
            <w:r>
              <w:t xml:space="preserve">        },</w:t>
            </w:r>
          </w:p>
          <w:p w14:paraId="4F4A29FC" w14:textId="77777777" w:rsidR="00CD1B42" w:rsidRDefault="00CD1B42" w:rsidP="00CD1B42">
            <w:r>
              <w:t>"codes": {</w:t>
            </w:r>
          </w:p>
          <w:p w14:paraId="479C5185" w14:textId="05709CAD" w:rsidR="00CD1B42" w:rsidRDefault="00CD1B42" w:rsidP="00CD1B42">
            <w:r>
              <w:t xml:space="preserve">    </w:t>
            </w:r>
            <w:r>
              <w:t xml:space="preserve"> "</w:t>
            </w:r>
            <w:proofErr w:type="spellStart"/>
            <w:r>
              <w:t>acquirerCode</w:t>
            </w:r>
            <w:proofErr w:type="spellEnd"/>
            <w:r>
              <w:t>": "string</w:t>
            </w:r>
            <w:proofErr w:type="gramStart"/>
            <w:r>
              <w:t xml:space="preserve">",   </w:t>
            </w:r>
            <w:proofErr w:type="gramEnd"/>
            <w:r>
              <w:t xml:space="preserve">       </w:t>
            </w:r>
            <w:r>
              <w:t xml:space="preserve">       </w:t>
            </w:r>
            <w:r>
              <w:t>"</w:t>
            </w:r>
            <w:proofErr w:type="spellStart"/>
            <w:r>
              <w:t>acquirerMessage</w:t>
            </w:r>
            <w:proofErr w:type="spellEnd"/>
            <w:r>
              <w:t>": "string",</w:t>
            </w:r>
          </w:p>
          <w:p w14:paraId="5C50F6B4" w14:textId="77777777" w:rsidR="00CD1B42" w:rsidRDefault="00CD1B42" w:rsidP="00CD1B42">
            <w:r>
              <w:t xml:space="preserve">    "</w:t>
            </w:r>
            <w:proofErr w:type="spellStart"/>
            <w:r>
              <w:t>responseCode</w:t>
            </w:r>
            <w:proofErr w:type="spellEnd"/>
            <w:r>
              <w:t>": "string",</w:t>
            </w:r>
            <w:r>
              <w:t xml:space="preserve"> </w:t>
            </w:r>
            <w:r>
              <w:t xml:space="preserve">   </w:t>
            </w:r>
          </w:p>
          <w:p w14:paraId="1608EFAB" w14:textId="1FE9AE88" w:rsidR="00CD1B42" w:rsidRDefault="00CD1B42" w:rsidP="00CD1B42">
            <w:r>
              <w:t xml:space="preserve"> </w:t>
            </w:r>
            <w:r>
              <w:t xml:space="preserve">  </w:t>
            </w:r>
            <w:r>
              <w:t>"</w:t>
            </w:r>
            <w:proofErr w:type="spellStart"/>
            <w:r>
              <w:t>responseMessage</w:t>
            </w:r>
            <w:proofErr w:type="spellEnd"/>
            <w:r>
              <w:t>": "string"</w:t>
            </w:r>
          </w:p>
          <w:p w14:paraId="383A94BA" w14:textId="0D30A199" w:rsidR="00CD1B42" w:rsidRDefault="00CD1B42" w:rsidP="00CD1B42">
            <w:r>
              <w:t xml:space="preserve">   </w:t>
            </w:r>
            <w:r>
              <w:t>"</w:t>
            </w:r>
            <w:proofErr w:type="spellStart"/>
            <w:r>
              <w:t>detailedResponseCode</w:t>
            </w:r>
            <w:proofErr w:type="spellEnd"/>
            <w:r>
              <w:t>": "string",</w:t>
            </w:r>
          </w:p>
          <w:p w14:paraId="28AC23B6" w14:textId="77777777" w:rsidR="000955C8" w:rsidRDefault="00CD1B42" w:rsidP="000955C8">
            <w:r>
              <w:t xml:space="preserve">    "</w:t>
            </w:r>
            <w:proofErr w:type="spellStart"/>
            <w:r>
              <w:t>detailedResponseMessage</w:t>
            </w:r>
            <w:proofErr w:type="spellEnd"/>
            <w:r>
              <w:t>": "string"</w:t>
            </w:r>
          </w:p>
          <w:p w14:paraId="353743B5" w14:textId="77777777" w:rsidR="000955C8" w:rsidRDefault="00CD1B42" w:rsidP="000955C8">
            <w:r>
              <w:t>},</w:t>
            </w:r>
          </w:p>
          <w:p w14:paraId="7301F53C" w14:textId="77777777" w:rsidR="000955C8" w:rsidRDefault="00CD1B42" w:rsidP="000955C8">
            <w:r>
              <w:t>"</w:t>
            </w:r>
            <w:proofErr w:type="spellStart"/>
            <w:r>
              <w:t>authenticationDetails</w:t>
            </w:r>
            <w:proofErr w:type="spellEnd"/>
            <w:r>
              <w:t>": {</w:t>
            </w:r>
          </w:p>
          <w:p w14:paraId="06E5FF9C" w14:textId="77777777" w:rsidR="000955C8" w:rsidRDefault="00CD1B42" w:rsidP="000955C8">
            <w:r>
              <w:t xml:space="preserve">  </w:t>
            </w:r>
            <w:r w:rsidR="000955C8">
              <w:t xml:space="preserve">  </w:t>
            </w:r>
            <w:r>
              <w:t xml:space="preserve"> "</w:t>
            </w:r>
            <w:proofErr w:type="spellStart"/>
            <w:r>
              <w:t>acsEci</w:t>
            </w:r>
            <w:proofErr w:type="spellEnd"/>
            <w:r>
              <w:t>": "string",</w:t>
            </w:r>
          </w:p>
          <w:p w14:paraId="6E49B93C" w14:textId="77777777" w:rsidR="000955C8" w:rsidRDefault="00CD1B42" w:rsidP="000955C8">
            <w:r>
              <w:t xml:space="preserve">      "</w:t>
            </w:r>
            <w:proofErr w:type="spellStart"/>
            <w:r>
              <w:t>authenticationToken</w:t>
            </w:r>
            <w:proofErr w:type="spellEnd"/>
            <w:r>
              <w:t>": "string",</w:t>
            </w:r>
          </w:p>
          <w:p w14:paraId="7B16C008" w14:textId="27F8E632" w:rsidR="00CD1B42" w:rsidRDefault="000955C8" w:rsidP="000955C8">
            <w:r>
              <w:t xml:space="preserve">      </w:t>
            </w:r>
            <w:r w:rsidR="00CD1B42">
              <w:t>"</w:t>
            </w:r>
            <w:proofErr w:type="spellStart"/>
            <w:r w:rsidR="00CD1B42">
              <w:t>paResStatus</w:t>
            </w:r>
            <w:proofErr w:type="spellEnd"/>
            <w:r w:rsidR="00CD1B42">
              <w:t>": "string",</w:t>
            </w:r>
          </w:p>
          <w:p w14:paraId="32D1FECC" w14:textId="08226EA9" w:rsidR="00CD1B42" w:rsidRDefault="00CD1B42" w:rsidP="000955C8">
            <w:r>
              <w:t xml:space="preserve">       "</w:t>
            </w:r>
            <w:proofErr w:type="spellStart"/>
            <w:r>
              <w:t>veResEnrolled</w:t>
            </w:r>
            <w:proofErr w:type="spellEnd"/>
            <w:r>
              <w:t>": "string",</w:t>
            </w:r>
          </w:p>
          <w:p w14:paraId="7914EE8F" w14:textId="77777777" w:rsidR="000955C8" w:rsidRDefault="00CD1B42" w:rsidP="000955C8">
            <w:r>
              <w:t xml:space="preserve">        "</w:t>
            </w:r>
            <w:proofErr w:type="spellStart"/>
            <w:r>
              <w:t>xid</w:t>
            </w:r>
            <w:proofErr w:type="spellEnd"/>
            <w:r>
              <w:t>": "string</w:t>
            </w:r>
            <w:proofErr w:type="gramStart"/>
            <w:r>
              <w:t xml:space="preserve">",   </w:t>
            </w:r>
            <w:proofErr w:type="gramEnd"/>
            <w:r>
              <w:t xml:space="preserve">   </w:t>
            </w:r>
            <w:r w:rsidR="000955C8">
              <w:t xml:space="preserve">  </w:t>
            </w:r>
            <w:r>
              <w:t>"</w:t>
            </w:r>
            <w:proofErr w:type="spellStart"/>
            <w:r>
              <w:t>accountAuthenticationValue</w:t>
            </w:r>
            <w:proofErr w:type="spellEnd"/>
            <w:r>
              <w:t>": "string"</w:t>
            </w:r>
          </w:p>
          <w:p w14:paraId="2ACE7CC3" w14:textId="77777777" w:rsidR="000955C8" w:rsidRDefault="000955C8" w:rsidP="000955C8">
            <w:r>
              <w:t xml:space="preserve">        </w:t>
            </w:r>
            <w:r w:rsidR="00CD1B42">
              <w:t>"</w:t>
            </w:r>
            <w:proofErr w:type="spellStart"/>
            <w:r w:rsidR="00CD1B42">
              <w:t>proofXml</w:t>
            </w:r>
            <w:proofErr w:type="spellEnd"/>
            <w:r w:rsidR="00CD1B42">
              <w:t>": "string</w:t>
            </w:r>
          </w:p>
          <w:p w14:paraId="355B9A53" w14:textId="54A721F4" w:rsidR="00CD1B42" w:rsidRDefault="00CD1B42" w:rsidP="000955C8">
            <w:r>
              <w:t>}</w:t>
            </w:r>
          </w:p>
          <w:p w14:paraId="15A52C5E" w14:textId="77777777" w:rsidR="00D60148" w:rsidRDefault="00D60148" w:rsidP="00D60148"/>
        </w:tc>
      </w:tr>
      <w:tr w:rsidR="00D60148" w14:paraId="26DB0E1A" w14:textId="77777777" w:rsidTr="000955C8">
        <w:tc>
          <w:tcPr>
            <w:tcW w:w="2791" w:type="dxa"/>
          </w:tcPr>
          <w:p w14:paraId="2AB55BB1" w14:textId="2F689894" w:rsidR="00D60148" w:rsidRDefault="00D60148" w:rsidP="00D60148">
            <w:proofErr w:type="spellStart"/>
            <w:r>
              <w:lastRenderedPageBreak/>
              <w:t>total</w:t>
            </w:r>
            <w:r>
              <w:t>Refunded</w:t>
            </w:r>
            <w:r>
              <w:t>Amount</w:t>
            </w:r>
            <w:proofErr w:type="spellEnd"/>
          </w:p>
        </w:tc>
        <w:tc>
          <w:tcPr>
            <w:tcW w:w="2860" w:type="dxa"/>
          </w:tcPr>
          <w:p w14:paraId="0A8B5A9D" w14:textId="5D4C9EF9" w:rsidR="00D60148" w:rsidRDefault="00D60148" w:rsidP="0032044E">
            <w:r>
              <w:t>Double</w:t>
            </w:r>
          </w:p>
        </w:tc>
        <w:tc>
          <w:tcPr>
            <w:tcW w:w="3005" w:type="dxa"/>
          </w:tcPr>
          <w:p w14:paraId="1F1FED30" w14:textId="77777777" w:rsidR="00D60148" w:rsidRDefault="00D60148" w:rsidP="00D60148"/>
        </w:tc>
      </w:tr>
    </w:tbl>
    <w:p w14:paraId="16E1CA35" w14:textId="77777777" w:rsidR="00065DFC" w:rsidRDefault="00065DFC" w:rsidP="00AE33BC"/>
    <w:p w14:paraId="6B3B692E" w14:textId="648A7ADF" w:rsidR="00C83165" w:rsidRDefault="00C83165" w:rsidP="00427A0D">
      <w:pPr>
        <w:pStyle w:val="Heading3"/>
        <w:numPr>
          <w:ilvl w:val="2"/>
          <w:numId w:val="21"/>
        </w:numPr>
      </w:pPr>
      <w:bookmarkStart w:id="207" w:name="_Toc67583119"/>
      <w:r>
        <w:t>SDK Debug Logging System:</w:t>
      </w:r>
      <w:bookmarkEnd w:id="207"/>
    </w:p>
    <w:p w14:paraId="2F98AF81" w14:textId="0F91B052" w:rsidR="00C83165" w:rsidRDefault="00C83165" w:rsidP="00C83165"/>
    <w:p w14:paraId="63260610" w14:textId="4D660B2C" w:rsidR="00C83165" w:rsidRDefault="005F117D" w:rsidP="00C83165">
      <w:r>
        <w:t>- If you’re application has Debug Configuration, SDK Logs all the requests, Responses, and steps in the application.</w:t>
      </w:r>
    </w:p>
    <w:p w14:paraId="7B3B8CD8" w14:textId="33913D64" w:rsidR="005F117D" w:rsidRDefault="005F117D" w:rsidP="00C83165">
      <w:r>
        <w:t>- On the Release Configuration SDK does not logs anything.</w:t>
      </w:r>
    </w:p>
    <w:p w14:paraId="0C01212C" w14:textId="488E3D15" w:rsidR="005F117D" w:rsidRDefault="005F117D" w:rsidP="00C83165">
      <w:r>
        <w:t>- You can get the device Logs file from XCode</w:t>
      </w:r>
    </w:p>
    <w:p w14:paraId="6BC04A9F" w14:textId="50A1BA86" w:rsidR="005F117D" w:rsidRDefault="005F117D" w:rsidP="00C83165">
      <w:pPr>
        <w:rPr>
          <w:rFonts w:asciiTheme="minorHAnsi" w:hAnsiTheme="minorHAnsi" w:cstheme="minorHAnsi"/>
          <w:b/>
          <w:bCs/>
          <w:color w:val="000000"/>
        </w:rPr>
      </w:pPr>
      <w:r>
        <w:t xml:space="preserve">-For retrieving just SDK logs, you can Filter with Keyword </w:t>
      </w: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 w:rsidR="00D1465C">
        <w:rPr>
          <w:rFonts w:ascii="Menlo" w:hAnsi="Menlo" w:cs="Menlo"/>
          <w:b/>
          <w:bCs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00"/>
          <w:sz w:val="24"/>
          <w:szCs w:val="24"/>
        </w:rPr>
        <w:t>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</w:t>
      </w:r>
      <w:r>
        <w:rPr>
          <w:rFonts w:asciiTheme="minorHAnsi" w:hAnsiTheme="minorHAnsi" w:cstheme="minorHAnsi"/>
          <w:color w:val="000000"/>
        </w:rPr>
        <w:t xml:space="preserve">or a particular Topic as </w:t>
      </w:r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Pay With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Geidea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Form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194E2AE5" w14:textId="42F65C2A" w:rsidR="005F117D" w:rsidRDefault="005F117D" w:rsidP="00C83165">
      <w:pPr>
        <w:rPr>
          <w:rFonts w:asciiTheme="minorHAnsi" w:hAnsiTheme="minorHAnsi" w:cstheme="minorHAnsi"/>
          <w:color w:val="000000"/>
        </w:rPr>
      </w:pPr>
    </w:p>
    <w:p w14:paraId="13093D89" w14:textId="4D4F660C" w:rsidR="00C83165" w:rsidRDefault="005F117D" w:rsidP="005F117D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Log Example:</w:t>
      </w:r>
    </w:p>
    <w:p w14:paraId="7A0AC55B" w14:textId="0A421C96" w:rsidR="005F117D" w:rsidRDefault="005F117D" w:rsidP="005F117D">
      <w:pPr>
        <w:rPr>
          <w:rFonts w:asciiTheme="minorHAnsi" w:hAnsiTheme="minorHAnsi" w:cstheme="minorHAnsi"/>
          <w:color w:val="000000"/>
        </w:rPr>
      </w:pPr>
    </w:p>
    <w:p w14:paraId="2BFAABD7" w14:textId="77777777" w:rsidR="005F117D" w:rsidRDefault="005F117D" w:rsidP="005F117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******** Pay With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Geidea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Form ********</w:t>
      </w:r>
    </w:p>
    <w:p w14:paraId="4A9F0EC7" w14:textId="77777777" w:rsidR="005F117D" w:rsidRDefault="005F117D" w:rsidP="005F117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******** SETUP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ApplePay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********</w:t>
      </w:r>
    </w:p>
    <w:p w14:paraId="67FDD348" w14:textId="6458BA87" w:rsidR="00C83165" w:rsidRPr="00871365" w:rsidRDefault="005F117D" w:rsidP="00871365">
      <w:pPr>
        <w:rPr>
          <w:rFonts w:asciiTheme="minorHAnsi" w:hAnsiTheme="minorHAnsi" w:cstheme="minorHAnsi"/>
          <w:color w:val="000000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>: ******** GET Card Logo ********</w:t>
      </w:r>
    </w:p>
    <w:p w14:paraId="196708F1" w14:textId="7A73445F" w:rsidR="00C3668C" w:rsidRPr="00C3668C" w:rsidRDefault="00C3668C" w:rsidP="00C3668C">
      <w:pPr>
        <w:pStyle w:val="Heading2"/>
      </w:pPr>
    </w:p>
    <w:p w14:paraId="4C2D7E90" w14:textId="4F58B6BB" w:rsidR="00823A7B" w:rsidRDefault="007F58D7" w:rsidP="00062007">
      <w:pPr>
        <w:pStyle w:val="Heading2"/>
        <w:numPr>
          <w:ilvl w:val="1"/>
          <w:numId w:val="8"/>
        </w:numPr>
      </w:pPr>
      <w:bookmarkStart w:id="208" w:name="_Toc67583120"/>
      <w:r>
        <w:rPr>
          <w:lang w:val="en-US"/>
        </w:rPr>
        <w:t>F</w:t>
      </w:r>
      <w:r w:rsidR="004C673F">
        <w:rPr>
          <w:lang w:val="en-US"/>
        </w:rPr>
        <w:t xml:space="preserve">ield </w:t>
      </w:r>
      <w:r w:rsidR="00490FA7">
        <w:rPr>
          <w:lang w:val="en-US"/>
        </w:rPr>
        <w:t>specification (</w:t>
      </w:r>
      <w:r w:rsidR="0050714A">
        <w:rPr>
          <w:lang w:val="en-US"/>
        </w:rPr>
        <w:t>data dictionary)</w:t>
      </w:r>
      <w:bookmarkEnd w:id="208"/>
    </w:p>
    <w:p w14:paraId="6D741267" w14:textId="18F2FB92" w:rsidR="008C3FB2" w:rsidRDefault="008C3FB2" w:rsidP="008C3FB2"/>
    <w:tbl>
      <w:tblPr>
        <w:tblStyle w:val="GridTable5Dark-Accent311"/>
        <w:tblW w:w="9180" w:type="dxa"/>
        <w:tblLook w:val="04A0" w:firstRow="1" w:lastRow="0" w:firstColumn="1" w:lastColumn="0" w:noHBand="0" w:noVBand="1"/>
      </w:tblPr>
      <w:tblGrid>
        <w:gridCol w:w="3138"/>
        <w:gridCol w:w="1613"/>
        <w:gridCol w:w="1371"/>
        <w:gridCol w:w="1529"/>
        <w:gridCol w:w="1529"/>
      </w:tblGrid>
      <w:tr w:rsidR="009B5D08" w14:paraId="17134CA0" w14:textId="68A087DA" w:rsidTr="001F2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0C3E4E19" w14:textId="2C74C9A4" w:rsidR="005667A1" w:rsidRDefault="005667A1" w:rsidP="00202AD3">
            <w:pPr>
              <w:spacing w:before="120" w:line="240" w:lineRule="auto"/>
              <w:jc w:val="center"/>
            </w:pPr>
            <w:r>
              <w:t>Parameter name</w:t>
            </w:r>
          </w:p>
        </w:tc>
        <w:tc>
          <w:tcPr>
            <w:tcW w:w="1613" w:type="dxa"/>
          </w:tcPr>
          <w:p w14:paraId="4D46D9A4" w14:textId="50B9A04F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71" w:type="dxa"/>
          </w:tcPr>
          <w:p w14:paraId="32184A23" w14:textId="27EEF3FC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29" w:type="dxa"/>
          </w:tcPr>
          <w:p w14:paraId="68E0E738" w14:textId="088D2D91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Validations</w:t>
            </w:r>
          </w:p>
        </w:tc>
        <w:tc>
          <w:tcPr>
            <w:tcW w:w="1529" w:type="dxa"/>
          </w:tcPr>
          <w:p w14:paraId="71889C3F" w14:textId="5D38E1BD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Optionality</w:t>
            </w:r>
          </w:p>
        </w:tc>
      </w:tr>
      <w:tr w:rsidR="009B5D08" w14:paraId="7E3E1834" w14:textId="39D22143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5A6F6493" w14:textId="11F1B9EA" w:rsidR="005667A1" w:rsidRPr="00C20A3F" w:rsidRDefault="009950CC" w:rsidP="00842A36">
            <w:pPr>
              <w:spacing w:before="120"/>
              <w:jc w:val="center"/>
            </w:pPr>
            <w:proofErr w:type="spellStart"/>
            <w:r w:rsidRPr="00C20A3F">
              <w:t>merchantKey</w:t>
            </w:r>
            <w:proofErr w:type="spellEnd"/>
          </w:p>
        </w:tc>
        <w:tc>
          <w:tcPr>
            <w:tcW w:w="1613" w:type="dxa"/>
          </w:tcPr>
          <w:p w14:paraId="7E723C0E" w14:textId="7E40BFA1" w:rsidR="005667A1" w:rsidRDefault="0064642A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Merchant ID assigned to you from </w:t>
            </w:r>
            <w:proofErr w:type="spellStart"/>
            <w:r>
              <w:t>Geidea</w:t>
            </w:r>
            <w:proofErr w:type="spellEnd"/>
          </w:p>
        </w:tc>
        <w:tc>
          <w:tcPr>
            <w:tcW w:w="1371" w:type="dxa"/>
          </w:tcPr>
          <w:p w14:paraId="7F76F16C" w14:textId="07927D60" w:rsidR="005667A1" w:rsidRDefault="00F4723F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1118C4AF" w14:textId="4C98C738" w:rsidR="005667A1" w:rsidRDefault="001D79FE" w:rsidP="001D79FE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a GUID and at least 3 characters long</w:t>
            </w:r>
          </w:p>
        </w:tc>
        <w:tc>
          <w:tcPr>
            <w:tcW w:w="1529" w:type="dxa"/>
          </w:tcPr>
          <w:p w14:paraId="4D52D471" w14:textId="784A40DA" w:rsidR="005667A1" w:rsidRDefault="00F31C0F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41D94314" w14:textId="28F44F1B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2F3390A8" w14:textId="0262FCB0" w:rsidR="001B00C2" w:rsidRPr="00C20A3F" w:rsidRDefault="00E247B4" w:rsidP="001B00C2">
            <w:pPr>
              <w:spacing w:before="120"/>
              <w:jc w:val="center"/>
            </w:pPr>
            <w:r w:rsidRPr="00C20A3F">
              <w:t>a</w:t>
            </w:r>
            <w:r w:rsidR="001B00C2" w:rsidRPr="00C20A3F">
              <w:t>mount</w:t>
            </w:r>
          </w:p>
        </w:tc>
        <w:tc>
          <w:tcPr>
            <w:tcW w:w="1613" w:type="dxa"/>
          </w:tcPr>
          <w:p w14:paraId="684149FB" w14:textId="1989B159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5B5">
              <w:t>Transaction amount</w:t>
            </w:r>
          </w:p>
        </w:tc>
        <w:tc>
          <w:tcPr>
            <w:tcW w:w="1371" w:type="dxa"/>
          </w:tcPr>
          <w:p w14:paraId="2BC010EE" w14:textId="3AF58407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29" w:type="dxa"/>
          </w:tcPr>
          <w:p w14:paraId="02563FC6" w14:textId="7E9AF25E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decimal, greater than 0</w:t>
            </w:r>
          </w:p>
        </w:tc>
        <w:tc>
          <w:tcPr>
            <w:tcW w:w="1529" w:type="dxa"/>
          </w:tcPr>
          <w:p w14:paraId="3F8B8265" w14:textId="53A6F1B1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6B0F57B1" w14:textId="6871DA9E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46EF404B" w14:textId="3D0CB55F" w:rsidR="001B00C2" w:rsidRPr="00C20A3F" w:rsidRDefault="00E247B4" w:rsidP="001B00C2">
            <w:pPr>
              <w:spacing w:before="120"/>
              <w:jc w:val="center"/>
            </w:pPr>
            <w:r w:rsidRPr="00C20A3F">
              <w:t>c</w:t>
            </w:r>
            <w:r w:rsidR="001B00C2" w:rsidRPr="00C20A3F">
              <w:t>urrency</w:t>
            </w:r>
          </w:p>
        </w:tc>
        <w:tc>
          <w:tcPr>
            <w:tcW w:w="1613" w:type="dxa"/>
          </w:tcPr>
          <w:p w14:paraId="30F4688D" w14:textId="2D221AC2" w:rsidR="0092476C" w:rsidRDefault="0092476C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 of the amount</w:t>
            </w:r>
            <w:r w:rsidR="0016540B">
              <w:t>, standard:</w:t>
            </w:r>
            <w:r>
              <w:t xml:space="preserve"> </w:t>
            </w:r>
          </w:p>
          <w:p w14:paraId="6382488C" w14:textId="0515D0B5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BFA">
              <w:t>ISO 4712 currency code</w:t>
            </w:r>
          </w:p>
        </w:tc>
        <w:tc>
          <w:tcPr>
            <w:tcW w:w="1371" w:type="dxa"/>
          </w:tcPr>
          <w:p w14:paraId="182611C2" w14:textId="24A147B0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0783EC5D" w14:textId="526F9AE7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3 characters long</w:t>
            </w:r>
          </w:p>
        </w:tc>
        <w:tc>
          <w:tcPr>
            <w:tcW w:w="1529" w:type="dxa"/>
          </w:tcPr>
          <w:p w14:paraId="72DCDBB4" w14:textId="620E236A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7A0A44AE" w14:textId="7BA15ECD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46A40C13" w14:textId="554C03CE" w:rsidR="001B00C2" w:rsidRPr="00C20A3F" w:rsidRDefault="00E247B4" w:rsidP="001B00C2">
            <w:pPr>
              <w:spacing w:before="120"/>
              <w:jc w:val="center"/>
            </w:pPr>
            <w:proofErr w:type="spellStart"/>
            <w:r w:rsidRPr="00C20A3F">
              <w:t>c</w:t>
            </w:r>
            <w:r w:rsidR="001B00C2" w:rsidRPr="00C20A3F">
              <w:t>allbackURL</w:t>
            </w:r>
            <w:proofErr w:type="spellEnd"/>
          </w:p>
        </w:tc>
        <w:tc>
          <w:tcPr>
            <w:tcW w:w="1613" w:type="dxa"/>
          </w:tcPr>
          <w:p w14:paraId="1E70089A" w14:textId="1C2C5E93" w:rsidR="001B00C2" w:rsidRDefault="0090325A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25A">
              <w:t xml:space="preserve">The response with order </w:t>
            </w:r>
            <w:r w:rsidR="00D02591">
              <w:t>details</w:t>
            </w:r>
            <w:r w:rsidRPr="0090325A">
              <w:t>, will be returned to this URL</w:t>
            </w:r>
          </w:p>
        </w:tc>
        <w:tc>
          <w:tcPr>
            <w:tcW w:w="1371" w:type="dxa"/>
          </w:tcPr>
          <w:p w14:paraId="4B06AB4D" w14:textId="178A735E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59E67B05" w14:textId="0DA0112A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a valid URL and to have a</w:t>
            </w:r>
            <w:r w:rsidR="00B743E3">
              <w:t>n</w:t>
            </w:r>
            <w:r>
              <w:t xml:space="preserve"> HTTPS protocol</w:t>
            </w:r>
          </w:p>
        </w:tc>
        <w:tc>
          <w:tcPr>
            <w:tcW w:w="1529" w:type="dxa"/>
          </w:tcPr>
          <w:p w14:paraId="78BEE604" w14:textId="1A577FA3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1B00C2" w14:paraId="64D37896" w14:textId="25F5BA9D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76F9CD8E" w14:textId="4D5D3914" w:rsidR="001B00C2" w:rsidRPr="00C20A3F" w:rsidRDefault="00E247B4" w:rsidP="001B00C2">
            <w:pPr>
              <w:spacing w:before="120"/>
              <w:jc w:val="center"/>
            </w:pPr>
            <w:proofErr w:type="spellStart"/>
            <w:r w:rsidRPr="00C20A3F">
              <w:t>m</w:t>
            </w:r>
            <w:r w:rsidR="001B00C2" w:rsidRPr="00C20A3F">
              <w:t>erchantReferenceID</w:t>
            </w:r>
            <w:proofErr w:type="spellEnd"/>
          </w:p>
        </w:tc>
        <w:tc>
          <w:tcPr>
            <w:tcW w:w="1613" w:type="dxa"/>
          </w:tcPr>
          <w:p w14:paraId="684FB4A6" w14:textId="56931F32" w:rsidR="001B00C2" w:rsidRDefault="002000C5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this as your unique reference for each transaction</w:t>
            </w:r>
          </w:p>
        </w:tc>
        <w:tc>
          <w:tcPr>
            <w:tcW w:w="1371" w:type="dxa"/>
          </w:tcPr>
          <w:p w14:paraId="54D22C14" w14:textId="6FA42106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1DF1EB10" w14:textId="258187D2" w:rsidR="001B00C2" w:rsidRDefault="009E6715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29" w:type="dxa"/>
          </w:tcPr>
          <w:p w14:paraId="5F04E131" w14:textId="5EC3D8D2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1B00C2" w14:paraId="2F5DB524" w14:textId="334B0A20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1FC6000A" w14:textId="7E787D50" w:rsidR="001B00C2" w:rsidRPr="00C20A3F" w:rsidRDefault="00EB5BCB" w:rsidP="001B00C2">
            <w:pPr>
              <w:spacing w:before="120"/>
              <w:jc w:val="center"/>
            </w:pPr>
            <w:r w:rsidRPr="00C20A3F">
              <w:t>email</w:t>
            </w:r>
          </w:p>
        </w:tc>
        <w:tc>
          <w:tcPr>
            <w:tcW w:w="1613" w:type="dxa"/>
          </w:tcPr>
          <w:p w14:paraId="09FC488B" w14:textId="25FAA1CF" w:rsidR="001B00C2" w:rsidRDefault="004F7880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field to input customer email</w:t>
            </w:r>
            <w:r w:rsidR="00897B40">
              <w:t xml:space="preserve"> </w:t>
            </w:r>
            <w:r w:rsidR="007C1034">
              <w:t>if</w:t>
            </w:r>
            <w:r w:rsidR="0092476C">
              <w:t xml:space="preserve"> you</w:t>
            </w:r>
            <w:r w:rsidR="007C1034">
              <w:t xml:space="preserve"> already have it </w:t>
            </w:r>
          </w:p>
        </w:tc>
        <w:tc>
          <w:tcPr>
            <w:tcW w:w="1371" w:type="dxa"/>
          </w:tcPr>
          <w:p w14:paraId="2E77A5DC" w14:textId="7119E8B2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3F22A697" w14:textId="1441669C" w:rsidR="001B00C2" w:rsidRDefault="005A2AC3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a valid email address</w:t>
            </w:r>
          </w:p>
        </w:tc>
        <w:tc>
          <w:tcPr>
            <w:tcW w:w="1529" w:type="dxa"/>
          </w:tcPr>
          <w:p w14:paraId="60D02C7D" w14:textId="28332CC6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D35B94" w14:paraId="614B435C" w14:textId="49D7CFEE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38FAE817" w14:textId="372FF672" w:rsidR="00D35B94" w:rsidRPr="00C20A3F" w:rsidRDefault="001A17A6" w:rsidP="00D35B94">
            <w:pPr>
              <w:spacing w:before="120"/>
              <w:jc w:val="center"/>
            </w:pPr>
            <w:r w:rsidRPr="00C20A3F">
              <w:t>a</w:t>
            </w:r>
            <w:r w:rsidR="00D35B94" w:rsidRPr="00C20A3F">
              <w:t>ddress</w:t>
            </w:r>
          </w:p>
        </w:tc>
        <w:tc>
          <w:tcPr>
            <w:tcW w:w="1613" w:type="dxa"/>
          </w:tcPr>
          <w:p w14:paraId="0CA6952C" w14:textId="4DF6113D" w:rsidR="00D35B94" w:rsidRDefault="00FD16FE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 with 3 parameters: </w:t>
            </w:r>
            <w:proofErr w:type="spellStart"/>
            <w:r>
              <w:t>showAddress</w:t>
            </w:r>
            <w:proofErr w:type="spellEnd"/>
            <w:r>
              <w:t>, billing and shipping</w:t>
            </w:r>
          </w:p>
        </w:tc>
        <w:tc>
          <w:tcPr>
            <w:tcW w:w="1371" w:type="dxa"/>
          </w:tcPr>
          <w:p w14:paraId="6DB57227" w14:textId="46A7F2C6" w:rsidR="00D35B94" w:rsidRDefault="006A5EE4" w:rsidP="006A5E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529" w:type="dxa"/>
          </w:tcPr>
          <w:p w14:paraId="64E932B5" w14:textId="34195F96" w:rsidR="00D35B94" w:rsidRDefault="006A5EE4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29" w:type="dxa"/>
          </w:tcPr>
          <w:p w14:paraId="7750AB02" w14:textId="6541FBC6" w:rsidR="00D35B94" w:rsidRDefault="00D35B94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A21">
              <w:t>Optional</w:t>
            </w:r>
          </w:p>
        </w:tc>
      </w:tr>
      <w:tr w:rsidR="00612A33" w14:paraId="0C2BA447" w14:textId="77777777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57C5EC5A" w14:textId="453CF93E" w:rsidR="00612A33" w:rsidRPr="00C20A3F" w:rsidRDefault="00F23A61" w:rsidP="00D35B94">
            <w:pPr>
              <w:spacing w:before="120"/>
              <w:jc w:val="center"/>
            </w:pPr>
            <w:r w:rsidRPr="00C20A3F">
              <w:t>bil</w:t>
            </w:r>
            <w:r w:rsidR="00612A33" w:rsidRPr="00C20A3F">
              <w:t>ling</w:t>
            </w:r>
          </w:p>
          <w:p w14:paraId="22E009A4" w14:textId="6CE8E17D" w:rsidR="0065317D" w:rsidRDefault="0065317D" w:rsidP="00D35B94">
            <w:pPr>
              <w:spacing w:before="120"/>
              <w:jc w:val="center"/>
            </w:pPr>
            <w:r>
              <w:rPr>
                <w:b w:val="0"/>
                <w:bCs w:val="0"/>
              </w:rPr>
              <w:lastRenderedPageBreak/>
              <w:t xml:space="preserve">For billing address </w:t>
            </w:r>
            <w:r w:rsidR="00F23A61">
              <w:rPr>
                <w:b w:val="0"/>
                <w:bCs w:val="0"/>
              </w:rPr>
              <w:t>– the following parameters can be passed:</w:t>
            </w:r>
          </w:p>
          <w:p w14:paraId="3D1F67AE" w14:textId="76DE0B02" w:rsidR="00C20A3F" w:rsidRDefault="00C20A3F" w:rsidP="00427A0D">
            <w:pPr>
              <w:pStyle w:val="ListParagraph"/>
              <w:numPr>
                <w:ilvl w:val="0"/>
                <w:numId w:val="15"/>
              </w:numPr>
              <w:spacing w:before="120"/>
              <w:rPr>
                <w:b w:val="0"/>
                <w:bCs w:val="0"/>
              </w:rPr>
            </w:pPr>
            <w:r>
              <w:t>c</w:t>
            </w:r>
            <w:r w:rsidRPr="00C20A3F">
              <w:t>ountry</w:t>
            </w:r>
          </w:p>
          <w:p w14:paraId="433723E5" w14:textId="69539D11" w:rsidR="00C20A3F" w:rsidRPr="00C20A3F" w:rsidRDefault="00C20A3F" w:rsidP="00427A0D">
            <w:pPr>
              <w:pStyle w:val="ListParagraph"/>
              <w:numPr>
                <w:ilvl w:val="0"/>
                <w:numId w:val="15"/>
              </w:numPr>
              <w:spacing w:before="120"/>
            </w:pPr>
            <w:proofErr w:type="spellStart"/>
            <w:r w:rsidRPr="00C20A3F">
              <w:t>streetNameAndNumber</w:t>
            </w:r>
            <w:proofErr w:type="spellEnd"/>
          </w:p>
          <w:p w14:paraId="04169411" w14:textId="3CEFB345" w:rsidR="00F23A61" w:rsidRPr="00C20A3F" w:rsidRDefault="00C20A3F" w:rsidP="00427A0D">
            <w:pPr>
              <w:pStyle w:val="ListParagraph"/>
              <w:numPr>
                <w:ilvl w:val="0"/>
                <w:numId w:val="15"/>
              </w:numPr>
              <w:spacing w:before="120"/>
            </w:pPr>
            <w:r w:rsidRPr="00C20A3F">
              <w:t>city</w:t>
            </w:r>
          </w:p>
          <w:p w14:paraId="41897683" w14:textId="077292E9" w:rsidR="00F23A61" w:rsidRPr="00C20A3F" w:rsidRDefault="00C20A3F" w:rsidP="00427A0D">
            <w:pPr>
              <w:pStyle w:val="ListParagraph"/>
              <w:numPr>
                <w:ilvl w:val="0"/>
                <w:numId w:val="15"/>
              </w:numPr>
              <w:spacing w:before="120"/>
            </w:pPr>
            <w:r w:rsidRPr="00C20A3F">
              <w:t>postcode</w:t>
            </w:r>
          </w:p>
        </w:tc>
        <w:tc>
          <w:tcPr>
            <w:tcW w:w="1613" w:type="dxa"/>
          </w:tcPr>
          <w:p w14:paraId="06BB433E" w14:textId="77777777" w:rsidR="00612A33" w:rsidRDefault="007B07EC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 field to input billing address details for the</w:t>
            </w:r>
            <w:r w:rsidR="001E2332">
              <w:rPr>
                <w:b/>
                <w:bCs/>
              </w:rPr>
              <w:t xml:space="preserve"> </w:t>
            </w:r>
            <w:r w:rsidRPr="007B07EC">
              <w:lastRenderedPageBreak/>
              <w:t>customer if you already have it</w:t>
            </w:r>
            <w:r w:rsidR="00960037">
              <w:t xml:space="preserve"> </w:t>
            </w:r>
          </w:p>
          <w:p w14:paraId="590F5333" w14:textId="77777777" w:rsidR="00412A1D" w:rsidRDefault="00412A1D" w:rsidP="00412A1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 standard:</w:t>
            </w:r>
          </w:p>
          <w:p w14:paraId="519461E5" w14:textId="3BF7C147" w:rsidR="00412A1D" w:rsidRPr="00C32B3F" w:rsidRDefault="00412A1D" w:rsidP="00412A1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 3166 – alpha-3 code</w:t>
            </w:r>
          </w:p>
        </w:tc>
        <w:tc>
          <w:tcPr>
            <w:tcW w:w="1371" w:type="dxa"/>
          </w:tcPr>
          <w:p w14:paraId="447C7405" w14:textId="4D312955" w:rsidR="00612A33" w:rsidRPr="004652EB" w:rsidRDefault="00C20A3F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String</w:t>
            </w:r>
          </w:p>
        </w:tc>
        <w:tc>
          <w:tcPr>
            <w:tcW w:w="1529" w:type="dxa"/>
          </w:tcPr>
          <w:p w14:paraId="22EB511C" w14:textId="02880500" w:rsidR="003751A0" w:rsidRDefault="00412A1D" w:rsidP="009B24D8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4D8">
              <w:rPr>
                <w:b/>
                <w:bCs/>
              </w:rPr>
              <w:t>c</w:t>
            </w:r>
            <w:r w:rsidR="003751A0" w:rsidRPr="009B24D8">
              <w:rPr>
                <w:b/>
                <w:bCs/>
              </w:rPr>
              <w:t>ountry</w:t>
            </w:r>
            <w:r w:rsidRPr="009B24D8">
              <w:rPr>
                <w:b/>
                <w:bCs/>
              </w:rPr>
              <w:t xml:space="preserve"> -</w:t>
            </w:r>
            <w:r w:rsidR="009B24D8">
              <w:rPr>
                <w:b/>
                <w:bCs/>
              </w:rPr>
              <w:t xml:space="preserve"> </w:t>
            </w:r>
            <w:r w:rsidRPr="009B24D8">
              <w:t>must be 3 characters</w:t>
            </w:r>
          </w:p>
          <w:p w14:paraId="757BB7E2" w14:textId="76292131" w:rsidR="00612A33" w:rsidRDefault="00612A33" w:rsidP="00E239A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14:paraId="264A51AA" w14:textId="708185CD" w:rsidR="00612A33" w:rsidRPr="00E95A21" w:rsidRDefault="00392748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Optional</w:t>
            </w:r>
          </w:p>
        </w:tc>
      </w:tr>
      <w:tr w:rsidR="00612A33" w14:paraId="3ADDF09E" w14:textId="77777777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2B176DE0" w14:textId="227225A6" w:rsidR="00612A33" w:rsidRPr="00C20A3F" w:rsidRDefault="00F23A61" w:rsidP="00D35B94">
            <w:pPr>
              <w:spacing w:before="120"/>
              <w:jc w:val="center"/>
            </w:pPr>
            <w:r w:rsidRPr="00C20A3F">
              <w:t>s</w:t>
            </w:r>
            <w:r w:rsidR="00392748" w:rsidRPr="00C20A3F">
              <w:t>hipping</w:t>
            </w:r>
          </w:p>
          <w:p w14:paraId="0CE127F0" w14:textId="585E878B" w:rsidR="00F23A61" w:rsidRDefault="00F23A61" w:rsidP="00F23A61">
            <w:pPr>
              <w:spacing w:before="120"/>
              <w:jc w:val="center"/>
            </w:pPr>
            <w:r>
              <w:rPr>
                <w:b w:val="0"/>
                <w:bCs w:val="0"/>
              </w:rPr>
              <w:t xml:space="preserve">For </w:t>
            </w:r>
            <w:r w:rsidR="006D3262">
              <w:rPr>
                <w:b w:val="0"/>
                <w:bCs w:val="0"/>
              </w:rPr>
              <w:t>shipping</w:t>
            </w:r>
            <w:r>
              <w:rPr>
                <w:b w:val="0"/>
                <w:bCs w:val="0"/>
              </w:rPr>
              <w:t xml:space="preserve"> address – the </w:t>
            </w:r>
            <w:r w:rsidR="006D3262">
              <w:rPr>
                <w:b w:val="0"/>
                <w:bCs w:val="0"/>
              </w:rPr>
              <w:t xml:space="preserve">same parameters </w:t>
            </w:r>
            <w:r w:rsidR="00C20A3F">
              <w:rPr>
                <w:b w:val="0"/>
                <w:bCs w:val="0"/>
              </w:rPr>
              <w:t>as for billing can be passed</w:t>
            </w:r>
            <w:r w:rsidR="0092476C">
              <w:rPr>
                <w:b w:val="0"/>
                <w:bCs w:val="0"/>
              </w:rPr>
              <w:t>:</w:t>
            </w:r>
          </w:p>
          <w:p w14:paraId="5D6B6EA0" w14:textId="77777777" w:rsidR="0092476C" w:rsidRDefault="0092476C" w:rsidP="00427A0D">
            <w:pPr>
              <w:pStyle w:val="ListParagraph"/>
              <w:numPr>
                <w:ilvl w:val="0"/>
                <w:numId w:val="15"/>
              </w:numPr>
              <w:spacing w:before="120"/>
              <w:rPr>
                <w:b w:val="0"/>
                <w:bCs w:val="0"/>
              </w:rPr>
            </w:pPr>
            <w:r>
              <w:t>c</w:t>
            </w:r>
            <w:r w:rsidRPr="00C20A3F">
              <w:t>ountry</w:t>
            </w:r>
          </w:p>
          <w:p w14:paraId="7D7FD653" w14:textId="77777777" w:rsidR="0092476C" w:rsidRPr="00C20A3F" w:rsidRDefault="0092476C" w:rsidP="00427A0D">
            <w:pPr>
              <w:pStyle w:val="ListParagraph"/>
              <w:numPr>
                <w:ilvl w:val="0"/>
                <w:numId w:val="15"/>
              </w:numPr>
              <w:spacing w:before="120"/>
            </w:pPr>
            <w:proofErr w:type="spellStart"/>
            <w:r w:rsidRPr="00C20A3F">
              <w:t>streetNameAndNumber</w:t>
            </w:r>
            <w:proofErr w:type="spellEnd"/>
          </w:p>
          <w:p w14:paraId="7A798D51" w14:textId="77777777" w:rsidR="0092476C" w:rsidRPr="0092476C" w:rsidRDefault="0092476C" w:rsidP="00427A0D">
            <w:pPr>
              <w:pStyle w:val="ListParagraph"/>
              <w:numPr>
                <w:ilvl w:val="0"/>
                <w:numId w:val="15"/>
              </w:numPr>
              <w:spacing w:before="120"/>
            </w:pPr>
            <w:r w:rsidRPr="00C20A3F">
              <w:t>city</w:t>
            </w:r>
          </w:p>
          <w:p w14:paraId="3D82C925" w14:textId="78B95EDF" w:rsidR="0092476C" w:rsidRPr="0092476C" w:rsidRDefault="0092476C" w:rsidP="00427A0D">
            <w:pPr>
              <w:pStyle w:val="ListParagraph"/>
              <w:numPr>
                <w:ilvl w:val="0"/>
                <w:numId w:val="15"/>
              </w:numPr>
              <w:spacing w:before="120"/>
            </w:pPr>
            <w:r w:rsidRPr="0092476C">
              <w:t>postcode</w:t>
            </w:r>
          </w:p>
          <w:p w14:paraId="798156D8" w14:textId="62607FE5" w:rsidR="00F23A61" w:rsidRDefault="00F23A61" w:rsidP="00D35B94">
            <w:pPr>
              <w:spacing w:before="120"/>
              <w:jc w:val="center"/>
              <w:rPr>
                <w:b w:val="0"/>
                <w:bCs w:val="0"/>
              </w:rPr>
            </w:pPr>
          </w:p>
        </w:tc>
        <w:tc>
          <w:tcPr>
            <w:tcW w:w="1613" w:type="dxa"/>
          </w:tcPr>
          <w:p w14:paraId="08E1DFDB" w14:textId="77777777" w:rsidR="00612A33" w:rsidRDefault="00960037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field to input shipping address details for the</w:t>
            </w:r>
            <w:r>
              <w:rPr>
                <w:b/>
                <w:bCs/>
              </w:rPr>
              <w:t xml:space="preserve"> </w:t>
            </w:r>
            <w:r w:rsidRPr="007B07EC">
              <w:t>customer if you already have it</w:t>
            </w:r>
          </w:p>
          <w:p w14:paraId="1A5BD309" w14:textId="51840372" w:rsidR="00A07D11" w:rsidRDefault="00412A1D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A07D11">
              <w:t>ountry standard:</w:t>
            </w:r>
          </w:p>
          <w:p w14:paraId="71EDA104" w14:textId="27AE158C" w:rsidR="00A07D11" w:rsidRPr="00C32B3F" w:rsidRDefault="0016540B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ISO 3166 – alpha</w:t>
            </w:r>
            <w:r w:rsidR="00412A1D">
              <w:t>-</w:t>
            </w:r>
            <w:r>
              <w:t>3 code</w:t>
            </w:r>
          </w:p>
        </w:tc>
        <w:tc>
          <w:tcPr>
            <w:tcW w:w="1371" w:type="dxa"/>
          </w:tcPr>
          <w:p w14:paraId="4446FCBB" w14:textId="16CA609B" w:rsidR="00612A33" w:rsidRPr="004652EB" w:rsidRDefault="00C20A3F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08D81236" w14:textId="77777777" w:rsidR="009B24D8" w:rsidRDefault="009B24D8" w:rsidP="009B24D8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4D8">
              <w:rPr>
                <w:b/>
                <w:bCs/>
              </w:rPr>
              <w:t>country -</w:t>
            </w:r>
            <w:r>
              <w:rPr>
                <w:b/>
                <w:bCs/>
              </w:rPr>
              <w:t xml:space="preserve"> </w:t>
            </w:r>
            <w:r w:rsidRPr="009B24D8">
              <w:t>must be 3 characters</w:t>
            </w:r>
          </w:p>
          <w:p w14:paraId="725A6986" w14:textId="01E35247" w:rsidR="00612A33" w:rsidRDefault="00612A33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14:paraId="118F207C" w14:textId="69677D94" w:rsidR="00612A33" w:rsidRPr="00E95A21" w:rsidRDefault="00392748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</w:tbl>
    <w:p w14:paraId="3CA9D726" w14:textId="77777777" w:rsidR="008C3FB2" w:rsidRPr="008C3FB2" w:rsidRDefault="008C3FB2" w:rsidP="008C3FB2"/>
    <w:p w14:paraId="35F6C51E" w14:textId="0EBCD031" w:rsidR="00010DE8" w:rsidRDefault="009E6715" w:rsidP="00EF2E22">
      <w:r>
        <w:t>*</w:t>
      </w:r>
      <w:r w:rsidR="00A836D0">
        <w:t>Please note that all above parameters have a max length of 255 symbols.</w:t>
      </w:r>
    </w:p>
    <w:p w14:paraId="0F192EA8" w14:textId="351B3BE5" w:rsidR="00010DE8" w:rsidRDefault="00010DE8" w:rsidP="00EF2E22"/>
    <w:p w14:paraId="70D58B31" w14:textId="3241759C" w:rsidR="00010DE8" w:rsidRDefault="00010DE8" w:rsidP="00EF2E22"/>
    <w:p w14:paraId="1449B42C" w14:textId="77777777" w:rsidR="00010DE8" w:rsidRPr="00EF2E22" w:rsidRDefault="00010DE8" w:rsidP="00EF2E22"/>
    <w:p w14:paraId="4C9B01F5" w14:textId="5EF62962" w:rsidR="002042BF" w:rsidRPr="002042BF" w:rsidRDefault="002F057D" w:rsidP="002042BF">
      <w:pPr>
        <w:pStyle w:val="Heading2"/>
        <w:numPr>
          <w:ilvl w:val="1"/>
          <w:numId w:val="8"/>
        </w:numPr>
        <w:rPr>
          <w:lang w:val="en-US"/>
        </w:rPr>
      </w:pPr>
      <w:r>
        <w:rPr>
          <w:lang w:val="en-US"/>
        </w:rPr>
        <w:t>R</w:t>
      </w:r>
      <w:bookmarkStart w:id="209" w:name="_Toc67583121"/>
      <w:r>
        <w:rPr>
          <w:lang w:val="en-US"/>
        </w:rPr>
        <w:t>esponse codes</w:t>
      </w:r>
      <w:bookmarkStart w:id="210" w:name="_Hlk43211140"/>
      <w:bookmarkEnd w:id="209"/>
    </w:p>
    <w:p w14:paraId="457838E8" w14:textId="6FD4AEBF" w:rsidR="000D3B02" w:rsidRDefault="00E95C62" w:rsidP="002042BF">
      <w:pPr>
        <w:pStyle w:val="Heading3"/>
        <w:numPr>
          <w:ilvl w:val="2"/>
          <w:numId w:val="8"/>
        </w:numPr>
      </w:pPr>
      <w:bookmarkStart w:id="211" w:name="_JS_SDK_Response"/>
      <w:bookmarkStart w:id="212" w:name="_Toc67583122"/>
      <w:bookmarkEnd w:id="211"/>
      <w:r>
        <w:rPr>
          <w:bCs/>
        </w:rPr>
        <w:t>iOS</w:t>
      </w:r>
      <w:r w:rsidR="008E60CD" w:rsidRPr="008E60CD">
        <w:rPr>
          <w:bCs/>
        </w:rPr>
        <w:t xml:space="preserve"> SDK</w:t>
      </w:r>
      <w:r w:rsidR="008E60CD">
        <w:rPr>
          <w:b w:val="0"/>
        </w:rPr>
        <w:t xml:space="preserve"> </w:t>
      </w:r>
      <w:r w:rsidR="002042BF">
        <w:t>R</w:t>
      </w:r>
      <w:r w:rsidR="008A524E" w:rsidRPr="000D3B02">
        <w:t>esponse code</w:t>
      </w:r>
      <w:r w:rsidR="002042BF">
        <w:t>s</w:t>
      </w:r>
      <w:r w:rsidR="008A524E" w:rsidRPr="000D3B02">
        <w:t xml:space="preserve"> and messag</w:t>
      </w:r>
      <w:r w:rsidR="008E60CD">
        <w:t>es</w:t>
      </w:r>
      <w:r w:rsidR="008A524E" w:rsidRPr="000D3B02">
        <w:t>:</w:t>
      </w:r>
      <w:bookmarkEnd w:id="210"/>
      <w:bookmarkEnd w:id="212"/>
    </w:p>
    <w:p w14:paraId="4A2D0E10" w14:textId="4AC9C6C5" w:rsidR="00E46121" w:rsidRDefault="00E46121" w:rsidP="00E46121"/>
    <w:p w14:paraId="39DB5E91" w14:textId="3628C68B" w:rsidR="00E46121" w:rsidRDefault="00E46121" w:rsidP="00E46121">
      <w:r>
        <w:t xml:space="preserve">These response codes and messages appear when there is an </w:t>
      </w:r>
      <w:r w:rsidR="002D1DF0">
        <w:t>error (</w:t>
      </w:r>
      <w:r w:rsidR="00E04C72">
        <w:t xml:space="preserve">if any of the fields are not input as expected in the </w:t>
      </w:r>
      <w:r w:rsidR="002D1DF0">
        <w:t>object</w:t>
      </w:r>
      <w:r w:rsidR="0044406A">
        <w:t xml:space="preserve"> </w:t>
      </w:r>
      <w:r w:rsidR="002D1DF0">
        <w:t>specification</w:t>
      </w:r>
      <w:r w:rsidR="00E04C72">
        <w:t>)</w:t>
      </w:r>
      <w:r>
        <w:t xml:space="preserve"> with some of the parameters on the</w:t>
      </w:r>
      <w:r w:rsidR="002D1DF0">
        <w:t xml:space="preserve"> “</w:t>
      </w:r>
      <w:proofErr w:type="spellStart"/>
      <w:proofErr w:type="gramStart"/>
      <w:r w:rsidR="002D1DF0">
        <w:t>GeideaPaymentAPI.pay”</w:t>
      </w:r>
      <w:r>
        <w:t>function</w:t>
      </w:r>
      <w:proofErr w:type="spellEnd"/>
      <w:proofErr w:type="gramEnd"/>
      <w:r>
        <w:t>:</w:t>
      </w:r>
    </w:p>
    <w:p w14:paraId="247AC362" w14:textId="4C497BF3" w:rsidR="000F49EE" w:rsidRDefault="000F49EE" w:rsidP="00E46121"/>
    <w:p w14:paraId="2049FBFD" w14:textId="77777777" w:rsidR="000F49EE" w:rsidRPr="000D3B02" w:rsidRDefault="000F49EE" w:rsidP="000F49EE">
      <w:pPr>
        <w:rPr>
          <w:rFonts w:eastAsia="Times New Roman"/>
          <w:b/>
          <w:sz w:val="30"/>
          <w:szCs w:val="24"/>
        </w:rPr>
      </w:pPr>
    </w:p>
    <w:tbl>
      <w:tblPr>
        <w:tblW w:w="90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3104"/>
        <w:gridCol w:w="3086"/>
      </w:tblGrid>
      <w:tr w:rsidR="00B269A1" w:rsidRPr="00A5243A" w14:paraId="69912EF2" w14:textId="2FA4BAE9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54EDBA" w14:textId="25CD2C38" w:rsidR="00B269A1" w:rsidRPr="00A5243A" w:rsidRDefault="00B269A1" w:rsidP="00E814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GeideaPayment</w:t>
            </w:r>
            <w:r w:rsidRPr="00A5243A">
              <w:rPr>
                <w:b/>
                <w:bCs/>
              </w:rPr>
              <w:t>SDK</w:t>
            </w:r>
            <w:proofErr w:type="spellEnd"/>
            <w:r w:rsidRPr="00A5243A">
              <w:rPr>
                <w:b/>
                <w:bCs/>
              </w:rPr>
              <w:t xml:space="preserve"> errors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30EA16" w14:textId="77777777" w:rsidR="00B269A1" w:rsidRPr="00A5243A" w:rsidRDefault="00B269A1" w:rsidP="00E81400">
            <w:pPr>
              <w:rPr>
                <w:b/>
                <w:bCs/>
              </w:rPr>
            </w:pP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5DA33E5B" w14:textId="77777777" w:rsidR="00B269A1" w:rsidRPr="00A5243A" w:rsidRDefault="00B269A1" w:rsidP="00E81400">
            <w:pPr>
              <w:rPr>
                <w:b/>
                <w:bCs/>
              </w:rPr>
            </w:pPr>
          </w:p>
        </w:tc>
      </w:tr>
      <w:tr w:rsidR="00B269A1" w:rsidRPr="00A5243A" w14:paraId="57022E06" w14:textId="5A9C0E5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C2FBC5" w14:textId="77777777" w:rsidR="00B269A1" w:rsidRPr="00A5243A" w:rsidRDefault="00B269A1" w:rsidP="00B269A1">
            <w:pPr>
              <w:rPr>
                <w:b/>
                <w:bCs/>
              </w:rPr>
            </w:pP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code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15FBA" w14:textId="77777777" w:rsidR="00B269A1" w:rsidRPr="00A5243A" w:rsidRDefault="00B269A1" w:rsidP="00B269A1">
            <w:pPr>
              <w:rPr>
                <w:b/>
                <w:bCs/>
              </w:rPr>
            </w:pP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message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2FDFCF71" w14:textId="2785F43E" w:rsidR="00B269A1" w:rsidRPr="00E81400" w:rsidRDefault="00B269A1" w:rsidP="00B269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Detailed </w:t>
            </w: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message</w:t>
            </w:r>
          </w:p>
        </w:tc>
      </w:tr>
      <w:tr w:rsidR="00B269A1" w:rsidRPr="00A5243A" w14:paraId="442A4727" w14:textId="3825EABB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AC89A7" w14:textId="77777777" w:rsidR="00B269A1" w:rsidRPr="00A5243A" w:rsidRDefault="00B269A1" w:rsidP="00B269A1">
            <w:r w:rsidRPr="00A5243A">
              <w:t>001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298D9B" w14:textId="41909113" w:rsidR="00B269A1" w:rsidRPr="00A5243A" w:rsidRDefault="00B269A1" w:rsidP="00B269A1">
            <w:r>
              <w:t>Missing</w:t>
            </w:r>
            <w:r w:rsidRPr="00A5243A">
              <w:t xml:space="preserve"> public key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1AAE91E" w14:textId="77777777" w:rsidR="00B269A1" w:rsidRDefault="00B269A1" w:rsidP="00B269A1"/>
        </w:tc>
      </w:tr>
      <w:tr w:rsidR="00B269A1" w:rsidRPr="00A5243A" w14:paraId="0DBF5D20" w14:textId="34BDEDEE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F886D3" w14:textId="77777777" w:rsidR="00B269A1" w:rsidRPr="00A5243A" w:rsidRDefault="00B269A1" w:rsidP="00B269A1">
            <w:r w:rsidRPr="00A5243A">
              <w:t>002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91674" w14:textId="67525A78" w:rsidR="00B269A1" w:rsidRPr="00A5243A" w:rsidRDefault="00B269A1" w:rsidP="00B269A1">
            <w:r>
              <w:t>Missing password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55D889E" w14:textId="77777777" w:rsidR="00B269A1" w:rsidRDefault="00B269A1" w:rsidP="00B269A1"/>
        </w:tc>
      </w:tr>
      <w:tr w:rsidR="00B269A1" w:rsidRPr="00A5243A" w14:paraId="18E5649B" w14:textId="204F085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44735" w14:textId="77777777" w:rsidR="00B269A1" w:rsidRPr="00A5243A" w:rsidRDefault="00B269A1" w:rsidP="00B269A1">
            <w:r w:rsidRPr="00A5243A">
              <w:t>003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0C60AA" w14:textId="58F7A5E5" w:rsidR="00B269A1" w:rsidRPr="00A5243A" w:rsidRDefault="00B269A1" w:rsidP="00B269A1">
            <w:r w:rsidRPr="00A5243A">
              <w:t>Invalid amount</w:t>
            </w:r>
            <w:r>
              <w:t xml:space="preserve">: 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12FFBDA9" w14:textId="66D5D2C9" w:rsidR="00B269A1" w:rsidRPr="00A5243A" w:rsidRDefault="00B269A1" w:rsidP="00B269A1">
            <w:pPr>
              <w:jc w:val="center"/>
            </w:pPr>
            <w:r>
              <w:t>Invalid amount: Amount must have maximum 2 decimals</w:t>
            </w:r>
          </w:p>
        </w:tc>
      </w:tr>
      <w:tr w:rsidR="00B269A1" w:rsidRPr="00A5243A" w14:paraId="47A8C740" w14:textId="781BBDE1" w:rsidTr="00B269A1">
        <w:trPr>
          <w:trHeight w:val="285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513D4A" w14:textId="77777777" w:rsidR="00B269A1" w:rsidRPr="00A5243A" w:rsidRDefault="00B269A1" w:rsidP="00B269A1">
            <w:r w:rsidRPr="00A5243A">
              <w:lastRenderedPageBreak/>
              <w:t>004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A91573" w14:textId="77777777" w:rsidR="00B269A1" w:rsidRPr="00A5243A" w:rsidRDefault="00B269A1" w:rsidP="00B269A1">
            <w:r w:rsidRPr="00A5243A">
              <w:t>Missing amount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B505780" w14:textId="77777777" w:rsidR="00B269A1" w:rsidRPr="00A5243A" w:rsidRDefault="00B269A1" w:rsidP="00B269A1"/>
        </w:tc>
      </w:tr>
      <w:tr w:rsidR="00B269A1" w:rsidRPr="00A5243A" w14:paraId="538BC9B3" w14:textId="34399F98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0C05C" w14:textId="77777777" w:rsidR="00B269A1" w:rsidRPr="00A5243A" w:rsidRDefault="00B269A1" w:rsidP="00B269A1">
            <w:r w:rsidRPr="00A5243A">
              <w:t>005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1068A8" w14:textId="22701125" w:rsidR="00B269A1" w:rsidRPr="00A5243A" w:rsidRDefault="00B269A1" w:rsidP="00B269A1">
            <w:r>
              <w:t>Invalid currency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1AC58BF" w14:textId="4B00256F" w:rsidR="00B269A1" w:rsidRDefault="00B269A1" w:rsidP="00B269A1">
            <w:pPr>
              <w:jc w:val="center"/>
            </w:pPr>
            <w:r>
              <w:t>Invalid currency: Currency must have exactly 3 letters</w:t>
            </w:r>
          </w:p>
        </w:tc>
      </w:tr>
      <w:tr w:rsidR="00B269A1" w:rsidRPr="00A5243A" w14:paraId="43C1DFF7" w14:textId="6BD558A6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5BB9C" w14:textId="77777777" w:rsidR="00B269A1" w:rsidRPr="00A5243A" w:rsidRDefault="00B269A1" w:rsidP="00B269A1">
            <w:r w:rsidRPr="00A5243A">
              <w:t>006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BB1283" w14:textId="77777777" w:rsidR="00B269A1" w:rsidRPr="00A5243A" w:rsidRDefault="00B269A1" w:rsidP="00B269A1">
            <w:r w:rsidRPr="00A5243A">
              <w:t>Missing currency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2B6BA29" w14:textId="77777777" w:rsidR="00B269A1" w:rsidRPr="00A5243A" w:rsidRDefault="00B269A1" w:rsidP="00B269A1"/>
        </w:tc>
      </w:tr>
      <w:tr w:rsidR="00B269A1" w:rsidRPr="00A5243A" w14:paraId="6DD2A170" w14:textId="6710996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B9DF4B" w14:textId="77777777" w:rsidR="00B269A1" w:rsidRPr="00A5243A" w:rsidRDefault="00B269A1" w:rsidP="00B269A1">
            <w:r w:rsidRPr="00A5243A">
              <w:t>007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B834EA" w14:textId="1C1BEC6D" w:rsidR="00B269A1" w:rsidRPr="00A5243A" w:rsidRDefault="00B269A1" w:rsidP="00B269A1">
            <w:r>
              <w:t>Invalid CVV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02DABF0C" w14:textId="13D786E7" w:rsidR="00B269A1" w:rsidRDefault="00B269A1" w:rsidP="00B269A1">
            <w:pPr>
              <w:jc w:val="center"/>
            </w:pPr>
            <w:r>
              <w:t>Invalid CVV: CV must have 3 or 4 digits</w:t>
            </w:r>
          </w:p>
        </w:tc>
      </w:tr>
      <w:tr w:rsidR="00B269A1" w:rsidRPr="00A5243A" w14:paraId="7B4FD926" w14:textId="1CDFD7A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3FB529" w14:textId="04D7C522" w:rsidR="00B269A1" w:rsidRPr="00A5243A" w:rsidRDefault="00B269A1" w:rsidP="00B269A1">
            <w:r w:rsidRPr="00A5243A">
              <w:t>00</w:t>
            </w:r>
            <w:r>
              <w:t>8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15B1B9" w14:textId="12142B2B" w:rsidR="00B269A1" w:rsidRDefault="00B269A1" w:rsidP="00B269A1">
            <w:r>
              <w:t>Missing CVV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261B0AF" w14:textId="1EB1535B" w:rsidR="00B269A1" w:rsidRDefault="00B269A1" w:rsidP="00B269A1">
            <w:pPr>
              <w:jc w:val="center"/>
            </w:pPr>
          </w:p>
        </w:tc>
      </w:tr>
      <w:tr w:rsidR="00B269A1" w:rsidRPr="00A5243A" w14:paraId="0719F2F7" w14:textId="08C41A32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883AE0" w14:textId="77777777" w:rsidR="00B269A1" w:rsidRPr="00A5243A" w:rsidRDefault="00B269A1" w:rsidP="00B269A1">
            <w:r w:rsidRPr="00A5243A">
              <w:t>009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478083" w14:textId="30396FAA" w:rsidR="00B269A1" w:rsidRPr="00A5243A" w:rsidRDefault="00B269A1" w:rsidP="00B269A1">
            <w:r w:rsidRPr="00A5243A">
              <w:t>Invalid </w:t>
            </w:r>
            <w:proofErr w:type="spellStart"/>
            <w:r>
              <w:t>callback</w:t>
            </w:r>
            <w:proofErr w:type="spellEnd"/>
            <w:r>
              <w:t xml:space="preserve"> URL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662DA3DD" w14:textId="7140D9E0" w:rsidR="00B269A1" w:rsidRPr="00A5243A" w:rsidRDefault="00B269A1" w:rsidP="00B269A1">
            <w:pPr>
              <w:jc w:val="center"/>
            </w:pPr>
            <w:r w:rsidRPr="00A5243A">
              <w:t>Invalid </w:t>
            </w:r>
            <w:proofErr w:type="spellStart"/>
            <w:r>
              <w:t>callback</w:t>
            </w:r>
            <w:proofErr w:type="spellEnd"/>
            <w:r>
              <w:t xml:space="preserve"> URL: </w:t>
            </w:r>
            <w:proofErr w:type="spellStart"/>
            <w:r>
              <w:t>Callback</w:t>
            </w:r>
            <w:proofErr w:type="spellEnd"/>
            <w:r>
              <w:t xml:space="preserve"> must have a valid URL format</w:t>
            </w:r>
          </w:p>
        </w:tc>
      </w:tr>
      <w:tr w:rsidR="00B269A1" w:rsidRPr="00A5243A" w14:paraId="6DA32488" w14:textId="16FA7E6A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74C4CE" w14:textId="77777777" w:rsidR="00B269A1" w:rsidRPr="00A5243A" w:rsidRDefault="00B269A1" w:rsidP="00B269A1">
            <w:r w:rsidRPr="00A5243A">
              <w:t>011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AEF969" w14:textId="179F5579" w:rsidR="00B269A1" w:rsidRPr="00A5243A" w:rsidRDefault="00B269A1" w:rsidP="00B269A1">
            <w:bookmarkStart w:id="213" w:name="OLE_LINK78"/>
            <w:bookmarkStart w:id="214" w:name="OLE_LINK79"/>
            <w:r w:rsidRPr="00A5243A">
              <w:t>Invalid </w:t>
            </w:r>
            <w:r>
              <w:t>billing country code</w:t>
            </w:r>
            <w:bookmarkEnd w:id="213"/>
            <w:bookmarkEnd w:id="214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2D069B3" w14:textId="45D850A8" w:rsidR="00B269A1" w:rsidRPr="00A5243A" w:rsidRDefault="00B269A1" w:rsidP="00B269A1">
            <w:pPr>
              <w:jc w:val="center"/>
            </w:pPr>
            <w:r w:rsidRPr="00A5243A">
              <w:t>Invalid </w:t>
            </w:r>
            <w:r>
              <w:t>billing country code: Country Code must have exactly 3 letters and supported</w:t>
            </w:r>
          </w:p>
        </w:tc>
      </w:tr>
      <w:tr w:rsidR="00B269A1" w:rsidRPr="00A5243A" w14:paraId="50735726" w14:textId="77777777" w:rsidTr="00B269A1">
        <w:trPr>
          <w:trHeight w:val="1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41E572" w14:textId="77777777" w:rsidR="00B269A1" w:rsidRDefault="00B269A1" w:rsidP="00B269A1">
            <w:r>
              <w:t>012</w:t>
            </w:r>
          </w:p>
          <w:p w14:paraId="7D594FE2" w14:textId="53F947BC" w:rsidR="00B269A1" w:rsidRPr="00A5243A" w:rsidRDefault="00B269A1" w:rsidP="00B269A1">
            <w:pPr>
              <w:jc w:val="center"/>
            </w:pP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5A8623" w14:textId="38E17D83" w:rsidR="00B269A1" w:rsidRPr="00A5243A" w:rsidRDefault="00B269A1" w:rsidP="00B269A1">
            <w:r w:rsidRPr="00A5243A">
              <w:t>Invalid </w:t>
            </w:r>
            <w:r>
              <w:t>shipping country code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9D8E26E" w14:textId="006A331C" w:rsidR="00B269A1" w:rsidRPr="00A5243A" w:rsidRDefault="00B269A1" w:rsidP="00B269A1">
            <w:pPr>
              <w:jc w:val="center"/>
            </w:pPr>
            <w:r w:rsidRPr="00A5243A">
              <w:t>Invalid </w:t>
            </w:r>
            <w:r>
              <w:t>shipping country code: Country Code must have exactly 3 letters and supported</w:t>
            </w:r>
          </w:p>
        </w:tc>
      </w:tr>
      <w:tr w:rsidR="00B269A1" w:rsidRPr="00A5243A" w14:paraId="31F83ED3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591E46" w14:textId="0085AACB" w:rsidR="00B269A1" w:rsidRDefault="00B269A1" w:rsidP="00B269A1">
            <w:r>
              <w:t>013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EB1A0D" w14:textId="681D17E1" w:rsidR="00B269A1" w:rsidRPr="00A5243A" w:rsidRDefault="00B269A1" w:rsidP="00B269A1">
            <w:r>
              <w:t>Missing Card holder name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7534E86" w14:textId="77777777" w:rsidR="00B269A1" w:rsidRPr="00A5243A" w:rsidRDefault="00B269A1" w:rsidP="00B269A1"/>
        </w:tc>
      </w:tr>
      <w:tr w:rsidR="00B269A1" w:rsidRPr="00A5243A" w14:paraId="5E528329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04BD58" w14:textId="02D2F634" w:rsidR="00B269A1" w:rsidRDefault="00B269A1" w:rsidP="00B269A1">
            <w:r>
              <w:t>014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5E0C996" w14:textId="371AAA0D" w:rsidR="00B269A1" w:rsidRPr="00A5243A" w:rsidRDefault="00B269A1" w:rsidP="00B269A1">
            <w:r>
              <w:t>Missing card number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BA2598E" w14:textId="77777777" w:rsidR="00B269A1" w:rsidRPr="00A5243A" w:rsidRDefault="00B269A1" w:rsidP="00B269A1"/>
        </w:tc>
      </w:tr>
      <w:tr w:rsidR="00B269A1" w:rsidRPr="00A5243A" w14:paraId="09A95DC1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3654ED" w14:textId="346852A7" w:rsidR="00B269A1" w:rsidRDefault="00B269A1" w:rsidP="00B269A1">
            <w:r>
              <w:t>015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64C58B" w14:textId="000DD01B" w:rsidR="00B269A1" w:rsidRPr="00A5243A" w:rsidRDefault="00B269A1" w:rsidP="00B269A1">
            <w:r>
              <w:t xml:space="preserve">Invalid </w:t>
            </w:r>
            <w:proofErr w:type="spellStart"/>
            <w:r>
              <w:t>expiryMonth</w:t>
            </w:r>
            <w:proofErr w:type="spellEnd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6FB16E0" w14:textId="0CF1E7F8" w:rsidR="00B269A1" w:rsidRPr="00A5243A" w:rsidRDefault="00B269A1" w:rsidP="00B269A1">
            <w:pPr>
              <w:jc w:val="center"/>
            </w:pPr>
            <w:r>
              <w:t xml:space="preserve">Invalid expiry month: Must </w:t>
            </w:r>
            <w:r w:rsidR="00C056B9">
              <w:t>be</w:t>
            </w:r>
            <w:r>
              <w:t xml:space="preserve"> a digit from 1 to 12</w:t>
            </w:r>
          </w:p>
        </w:tc>
      </w:tr>
      <w:tr w:rsidR="00B269A1" w:rsidRPr="00A5243A" w14:paraId="7DFC3531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6F6EAE" w14:textId="0B398A52" w:rsidR="00B269A1" w:rsidRDefault="00B269A1" w:rsidP="00B269A1">
            <w:r>
              <w:t>016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F600F3" w14:textId="77AA37F9" w:rsidR="00B269A1" w:rsidRPr="00A5243A" w:rsidRDefault="00B269A1" w:rsidP="00B269A1">
            <w:bookmarkStart w:id="215" w:name="OLE_LINK80"/>
            <w:r>
              <w:t>Invalid email address</w:t>
            </w:r>
            <w:bookmarkEnd w:id="215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B8F27F2" w14:textId="582BC584" w:rsidR="00B269A1" w:rsidRPr="00A5243A" w:rsidRDefault="00B269A1" w:rsidP="00B269A1">
            <w:pPr>
              <w:jc w:val="center"/>
            </w:pPr>
            <w:r>
              <w:t>Invalid email address: Email address must be valid</w:t>
            </w:r>
          </w:p>
        </w:tc>
      </w:tr>
      <w:tr w:rsidR="00B269A1" w:rsidRPr="00A5243A" w14:paraId="5013CC65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00AA4B" w14:textId="1938CEF0" w:rsidR="00B269A1" w:rsidRDefault="00B269A1" w:rsidP="00B269A1">
            <w:r>
              <w:t>017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91B498" w14:textId="1295D404" w:rsidR="00B269A1" w:rsidRPr="00A5243A" w:rsidRDefault="00B269A1" w:rsidP="00B269A1">
            <w:r>
              <w:t xml:space="preserve">Invalid </w:t>
            </w:r>
            <w:proofErr w:type="spellStart"/>
            <w:r>
              <w:t>expiryYear</w:t>
            </w:r>
            <w:proofErr w:type="spellEnd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1CA11A5" w14:textId="1132D175" w:rsidR="00B269A1" w:rsidRPr="00A5243A" w:rsidRDefault="00B269A1" w:rsidP="00B269A1">
            <w:pPr>
              <w:jc w:val="center"/>
            </w:pPr>
            <w:bookmarkStart w:id="216" w:name="OLE_LINK29"/>
            <w:bookmarkStart w:id="217" w:name="OLE_LINK30"/>
            <w:bookmarkStart w:id="218" w:name="OLE_LINK31"/>
            <w:r>
              <w:t xml:space="preserve">Invalid expiry year: Must </w:t>
            </w:r>
            <w:r w:rsidR="00C056B9">
              <w:t>be</w:t>
            </w:r>
            <w:r>
              <w:t xml:space="preserve"> a digit from 1 to 99</w:t>
            </w:r>
            <w:bookmarkEnd w:id="216"/>
            <w:bookmarkEnd w:id="217"/>
            <w:bookmarkEnd w:id="218"/>
          </w:p>
        </w:tc>
      </w:tr>
      <w:tr w:rsidR="003F67C0" w:rsidRPr="00A5243A" w14:paraId="2EAEAA6A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2EA463" w14:textId="5DD3EE98" w:rsidR="003F67C0" w:rsidRDefault="003F67C0" w:rsidP="003F67C0">
            <w:r>
              <w:t>018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656AEA" w14:textId="681D0D70" w:rsidR="003F67C0" w:rsidRDefault="003F67C0" w:rsidP="003F67C0">
            <w:r>
              <w:t>Invalid billing address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3C38412" w14:textId="2F0EF0FB" w:rsidR="003F67C0" w:rsidRPr="003F67C0" w:rsidRDefault="003F67C0" w:rsidP="003F67C0">
            <w:pPr>
              <w:jc w:val="center"/>
              <w:rPr>
                <w:rFonts w:asciiTheme="minorHAnsi" w:hAnsiTheme="minorHAnsi" w:cstheme="minorHAnsi"/>
                <w:color w:val="C41A16"/>
              </w:rPr>
            </w:pPr>
            <w:bookmarkStart w:id="219" w:name="OLE_LINK32"/>
            <w:bookmarkStart w:id="220" w:name="OLE_LINK33"/>
            <w:r>
              <w:t>Invalid billing address: All fields must have maximum 255 characters</w:t>
            </w:r>
            <w:bookmarkEnd w:id="219"/>
            <w:bookmarkEnd w:id="220"/>
          </w:p>
        </w:tc>
      </w:tr>
      <w:tr w:rsidR="003F67C0" w:rsidRPr="00A5243A" w14:paraId="4BFA44F6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8FDAA3" w14:textId="76A6193D" w:rsidR="003F67C0" w:rsidRDefault="003F67C0" w:rsidP="003F67C0">
            <w:r>
              <w:t>019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C37D1A" w14:textId="13658272" w:rsidR="003F67C0" w:rsidRDefault="003F67C0" w:rsidP="003F67C0">
            <w:r>
              <w:t>Invalid shipping address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40A318C6" w14:textId="0E6E47B0" w:rsidR="003F67C0" w:rsidRPr="003F67C0" w:rsidRDefault="003F67C0" w:rsidP="003F67C0">
            <w:pPr>
              <w:jc w:val="center"/>
              <w:rPr>
                <w:rFonts w:asciiTheme="minorHAnsi" w:hAnsiTheme="minorHAnsi" w:cstheme="minorHAnsi"/>
              </w:rPr>
            </w:pPr>
            <w:r>
              <w:t>Invalid shipping address: All fields must have maximum 255 characters</w:t>
            </w:r>
          </w:p>
        </w:tc>
      </w:tr>
    </w:tbl>
    <w:p w14:paraId="660DF855" w14:textId="047B3BB3" w:rsidR="00F6535E" w:rsidRDefault="00F6535E" w:rsidP="00F6535E"/>
    <w:p w14:paraId="06ADF7E8" w14:textId="77777777" w:rsidR="000D60BD" w:rsidRPr="00F6535E" w:rsidRDefault="000D60BD" w:rsidP="00F6535E"/>
    <w:p w14:paraId="61248505" w14:textId="6983A003" w:rsidR="00911804" w:rsidRDefault="00E95C62" w:rsidP="00911804">
      <w:pPr>
        <w:pStyle w:val="Heading3"/>
        <w:numPr>
          <w:ilvl w:val="2"/>
          <w:numId w:val="8"/>
        </w:numPr>
        <w:rPr>
          <w:bCs/>
        </w:rPr>
      </w:pPr>
      <w:bookmarkStart w:id="221" w:name="_Toc67583123"/>
      <w:proofErr w:type="spellStart"/>
      <w:r>
        <w:rPr>
          <w:bCs/>
        </w:rPr>
        <w:t>Geidea</w:t>
      </w:r>
      <w:proofErr w:type="spellEnd"/>
      <w:r>
        <w:rPr>
          <w:bCs/>
        </w:rPr>
        <w:t xml:space="preserve"> Payment</w:t>
      </w:r>
      <w:r w:rsidR="00911804">
        <w:rPr>
          <w:bCs/>
        </w:rPr>
        <w:t xml:space="preserve"> </w:t>
      </w:r>
      <w:r w:rsidR="00911804" w:rsidRPr="00911804">
        <w:rPr>
          <w:bCs/>
        </w:rPr>
        <w:t>Response codes and messages:</w:t>
      </w:r>
      <w:bookmarkEnd w:id="221"/>
    </w:p>
    <w:p w14:paraId="59A17DFC" w14:textId="236B038A" w:rsidR="00FE61BE" w:rsidRDefault="00FE61BE" w:rsidP="00FE61B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137"/>
        <w:gridCol w:w="4005"/>
      </w:tblGrid>
      <w:tr w:rsidR="0052481A" w:rsidRPr="0052481A" w14:paraId="7F2DB04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3B732C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lastRenderedPageBreak/>
              <w:t>Response code groups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BE4F9A" w14:textId="77777777" w:rsidR="0052481A" w:rsidRPr="0052481A" w:rsidRDefault="0052481A" w:rsidP="0052481A"/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00A102" w14:textId="77777777" w:rsidR="0052481A" w:rsidRPr="0052481A" w:rsidRDefault="0052481A" w:rsidP="0052481A"/>
        </w:tc>
      </w:tr>
      <w:tr w:rsidR="0052481A" w:rsidRPr="0052481A" w14:paraId="0AD533F6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D16D5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5D5822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0AF7E7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Description</w:t>
            </w:r>
          </w:p>
        </w:tc>
      </w:tr>
      <w:tr w:rsidR="0052481A" w:rsidRPr="0052481A" w14:paraId="131C42F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370C15" w14:textId="77777777" w:rsidR="0052481A" w:rsidRPr="0052481A" w:rsidRDefault="0052481A" w:rsidP="0052481A">
            <w:r w:rsidRPr="0052481A">
              <w:t>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D73F72" w14:textId="77777777" w:rsidR="0052481A" w:rsidRPr="0052481A" w:rsidRDefault="0052481A" w:rsidP="0052481A">
            <w:r w:rsidRPr="0052481A">
              <w:t>Success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A9CCA2" w14:textId="77777777" w:rsidR="0052481A" w:rsidRPr="0052481A" w:rsidRDefault="0052481A" w:rsidP="0052481A">
            <w:r w:rsidRPr="0052481A">
              <w:t>Success</w:t>
            </w:r>
          </w:p>
        </w:tc>
      </w:tr>
      <w:tr w:rsidR="0052481A" w:rsidRPr="0052481A" w14:paraId="4A33BD3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2991C" w14:textId="77777777" w:rsidR="0052481A" w:rsidRPr="0052481A" w:rsidRDefault="0052481A" w:rsidP="0052481A">
            <w:r w:rsidRPr="0052481A">
              <w:t>100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F89FAA" w14:textId="77777777" w:rsidR="0052481A" w:rsidRPr="0052481A" w:rsidRDefault="0052481A" w:rsidP="0052481A">
            <w:r w:rsidRPr="0052481A">
              <w:t>General error - Payment was not successful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120417" w14:textId="77777777" w:rsidR="0052481A" w:rsidRPr="0052481A" w:rsidRDefault="0052481A" w:rsidP="0052481A">
            <w:r w:rsidRPr="0052481A">
              <w:t>General error - when the error is outside of the error list</w:t>
            </w:r>
          </w:p>
        </w:tc>
      </w:tr>
      <w:tr w:rsidR="0052481A" w:rsidRPr="0052481A" w14:paraId="4D06AEC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EE1502" w14:textId="77777777" w:rsidR="0052481A" w:rsidRPr="0052481A" w:rsidRDefault="0052481A" w:rsidP="0052481A">
            <w:r w:rsidRPr="0052481A">
              <w:t>200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A8D281" w14:textId="77777777" w:rsidR="0052481A" w:rsidRPr="0052481A" w:rsidRDefault="0052481A" w:rsidP="0052481A">
            <w:r w:rsidRPr="0052481A">
              <w:t>Payment validation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08477" w14:textId="77777777" w:rsidR="0052481A" w:rsidRPr="0052481A" w:rsidRDefault="0052481A" w:rsidP="0052481A">
            <w:r w:rsidRPr="0052481A">
              <w:t xml:space="preserve">Initial backend validation error (card number, </w:t>
            </w:r>
            <w:proofErr w:type="spellStart"/>
            <w:r w:rsidRPr="0052481A">
              <w:t>luhn</w:t>
            </w:r>
            <w:proofErr w:type="spellEnd"/>
            <w:r w:rsidRPr="0052481A">
              <w:t xml:space="preserve"> check, etc)</w:t>
            </w:r>
          </w:p>
        </w:tc>
      </w:tr>
      <w:tr w:rsidR="0052481A" w:rsidRPr="0052481A" w14:paraId="56EB3C3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B271D" w14:textId="77777777" w:rsidR="0052481A" w:rsidRPr="0052481A" w:rsidRDefault="0052481A" w:rsidP="0052481A">
            <w:r w:rsidRPr="0052481A">
              <w:t>300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C846D1" w14:textId="77777777" w:rsidR="0052481A" w:rsidRPr="0052481A" w:rsidRDefault="0052481A" w:rsidP="0052481A">
            <w:r w:rsidRPr="0052481A">
              <w:t>3DS authentication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51C47A" w14:textId="77777777" w:rsidR="0052481A" w:rsidRPr="0052481A" w:rsidRDefault="0052481A" w:rsidP="0052481A">
            <w:r w:rsidRPr="0052481A">
              <w:t>3DS errors</w:t>
            </w:r>
          </w:p>
        </w:tc>
      </w:tr>
      <w:tr w:rsidR="0052481A" w:rsidRPr="0052481A" w14:paraId="025D0F8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2A151" w14:textId="77777777" w:rsidR="0052481A" w:rsidRPr="0052481A" w:rsidRDefault="0052481A" w:rsidP="0052481A">
            <w:r w:rsidRPr="0052481A">
              <w:t>400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A359E5" w14:textId="77777777" w:rsidR="0052481A" w:rsidRPr="0052481A" w:rsidRDefault="0052481A" w:rsidP="0052481A">
            <w:r w:rsidRPr="0052481A">
              <w:t>Payment authorization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BC8C3E" w14:textId="77777777" w:rsidR="0052481A" w:rsidRPr="0052481A" w:rsidRDefault="0052481A" w:rsidP="0052481A">
            <w:r w:rsidRPr="0052481A">
              <w:t>Authorize operation errors</w:t>
            </w:r>
          </w:p>
        </w:tc>
      </w:tr>
      <w:tr w:rsidR="0052481A" w:rsidRPr="0052481A" w14:paraId="29E36E89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286755" w14:textId="77777777" w:rsidR="0052481A" w:rsidRPr="0052481A" w:rsidRDefault="0052481A" w:rsidP="0052481A">
            <w:r w:rsidRPr="0052481A">
              <w:t>500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110CCF" w14:textId="77777777" w:rsidR="0052481A" w:rsidRPr="0052481A" w:rsidRDefault="0052481A" w:rsidP="0052481A">
            <w:r w:rsidRPr="0052481A">
              <w:t>Payment capture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254561" w14:textId="77777777" w:rsidR="0052481A" w:rsidRPr="0052481A" w:rsidRDefault="0052481A" w:rsidP="0052481A">
            <w:r w:rsidRPr="0052481A">
              <w:t>Capture operation errors</w:t>
            </w:r>
          </w:p>
        </w:tc>
      </w:tr>
      <w:tr w:rsidR="0052481A" w:rsidRPr="0052481A" w14:paraId="58BBDDB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143E83" w14:textId="77777777" w:rsidR="0052481A" w:rsidRPr="0052481A" w:rsidRDefault="0052481A" w:rsidP="0052481A">
            <w:r w:rsidRPr="0052481A">
              <w:t>600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AED8AB" w14:textId="77777777" w:rsidR="0052481A" w:rsidRPr="0052481A" w:rsidRDefault="0052481A" w:rsidP="0052481A">
            <w:r w:rsidRPr="0052481A">
              <w:t>Payment blocked by gateway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AF0FD" w14:textId="77777777" w:rsidR="0052481A" w:rsidRPr="0052481A" w:rsidRDefault="0052481A" w:rsidP="0052481A">
            <w:r w:rsidRPr="0052481A">
              <w:t>Filter service errors</w:t>
            </w:r>
          </w:p>
        </w:tc>
      </w:tr>
      <w:tr w:rsidR="0052481A" w:rsidRPr="0052481A" w14:paraId="2A923466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5C472" w14:textId="77777777" w:rsidR="0052481A" w:rsidRPr="0052481A" w:rsidRDefault="0052481A" w:rsidP="0052481A">
            <w:r w:rsidRPr="0052481A">
              <w:t>700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BE29C6" w14:textId="77777777" w:rsidR="0052481A" w:rsidRPr="0052481A" w:rsidRDefault="0052481A" w:rsidP="0052481A">
            <w:r w:rsidRPr="0052481A">
              <w:t>Payment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555B0A" w14:textId="77777777" w:rsidR="0052481A" w:rsidRPr="0052481A" w:rsidRDefault="0052481A" w:rsidP="0052481A">
            <w:r w:rsidRPr="0052481A">
              <w:t>Pay operation errors</w:t>
            </w:r>
          </w:p>
        </w:tc>
      </w:tr>
      <w:tr w:rsidR="0052481A" w:rsidRPr="0052481A" w14:paraId="6EDB9707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F0F583" w14:textId="77777777" w:rsidR="0052481A" w:rsidRPr="0052481A" w:rsidRDefault="0052481A" w:rsidP="0052481A">
            <w:r w:rsidRPr="0052481A">
              <w:t>800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76EDE" w14:textId="77777777" w:rsidR="0052481A" w:rsidRPr="0052481A" w:rsidRDefault="0052481A" w:rsidP="0052481A">
            <w:r w:rsidRPr="0052481A">
              <w:t>Refund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35110A" w14:textId="77777777" w:rsidR="0052481A" w:rsidRPr="0052481A" w:rsidRDefault="0052481A" w:rsidP="0052481A">
            <w:r w:rsidRPr="0052481A">
              <w:t>Refund operation errors</w:t>
            </w:r>
          </w:p>
        </w:tc>
      </w:tr>
    </w:tbl>
    <w:p w14:paraId="793DE50B" w14:textId="77777777" w:rsidR="0052481A" w:rsidRPr="0052481A" w:rsidRDefault="0052481A" w:rsidP="0052481A"/>
    <w:p w14:paraId="5688E0CA" w14:textId="207B6D46" w:rsidR="0052481A" w:rsidRPr="0052481A" w:rsidRDefault="0052481A" w:rsidP="0052481A">
      <w:r w:rsidRPr="0052481A">
        <w:rPr>
          <w:b/>
          <w:bCs/>
        </w:rPr>
        <w:t>Detailed response code and message groups:</w:t>
      </w:r>
      <w:r w:rsidRPr="0052481A">
        <w:br/>
      </w:r>
    </w:p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6554"/>
      </w:tblGrid>
      <w:tr w:rsidR="0052481A" w:rsidRPr="0052481A" w14:paraId="7F6AFCCA" w14:textId="77777777" w:rsidTr="00FD4E82">
        <w:trPr>
          <w:gridAfter w:val="1"/>
          <w:trHeight w:val="28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C2480B8" w14:textId="77777777" w:rsidR="0052481A" w:rsidRPr="0052481A" w:rsidRDefault="0052481A" w:rsidP="0052481A">
            <w:pPr>
              <w:divId w:val="246305962"/>
              <w:rPr>
                <w:b/>
                <w:bCs/>
              </w:rPr>
            </w:pPr>
            <w:r w:rsidRPr="0052481A">
              <w:rPr>
                <w:b/>
                <w:bCs/>
              </w:rPr>
              <w:t>Success group (000)</w:t>
            </w:r>
          </w:p>
        </w:tc>
      </w:tr>
      <w:tr w:rsidR="0052481A" w:rsidRPr="0052481A" w14:paraId="6983CE7B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0CB71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3983D7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4D8B8DEA" w14:textId="77777777" w:rsidTr="00FD4E82">
        <w:trPr>
          <w:trHeight w:val="2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53CCC" w14:textId="77777777" w:rsidR="0052481A" w:rsidRPr="0052481A" w:rsidRDefault="0052481A" w:rsidP="0052481A">
            <w:r w:rsidRPr="0052481A">
              <w:t>000.000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A181A" w14:textId="77777777" w:rsidR="0052481A" w:rsidRPr="0052481A" w:rsidRDefault="0052481A" w:rsidP="0052481A">
            <w:r w:rsidRPr="0052481A">
              <w:t>Your transaction was successful</w:t>
            </w:r>
          </w:p>
        </w:tc>
      </w:tr>
      <w:tr w:rsidR="0052481A" w:rsidRPr="0052481A" w14:paraId="34EB5277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D021BF" w14:textId="77777777" w:rsidR="0052481A" w:rsidRPr="0052481A" w:rsidRDefault="0052481A" w:rsidP="0052481A">
            <w:r w:rsidRPr="0052481A">
              <w:t>000.001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AB9120" w14:textId="77777777" w:rsidR="0052481A" w:rsidRPr="0052481A" w:rsidRDefault="0052481A" w:rsidP="0052481A">
            <w:r w:rsidRPr="0052481A">
              <w:t>Your transaction was successful - proceed without 3DS verification code</w:t>
            </w:r>
          </w:p>
        </w:tc>
      </w:tr>
      <w:tr w:rsidR="0052481A" w:rsidRPr="0052481A" w14:paraId="4347CFED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C770E7" w14:textId="77777777" w:rsidR="0052481A" w:rsidRPr="0052481A" w:rsidRDefault="0052481A" w:rsidP="0052481A">
            <w:r w:rsidRPr="0052481A">
              <w:t>000.002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3274E" w14:textId="77777777" w:rsidR="0052481A" w:rsidRPr="0052481A" w:rsidRDefault="0052481A" w:rsidP="0052481A">
            <w:r w:rsidRPr="0052481A">
              <w:t>Your transaction was successful - proceed with 3DS verification code</w:t>
            </w:r>
          </w:p>
        </w:tc>
      </w:tr>
    </w:tbl>
    <w:p w14:paraId="350082DA" w14:textId="086199C9" w:rsidR="0052481A" w:rsidRPr="0052481A" w:rsidRDefault="0052481A" w:rsidP="0052481A"/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5493"/>
      </w:tblGrid>
      <w:tr w:rsidR="0052481A" w:rsidRPr="0052481A" w14:paraId="1A30AA3F" w14:textId="77777777" w:rsidTr="00FD4E82">
        <w:trPr>
          <w:trHeight w:val="291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FA8B12C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General error group (100)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5A1C5DE" w14:textId="38BFD63C" w:rsidR="0052481A" w:rsidRPr="0052481A" w:rsidRDefault="0052481A" w:rsidP="0052481A">
            <w:pPr>
              <w:rPr>
                <w:b/>
                <w:bCs/>
              </w:rPr>
            </w:pPr>
          </w:p>
        </w:tc>
      </w:tr>
      <w:tr w:rsidR="0052481A" w:rsidRPr="0052481A" w14:paraId="7B6362D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FE922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9FAAA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6971108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D3FAEC" w14:textId="77777777" w:rsidR="0052481A" w:rsidRPr="0052481A" w:rsidRDefault="0052481A" w:rsidP="0052481A">
            <w:r w:rsidRPr="0052481A">
              <w:t>100.001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4DEC5B" w14:textId="77777777" w:rsidR="0052481A" w:rsidRPr="0052481A" w:rsidRDefault="0052481A" w:rsidP="0052481A">
            <w:r w:rsidRPr="0052481A">
              <w:t>HSM invalid input fields</w:t>
            </w:r>
          </w:p>
        </w:tc>
      </w:tr>
      <w:tr w:rsidR="0052481A" w:rsidRPr="0052481A" w14:paraId="15BC2ACE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346EF" w14:textId="77777777" w:rsidR="0052481A" w:rsidRPr="0052481A" w:rsidRDefault="0052481A" w:rsidP="0052481A">
            <w:r w:rsidRPr="0052481A">
              <w:t>100.002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151464" w14:textId="77777777" w:rsidR="0052481A" w:rsidRPr="0052481A" w:rsidRDefault="0052481A" w:rsidP="0052481A">
            <w:r w:rsidRPr="0052481A">
              <w:t>Encrypt failed, invalid data</w:t>
            </w:r>
          </w:p>
        </w:tc>
      </w:tr>
      <w:tr w:rsidR="0052481A" w:rsidRPr="0052481A" w14:paraId="17304D59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C2D8A8" w14:textId="77777777" w:rsidR="0052481A" w:rsidRPr="0052481A" w:rsidRDefault="0052481A" w:rsidP="0052481A">
            <w:r w:rsidRPr="0052481A">
              <w:lastRenderedPageBreak/>
              <w:t>100.003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FE8B3C" w14:textId="77777777" w:rsidR="0052481A" w:rsidRPr="0052481A" w:rsidRDefault="0052481A" w:rsidP="0052481A">
            <w:r w:rsidRPr="0052481A">
              <w:t>Decrypt failed, invalid key</w:t>
            </w:r>
          </w:p>
        </w:tc>
      </w:tr>
      <w:tr w:rsidR="0052481A" w:rsidRPr="0052481A" w14:paraId="01306BA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140CED" w14:textId="77777777" w:rsidR="0052481A" w:rsidRPr="0052481A" w:rsidRDefault="0052481A" w:rsidP="0052481A">
            <w:r w:rsidRPr="0052481A">
              <w:t>100.004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09F6A" w14:textId="77777777" w:rsidR="0052481A" w:rsidRPr="0052481A" w:rsidRDefault="0052481A" w:rsidP="0052481A">
            <w:r w:rsidRPr="0052481A">
              <w:t>Decrypt failed, invalid data</w:t>
            </w:r>
          </w:p>
        </w:tc>
      </w:tr>
      <w:tr w:rsidR="0052481A" w:rsidRPr="0052481A" w14:paraId="7E91E679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9E4D04" w14:textId="77777777" w:rsidR="0052481A" w:rsidRPr="0052481A" w:rsidRDefault="0052481A" w:rsidP="0052481A">
            <w:r w:rsidRPr="0052481A">
              <w:t>100.005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FD7583" w14:textId="77777777" w:rsidR="0052481A" w:rsidRPr="0052481A" w:rsidRDefault="0052481A" w:rsidP="0052481A">
            <w:r w:rsidRPr="0052481A">
              <w:t>Decrypt failed, wrong data-key combination</w:t>
            </w:r>
          </w:p>
        </w:tc>
      </w:tr>
      <w:tr w:rsidR="0052481A" w:rsidRPr="0052481A" w14:paraId="4C922E3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39F87" w14:textId="77777777" w:rsidR="0052481A" w:rsidRPr="0052481A" w:rsidRDefault="0052481A" w:rsidP="0052481A">
            <w:r w:rsidRPr="0052481A">
              <w:t>100.006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4BC35A" w14:textId="77777777" w:rsidR="0052481A" w:rsidRPr="0052481A" w:rsidRDefault="0052481A" w:rsidP="0052481A">
            <w:r w:rsidRPr="0052481A">
              <w:t>Unable to create key</w:t>
            </w:r>
          </w:p>
        </w:tc>
      </w:tr>
      <w:tr w:rsidR="0052481A" w:rsidRPr="0052481A" w14:paraId="1A34F91A" w14:textId="77777777" w:rsidTr="00FD4E82">
        <w:trPr>
          <w:trHeight w:val="27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039148" w14:textId="77777777" w:rsidR="0052481A" w:rsidRPr="0052481A" w:rsidRDefault="0052481A" w:rsidP="0052481A">
            <w:r w:rsidRPr="0052481A">
              <w:t>100.007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E92B74" w14:textId="77777777" w:rsidR="0052481A" w:rsidRPr="0052481A" w:rsidRDefault="0052481A" w:rsidP="0052481A">
            <w:r w:rsidRPr="0052481A">
              <w:t>Unable to find key</w:t>
            </w:r>
          </w:p>
        </w:tc>
      </w:tr>
      <w:tr w:rsidR="0052481A" w:rsidRPr="0052481A" w14:paraId="13008C1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452CDD" w14:textId="77777777" w:rsidR="0052481A" w:rsidRPr="0052481A" w:rsidRDefault="0052481A" w:rsidP="0052481A">
            <w:r w:rsidRPr="0052481A">
              <w:t>100.008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D712FE" w14:textId="77777777" w:rsidR="0052481A" w:rsidRPr="0052481A" w:rsidRDefault="0052481A" w:rsidP="0052481A">
            <w:r w:rsidRPr="0052481A">
              <w:t>Unable to create order</w:t>
            </w:r>
          </w:p>
        </w:tc>
      </w:tr>
      <w:tr w:rsidR="0052481A" w:rsidRPr="0052481A" w14:paraId="3F31690D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B24D3" w14:textId="77777777" w:rsidR="0052481A" w:rsidRPr="0052481A" w:rsidRDefault="0052481A" w:rsidP="0052481A">
            <w:r w:rsidRPr="0052481A">
              <w:t>100.009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907DA8" w14:textId="77777777" w:rsidR="0052481A" w:rsidRPr="0052481A" w:rsidRDefault="0052481A" w:rsidP="0052481A">
            <w:r w:rsidRPr="0052481A">
              <w:t>Unable to create transaction</w:t>
            </w:r>
          </w:p>
        </w:tc>
      </w:tr>
      <w:tr w:rsidR="0052481A" w:rsidRPr="0052481A" w14:paraId="2E372081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7FB73" w14:textId="77777777" w:rsidR="0052481A" w:rsidRPr="0052481A" w:rsidRDefault="0052481A" w:rsidP="0052481A">
            <w:r w:rsidRPr="0052481A">
              <w:t>100.010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9661EB" w14:textId="77777777" w:rsidR="0052481A" w:rsidRPr="0052481A" w:rsidRDefault="0052481A" w:rsidP="0052481A">
            <w:r w:rsidRPr="0052481A">
              <w:t>Unable to update transaction</w:t>
            </w:r>
          </w:p>
        </w:tc>
      </w:tr>
      <w:tr w:rsidR="0052481A" w:rsidRPr="0052481A" w14:paraId="1506D6F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6CE2E" w14:textId="77777777" w:rsidR="0052481A" w:rsidRPr="0052481A" w:rsidRDefault="0052481A" w:rsidP="0052481A">
            <w:r w:rsidRPr="0052481A">
              <w:t>100.011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8081F8" w14:textId="77777777" w:rsidR="0052481A" w:rsidRPr="0052481A" w:rsidRDefault="0052481A" w:rsidP="0052481A">
            <w:r w:rsidRPr="0052481A">
              <w:t>Order not found</w:t>
            </w:r>
          </w:p>
        </w:tc>
      </w:tr>
      <w:tr w:rsidR="0052481A" w:rsidRPr="0052481A" w14:paraId="0161AD4E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1B3B2" w14:textId="77777777" w:rsidR="0052481A" w:rsidRPr="0052481A" w:rsidRDefault="0052481A" w:rsidP="0052481A">
            <w:r w:rsidRPr="0052481A">
              <w:t>100.012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079812" w14:textId="77777777" w:rsidR="0052481A" w:rsidRPr="0052481A" w:rsidRDefault="0052481A" w:rsidP="0052481A">
            <w:r w:rsidRPr="0052481A">
              <w:t>Transaction not found</w:t>
            </w:r>
          </w:p>
        </w:tc>
      </w:tr>
      <w:tr w:rsidR="0052481A" w:rsidRPr="0052481A" w14:paraId="2EA4668C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236BF" w14:textId="77777777" w:rsidR="0052481A" w:rsidRPr="0052481A" w:rsidRDefault="0052481A" w:rsidP="0052481A">
            <w:r w:rsidRPr="0052481A">
              <w:t>100.013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3AF3B6" w14:textId="77777777" w:rsidR="0052481A" w:rsidRPr="0052481A" w:rsidRDefault="0052481A" w:rsidP="0052481A">
            <w:r w:rsidRPr="0052481A">
              <w:t>Internal Server Error</w:t>
            </w:r>
          </w:p>
        </w:tc>
      </w:tr>
      <w:tr w:rsidR="0052481A" w:rsidRPr="0052481A" w14:paraId="7E7AB86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FEC759" w14:textId="77777777" w:rsidR="0052481A" w:rsidRPr="0052481A" w:rsidRDefault="0052481A" w:rsidP="0052481A">
            <w:r w:rsidRPr="0052481A">
              <w:t>100.014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328DE8" w14:textId="77777777" w:rsidR="0052481A" w:rsidRPr="0052481A" w:rsidRDefault="0052481A" w:rsidP="0052481A">
            <w:r w:rsidRPr="0052481A">
              <w:t>Invalid provider credentials - MPGS</w:t>
            </w:r>
          </w:p>
        </w:tc>
      </w:tr>
      <w:tr w:rsidR="0052481A" w:rsidRPr="0052481A" w14:paraId="40F8341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0106F5" w14:textId="77777777" w:rsidR="0052481A" w:rsidRPr="0052481A" w:rsidRDefault="0052481A" w:rsidP="0052481A">
            <w:r w:rsidRPr="0052481A">
              <w:t>100.015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74C00A" w14:textId="77777777" w:rsidR="0052481A" w:rsidRPr="0052481A" w:rsidRDefault="0052481A" w:rsidP="0052481A">
            <w:r w:rsidRPr="0052481A">
              <w:t>MPGS URL not found</w:t>
            </w:r>
          </w:p>
        </w:tc>
      </w:tr>
      <w:tr w:rsidR="0052481A" w:rsidRPr="0052481A" w14:paraId="2C7A7AF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F27AB9" w14:textId="77777777" w:rsidR="0052481A" w:rsidRPr="0052481A" w:rsidRDefault="0052481A" w:rsidP="0052481A">
            <w:r w:rsidRPr="0052481A">
              <w:t>100.016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5AB910" w14:textId="77777777" w:rsidR="0052481A" w:rsidRPr="0052481A" w:rsidRDefault="0052481A" w:rsidP="0052481A">
            <w:r w:rsidRPr="0052481A">
              <w:t>Invalid provider credentials - GSDK</w:t>
            </w:r>
          </w:p>
        </w:tc>
      </w:tr>
      <w:tr w:rsidR="0052481A" w:rsidRPr="0052481A" w14:paraId="6E634BF7" w14:textId="77777777" w:rsidTr="00FD4E82">
        <w:trPr>
          <w:trHeight w:val="27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B7179" w14:textId="77777777" w:rsidR="0052481A" w:rsidRPr="0052481A" w:rsidRDefault="0052481A" w:rsidP="0052481A">
            <w:r w:rsidRPr="0052481A">
              <w:t>100.017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CD2DD0" w14:textId="77777777" w:rsidR="0052481A" w:rsidRPr="0052481A" w:rsidRDefault="0052481A" w:rsidP="0052481A">
            <w:r w:rsidRPr="0052481A">
              <w:t>HTTP request failed with connection error</w:t>
            </w:r>
          </w:p>
        </w:tc>
      </w:tr>
      <w:tr w:rsidR="0052481A" w:rsidRPr="0052481A" w14:paraId="176E79CF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6646E7" w14:textId="77777777" w:rsidR="0052481A" w:rsidRPr="0052481A" w:rsidRDefault="0052481A" w:rsidP="0052481A">
            <w:r w:rsidRPr="0052481A">
              <w:t>100.018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AF5A4" w14:textId="77777777" w:rsidR="0052481A" w:rsidRPr="0052481A" w:rsidRDefault="0052481A" w:rsidP="0052481A">
            <w:r w:rsidRPr="0052481A">
              <w:t>Your payment was not successful</w:t>
            </w:r>
          </w:p>
        </w:tc>
      </w:tr>
      <w:tr w:rsidR="0052481A" w:rsidRPr="0052481A" w14:paraId="0D199A84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43BCE4" w14:textId="77777777" w:rsidR="0052481A" w:rsidRPr="0052481A" w:rsidRDefault="0052481A" w:rsidP="0052481A">
            <w:r w:rsidRPr="0052481A">
              <w:t>100.019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B21D44" w14:textId="77777777" w:rsidR="0052481A" w:rsidRPr="0052481A" w:rsidRDefault="0052481A" w:rsidP="0052481A">
            <w:r w:rsidRPr="0052481A">
              <w:t>Unable to update order</w:t>
            </w:r>
          </w:p>
        </w:tc>
      </w:tr>
      <w:tr w:rsidR="0052481A" w:rsidRPr="0052481A" w14:paraId="653BD82C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96124" w14:textId="77777777" w:rsidR="0052481A" w:rsidRPr="0052481A" w:rsidRDefault="0052481A" w:rsidP="0052481A">
            <w:r w:rsidRPr="0052481A">
              <w:t>100.020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207BD7" w14:textId="77777777" w:rsidR="0052481A" w:rsidRPr="0052481A" w:rsidRDefault="0052481A" w:rsidP="0052481A">
            <w:r w:rsidRPr="0052481A">
              <w:t>Cancelled by user</w:t>
            </w:r>
          </w:p>
        </w:tc>
      </w:tr>
      <w:tr w:rsidR="0052481A" w:rsidRPr="0052481A" w14:paraId="5CF42F2F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E0ED7F" w14:textId="77777777" w:rsidR="0052481A" w:rsidRPr="0052481A" w:rsidRDefault="0052481A" w:rsidP="0052481A">
            <w:r w:rsidRPr="0052481A">
              <w:t>100.021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03EEFD" w14:textId="77777777" w:rsidR="0052481A" w:rsidRPr="0052481A" w:rsidRDefault="0052481A" w:rsidP="0052481A">
            <w:r w:rsidRPr="0052481A">
              <w:t>Client timed out</w:t>
            </w:r>
          </w:p>
        </w:tc>
      </w:tr>
      <w:tr w:rsidR="0052481A" w:rsidRPr="0052481A" w14:paraId="3C482FC3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2FEA9" w14:textId="77777777" w:rsidR="0052481A" w:rsidRPr="0052481A" w:rsidRDefault="0052481A" w:rsidP="0052481A">
            <w:r w:rsidRPr="0052481A">
              <w:t>100.022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0520B" w14:textId="77777777" w:rsidR="0052481A" w:rsidRPr="0052481A" w:rsidRDefault="0052481A" w:rsidP="0052481A">
            <w:r w:rsidRPr="0052481A">
              <w:t>System timed out</w:t>
            </w:r>
          </w:p>
        </w:tc>
      </w:tr>
    </w:tbl>
    <w:p w14:paraId="385D156C" w14:textId="75967F7E" w:rsidR="0052481A" w:rsidRDefault="0052481A" w:rsidP="0052481A"/>
    <w:p w14:paraId="29A5EC8D" w14:textId="6774EC45" w:rsidR="00F6535E" w:rsidRDefault="00F6535E" w:rsidP="0052481A"/>
    <w:p w14:paraId="0B9902B7" w14:textId="0809CC53" w:rsidR="00F6535E" w:rsidRDefault="00F6535E" w:rsidP="0052481A"/>
    <w:p w14:paraId="7AF03536" w14:textId="6C364722" w:rsidR="00F6535E" w:rsidRDefault="00F6535E" w:rsidP="0052481A"/>
    <w:p w14:paraId="7953E08E" w14:textId="21DA9582" w:rsidR="00F6535E" w:rsidRDefault="00F6535E" w:rsidP="0052481A"/>
    <w:p w14:paraId="59A661AF" w14:textId="77777777" w:rsidR="00F6535E" w:rsidRPr="0052481A" w:rsidRDefault="00F6535E" w:rsidP="0052481A"/>
    <w:tbl>
      <w:tblPr>
        <w:tblW w:w="8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4470"/>
      </w:tblGrid>
      <w:tr w:rsidR="0052481A" w:rsidRPr="0052481A" w14:paraId="64EAD637" w14:textId="77777777" w:rsidTr="00FD4E82">
        <w:trPr>
          <w:gridAfter w:val="1"/>
          <w:trHeight w:val="29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60B91F2" w14:textId="77777777" w:rsidR="0052481A" w:rsidRPr="0052481A" w:rsidRDefault="0052481A" w:rsidP="0052481A">
            <w:pPr>
              <w:divId w:val="626205112"/>
              <w:rPr>
                <w:b/>
                <w:bCs/>
              </w:rPr>
            </w:pPr>
            <w:r w:rsidRPr="0052481A">
              <w:rPr>
                <w:b/>
                <w:bCs/>
              </w:rPr>
              <w:lastRenderedPageBreak/>
              <w:t>Payment validation error group (200)</w:t>
            </w:r>
          </w:p>
        </w:tc>
      </w:tr>
      <w:tr w:rsidR="0052481A" w:rsidRPr="0052481A" w14:paraId="5ED8E864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28EC00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284AE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7D297CB9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834B9" w14:textId="77777777" w:rsidR="0052481A" w:rsidRPr="0052481A" w:rsidRDefault="0052481A" w:rsidP="0052481A">
            <w:r w:rsidRPr="0052481A">
              <w:t>200.001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EB625E" w14:textId="77777777" w:rsidR="0052481A" w:rsidRPr="0052481A" w:rsidRDefault="0052481A" w:rsidP="0052481A">
            <w:r w:rsidRPr="0052481A">
              <w:t>Card is expired</w:t>
            </w:r>
          </w:p>
        </w:tc>
      </w:tr>
      <w:tr w:rsidR="0052481A" w:rsidRPr="0052481A" w14:paraId="0B910187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2B779" w14:textId="77777777" w:rsidR="0052481A" w:rsidRPr="0052481A" w:rsidRDefault="0052481A" w:rsidP="0052481A">
            <w:r w:rsidRPr="0052481A">
              <w:t>200.002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576F2" w14:textId="77777777" w:rsidR="0052481A" w:rsidRPr="0052481A" w:rsidRDefault="0052481A" w:rsidP="0052481A">
            <w:r w:rsidRPr="0052481A">
              <w:t>Unknown or unsupported card brand</w:t>
            </w:r>
          </w:p>
        </w:tc>
      </w:tr>
      <w:tr w:rsidR="0052481A" w:rsidRPr="0052481A" w14:paraId="5EB80DFB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F442D3" w14:textId="77777777" w:rsidR="0052481A" w:rsidRPr="0052481A" w:rsidRDefault="0052481A" w:rsidP="0052481A">
            <w:r w:rsidRPr="0052481A">
              <w:t>200.003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48DFE" w14:textId="77777777" w:rsidR="0052481A" w:rsidRPr="0052481A" w:rsidRDefault="0052481A" w:rsidP="0052481A">
            <w:r w:rsidRPr="0052481A">
              <w:t>Invalid card number length</w:t>
            </w:r>
          </w:p>
        </w:tc>
      </w:tr>
      <w:tr w:rsidR="0052481A" w:rsidRPr="0052481A" w14:paraId="67BC6677" w14:textId="77777777" w:rsidTr="00FD4E82">
        <w:trPr>
          <w:trHeight w:val="58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D45AD" w14:textId="77777777" w:rsidR="0052481A" w:rsidRPr="0052481A" w:rsidRDefault="0052481A" w:rsidP="0052481A">
            <w:r w:rsidRPr="0052481A">
              <w:t>200.004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66E279" w14:textId="77777777" w:rsidR="0052481A" w:rsidRPr="0052481A" w:rsidRDefault="0052481A" w:rsidP="0052481A">
            <w:r w:rsidRPr="0052481A">
              <w:t>Currency {currency}</w:t>
            </w:r>
          </w:p>
          <w:p w14:paraId="360B39FD" w14:textId="77777777" w:rsidR="0052481A" w:rsidRPr="0052481A" w:rsidRDefault="0052481A" w:rsidP="0052481A">
            <w:r w:rsidRPr="0052481A">
              <w:t>is not supported</w:t>
            </w:r>
          </w:p>
        </w:tc>
      </w:tr>
      <w:tr w:rsidR="0052481A" w:rsidRPr="0052481A" w14:paraId="4C7ADD6A" w14:textId="77777777" w:rsidTr="00FD4E82">
        <w:trPr>
          <w:trHeight w:val="58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3CEFA" w14:textId="77777777" w:rsidR="0052481A" w:rsidRPr="0052481A" w:rsidRDefault="0052481A" w:rsidP="0052481A">
            <w:r w:rsidRPr="0052481A">
              <w:t>200.005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182E4E" w14:textId="77777777" w:rsidR="0052481A" w:rsidRPr="0052481A" w:rsidRDefault="0052481A" w:rsidP="0052481A">
            <w:r w:rsidRPr="0052481A">
              <w:t>Card brand {</w:t>
            </w:r>
            <w:proofErr w:type="spellStart"/>
            <w:r w:rsidRPr="0052481A">
              <w:t>cardBrand</w:t>
            </w:r>
            <w:proofErr w:type="spellEnd"/>
            <w:r w:rsidRPr="0052481A">
              <w:t>}</w:t>
            </w:r>
          </w:p>
          <w:p w14:paraId="7CB525DF" w14:textId="77777777" w:rsidR="0052481A" w:rsidRPr="0052481A" w:rsidRDefault="0052481A" w:rsidP="0052481A">
            <w:r w:rsidRPr="0052481A">
              <w:t>is not supported</w:t>
            </w:r>
          </w:p>
        </w:tc>
      </w:tr>
      <w:tr w:rsidR="0052481A" w:rsidRPr="0052481A" w14:paraId="08FEEDD0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8CF9A9" w14:textId="77777777" w:rsidR="0052481A" w:rsidRPr="0052481A" w:rsidRDefault="0052481A" w:rsidP="0052481A">
            <w:r w:rsidRPr="0052481A">
              <w:t>200.006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528D2D" w14:textId="77777777" w:rsidR="0052481A" w:rsidRPr="0052481A" w:rsidRDefault="0052481A" w:rsidP="0052481A">
            <w:r w:rsidRPr="0052481A">
              <w:t xml:space="preserve">Invalid card number, </w:t>
            </w:r>
            <w:proofErr w:type="spellStart"/>
            <w:r w:rsidRPr="0052481A">
              <w:t>Luhn</w:t>
            </w:r>
            <w:proofErr w:type="spellEnd"/>
            <w:r w:rsidRPr="0052481A">
              <w:t xml:space="preserve"> check failed</w:t>
            </w:r>
          </w:p>
        </w:tc>
      </w:tr>
      <w:tr w:rsidR="0052481A" w:rsidRPr="0052481A" w14:paraId="2D047EFF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5FEB5" w14:textId="77777777" w:rsidR="0052481A" w:rsidRPr="0052481A" w:rsidRDefault="0052481A" w:rsidP="0052481A">
            <w:r w:rsidRPr="0052481A">
              <w:t>200.007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393DCC" w14:textId="77777777" w:rsidR="0052481A" w:rsidRPr="0052481A" w:rsidRDefault="0052481A" w:rsidP="0052481A">
            <w:r w:rsidRPr="0052481A">
              <w:t xml:space="preserve">Invalid </w:t>
            </w:r>
            <w:proofErr w:type="spellStart"/>
            <w:r w:rsidRPr="0052481A">
              <w:t>cvv</w:t>
            </w:r>
            <w:proofErr w:type="spellEnd"/>
          </w:p>
        </w:tc>
      </w:tr>
    </w:tbl>
    <w:p w14:paraId="2088C5D8" w14:textId="3FE42A0E" w:rsidR="0052481A" w:rsidRDefault="0052481A" w:rsidP="0052481A"/>
    <w:p w14:paraId="2F2E324E" w14:textId="77777777" w:rsidR="00FE61BE" w:rsidRPr="0052481A" w:rsidRDefault="00FE61BE" w:rsidP="0052481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3740"/>
        <w:gridCol w:w="3469"/>
      </w:tblGrid>
      <w:tr w:rsidR="0052481A" w:rsidRPr="0052481A" w14:paraId="2D9330F0" w14:textId="77777777" w:rsidTr="0052481A">
        <w:trPr>
          <w:gridAfter w:val="2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A1AB4B4" w14:textId="77777777" w:rsidR="0052481A" w:rsidRPr="0052481A" w:rsidRDefault="0052481A" w:rsidP="0052481A">
            <w:pPr>
              <w:divId w:val="383259158"/>
              <w:rPr>
                <w:b/>
                <w:bCs/>
              </w:rPr>
            </w:pPr>
            <w:r w:rsidRPr="0052481A">
              <w:rPr>
                <w:b/>
                <w:bCs/>
              </w:rPr>
              <w:t>3DS group errors (300)</w:t>
            </w:r>
          </w:p>
        </w:tc>
      </w:tr>
      <w:tr w:rsidR="0052481A" w:rsidRPr="0052481A" w14:paraId="70D68EF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C92EF9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BBA61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A16B8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Description</w:t>
            </w:r>
          </w:p>
        </w:tc>
      </w:tr>
      <w:tr w:rsidR="0052481A" w:rsidRPr="0052481A" w14:paraId="135A992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36CEB9" w14:textId="77777777" w:rsidR="0052481A" w:rsidRPr="0052481A" w:rsidRDefault="0052481A" w:rsidP="0052481A">
            <w:r w:rsidRPr="0052481A">
              <w:t>300.001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5964E" w14:textId="77777777" w:rsidR="0052481A" w:rsidRPr="0052481A" w:rsidRDefault="0052481A" w:rsidP="0052481A">
            <w:r w:rsidRPr="0052481A">
              <w:t>The card is not 3DS enrolled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83F4FE" w14:textId="77777777" w:rsidR="0052481A" w:rsidRPr="0052481A" w:rsidRDefault="0052481A" w:rsidP="0052481A">
            <w:r w:rsidRPr="0052481A">
              <w:t>Not enrolled (MPGS - do not proceed)</w:t>
            </w:r>
          </w:p>
        </w:tc>
      </w:tr>
      <w:tr w:rsidR="0052481A" w:rsidRPr="0052481A" w14:paraId="34EBAA9E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B14D33" w14:textId="77777777" w:rsidR="0052481A" w:rsidRPr="0052481A" w:rsidRDefault="0052481A" w:rsidP="0052481A">
            <w:r w:rsidRPr="0052481A">
              <w:t>300.002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EB5892" w14:textId="77777777" w:rsidR="0052481A" w:rsidRPr="0052481A" w:rsidRDefault="0052481A" w:rsidP="0052481A">
            <w:r w:rsidRPr="0052481A">
              <w:t>The card does not support 3DS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1B7F9" w14:textId="77777777" w:rsidR="0052481A" w:rsidRPr="0052481A" w:rsidRDefault="0052481A" w:rsidP="0052481A">
            <w:r w:rsidRPr="0052481A">
              <w:t>3DS not supported / card not participating</w:t>
            </w:r>
          </w:p>
        </w:tc>
      </w:tr>
      <w:tr w:rsidR="0052481A" w:rsidRPr="0052481A" w14:paraId="6A5390F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FD3D19" w14:textId="77777777" w:rsidR="0052481A" w:rsidRPr="0052481A" w:rsidRDefault="0052481A" w:rsidP="0052481A">
            <w:r w:rsidRPr="0052481A">
              <w:t>300.003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1DCFC8" w14:textId="77777777" w:rsidR="0052481A" w:rsidRPr="0052481A" w:rsidRDefault="0052481A" w:rsidP="0052481A">
            <w:r w:rsidRPr="0052481A">
              <w:t xml:space="preserve">Authentication </w:t>
            </w:r>
            <w:proofErr w:type="spellStart"/>
            <w:r w:rsidRPr="0052481A">
              <w:t>enrollment</w:t>
            </w:r>
            <w:proofErr w:type="spellEnd"/>
            <w:r w:rsidRPr="0052481A">
              <w:t xml:space="preserve"> check not available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9147B" w14:textId="77777777" w:rsidR="0052481A" w:rsidRPr="0052481A" w:rsidRDefault="0052481A" w:rsidP="0052481A">
            <w:r w:rsidRPr="0052481A">
              <w:t xml:space="preserve">Connection error on </w:t>
            </w:r>
            <w:proofErr w:type="spellStart"/>
            <w:r w:rsidRPr="0052481A">
              <w:t>enrollment</w:t>
            </w:r>
            <w:proofErr w:type="spellEnd"/>
            <w:r w:rsidRPr="0052481A">
              <w:t xml:space="preserve"> check</w:t>
            </w:r>
          </w:p>
        </w:tc>
      </w:tr>
      <w:tr w:rsidR="0052481A" w:rsidRPr="0052481A" w14:paraId="76E594D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EC5AB9" w14:textId="77777777" w:rsidR="0052481A" w:rsidRPr="0052481A" w:rsidRDefault="0052481A" w:rsidP="0052481A">
            <w:r w:rsidRPr="0052481A">
              <w:t>300.004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6137A2" w14:textId="77777777" w:rsidR="0052481A" w:rsidRPr="0052481A" w:rsidRDefault="0052481A" w:rsidP="0052481A">
            <w:r w:rsidRPr="0052481A">
              <w:t>Customer authentication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A0262F" w14:textId="77777777" w:rsidR="0052481A" w:rsidRPr="0052481A" w:rsidRDefault="0052481A" w:rsidP="0052481A">
            <w:r w:rsidRPr="0052481A">
              <w:t>Failed authentication (MPGS - do not proceed), N response</w:t>
            </w:r>
          </w:p>
        </w:tc>
      </w:tr>
      <w:tr w:rsidR="0052481A" w:rsidRPr="0052481A" w14:paraId="6B6C94A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8CE08A" w14:textId="77777777" w:rsidR="0052481A" w:rsidRPr="0052481A" w:rsidRDefault="0052481A" w:rsidP="0052481A">
            <w:r w:rsidRPr="0052481A">
              <w:t>300.005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8EEA86" w14:textId="77777777" w:rsidR="0052481A" w:rsidRPr="0052481A" w:rsidRDefault="0052481A" w:rsidP="0052481A">
            <w:r w:rsidRPr="0052481A">
              <w:t>Customer authentication attempted, but could not be completed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C7C8BB" w14:textId="77777777" w:rsidR="0052481A" w:rsidRPr="0052481A" w:rsidRDefault="0052481A" w:rsidP="0052481A">
            <w:r w:rsidRPr="0052481A">
              <w:t>M response from authentication (do not proceed)</w:t>
            </w:r>
          </w:p>
        </w:tc>
      </w:tr>
      <w:tr w:rsidR="0052481A" w:rsidRPr="0052481A" w14:paraId="3AED589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8FF25C" w14:textId="77777777" w:rsidR="0052481A" w:rsidRPr="0052481A" w:rsidRDefault="0052481A" w:rsidP="0052481A">
            <w:r w:rsidRPr="0052481A">
              <w:t>300.006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517AAF" w14:textId="77777777" w:rsidR="0052481A" w:rsidRPr="0052481A" w:rsidRDefault="0052481A" w:rsidP="0052481A">
            <w:r w:rsidRPr="0052481A">
              <w:t>Customer authentication not available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C3516" w14:textId="77777777" w:rsidR="0052481A" w:rsidRPr="0052481A" w:rsidRDefault="0052481A" w:rsidP="0052481A">
            <w:r w:rsidRPr="0052481A">
              <w:t>X or U response from MPGS</w:t>
            </w:r>
          </w:p>
        </w:tc>
      </w:tr>
      <w:tr w:rsidR="0052481A" w:rsidRPr="0052481A" w14:paraId="12451D7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6CA3A0" w14:textId="77777777" w:rsidR="0052481A" w:rsidRPr="0052481A" w:rsidRDefault="0052481A" w:rsidP="0052481A">
            <w:r w:rsidRPr="0052481A">
              <w:t>300.007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CDF3E2" w14:textId="77777777" w:rsidR="0052481A" w:rsidRPr="0052481A" w:rsidRDefault="0052481A" w:rsidP="0052481A">
            <w:r w:rsidRPr="0052481A">
              <w:t>Error parsing authentication response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21F3C" w14:textId="77777777" w:rsidR="0052481A" w:rsidRPr="0052481A" w:rsidRDefault="0052481A" w:rsidP="0052481A">
            <w:r w:rsidRPr="0052481A">
              <w:t>P response from MPGS</w:t>
            </w:r>
          </w:p>
        </w:tc>
      </w:tr>
      <w:tr w:rsidR="0052481A" w:rsidRPr="0052481A" w14:paraId="4236A64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8EBFA" w14:textId="77777777" w:rsidR="0052481A" w:rsidRPr="0052481A" w:rsidRDefault="0052481A" w:rsidP="0052481A">
            <w:r w:rsidRPr="0052481A">
              <w:lastRenderedPageBreak/>
              <w:t>300.008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D185B4" w14:textId="77777777" w:rsidR="0052481A" w:rsidRPr="0052481A" w:rsidRDefault="0052481A" w:rsidP="0052481A">
            <w:r w:rsidRPr="0052481A">
              <w:t>Invalid signature on authentication response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03007D" w14:textId="77777777" w:rsidR="0052481A" w:rsidRPr="0052481A" w:rsidRDefault="0052481A" w:rsidP="0052481A">
            <w:r w:rsidRPr="0052481A">
              <w:t>S response from MPGS</w:t>
            </w:r>
          </w:p>
        </w:tc>
      </w:tr>
      <w:tr w:rsidR="0052481A" w:rsidRPr="0052481A" w14:paraId="12867480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967C8A" w14:textId="77777777" w:rsidR="0052481A" w:rsidRPr="0052481A" w:rsidRDefault="0052481A" w:rsidP="0052481A">
            <w:r w:rsidRPr="0052481A">
              <w:t>300.009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348630" w14:textId="77777777" w:rsidR="0052481A" w:rsidRPr="0052481A" w:rsidRDefault="0052481A" w:rsidP="0052481A">
            <w:r w:rsidRPr="0052481A">
              <w:t>MPI processing 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0CA0ED" w14:textId="77777777" w:rsidR="0052481A" w:rsidRPr="0052481A" w:rsidRDefault="0052481A" w:rsidP="0052481A">
            <w:r w:rsidRPr="0052481A">
              <w:t>I response from MPGS</w:t>
            </w:r>
          </w:p>
        </w:tc>
      </w:tr>
      <w:tr w:rsidR="0052481A" w:rsidRPr="0052481A" w14:paraId="4FA2AF24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300227" w14:textId="77777777" w:rsidR="0052481A" w:rsidRPr="0052481A" w:rsidRDefault="0052481A" w:rsidP="0052481A">
            <w:r w:rsidRPr="0052481A">
              <w:t>300.010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CF8017" w14:textId="77777777" w:rsidR="0052481A" w:rsidRPr="0052481A" w:rsidRDefault="0052481A" w:rsidP="0052481A">
            <w:r w:rsidRPr="0052481A">
              <w:t>Authentication could not be created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1B7BD" w14:textId="77777777" w:rsidR="0052481A" w:rsidRPr="0052481A" w:rsidRDefault="0052481A" w:rsidP="0052481A">
            <w:r w:rsidRPr="0052481A">
              <w:t>Internal service error</w:t>
            </w:r>
          </w:p>
        </w:tc>
      </w:tr>
    </w:tbl>
    <w:p w14:paraId="3BB1AEF6" w14:textId="5345075E" w:rsidR="0052481A" w:rsidRDefault="0052481A" w:rsidP="0052481A"/>
    <w:p w14:paraId="1A387CA3" w14:textId="77777777" w:rsidR="0052481A" w:rsidRPr="0052481A" w:rsidRDefault="0052481A" w:rsidP="0052481A"/>
    <w:tbl>
      <w:tblPr>
        <w:tblW w:w="90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  <w:gridCol w:w="3848"/>
      </w:tblGrid>
      <w:tr w:rsidR="00753541" w:rsidRPr="0052481A" w14:paraId="3C375110" w14:textId="77777777" w:rsidTr="00753541">
        <w:trPr>
          <w:gridAfter w:val="1"/>
          <w:trHeight w:val="276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A91F380" w14:textId="77777777" w:rsidR="00753541" w:rsidRPr="0052481A" w:rsidRDefault="00753541" w:rsidP="0052481A">
            <w:pPr>
              <w:divId w:val="2029133400"/>
              <w:rPr>
                <w:b/>
                <w:bCs/>
              </w:rPr>
            </w:pPr>
            <w:r w:rsidRPr="0052481A">
              <w:rPr>
                <w:b/>
                <w:bCs/>
              </w:rPr>
              <w:t>Authorize operation error group (400)</w:t>
            </w:r>
          </w:p>
        </w:tc>
      </w:tr>
      <w:tr w:rsidR="00753541" w:rsidRPr="0052481A" w14:paraId="613B6F36" w14:textId="77777777" w:rsidTr="00753541">
        <w:trPr>
          <w:trHeight w:val="27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2DAB4E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196AB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4CF557E5" w14:textId="77777777" w:rsidTr="00753541">
        <w:trPr>
          <w:trHeight w:val="27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264F8C" w14:textId="77777777" w:rsidR="00753541" w:rsidRPr="0052481A" w:rsidRDefault="00753541" w:rsidP="0052481A">
            <w:r w:rsidRPr="0052481A">
              <w:t>400.001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67B0A" w14:textId="77777777" w:rsidR="00753541" w:rsidRPr="0052481A" w:rsidRDefault="00753541" w:rsidP="0052481A">
            <w:r w:rsidRPr="0052481A">
              <w:t>Authorization failed</w:t>
            </w:r>
          </w:p>
        </w:tc>
      </w:tr>
    </w:tbl>
    <w:p w14:paraId="7B39C7D3" w14:textId="77777777" w:rsidR="0052481A" w:rsidRPr="0052481A" w:rsidRDefault="0052481A" w:rsidP="0052481A"/>
    <w:p w14:paraId="72B3EF79" w14:textId="04124ABE" w:rsidR="0052481A" w:rsidRPr="0052481A" w:rsidRDefault="0052481A" w:rsidP="0052481A"/>
    <w:tbl>
      <w:tblPr>
        <w:tblW w:w="90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  <w:gridCol w:w="3954"/>
      </w:tblGrid>
      <w:tr w:rsidR="00753541" w:rsidRPr="0052481A" w14:paraId="48C99E70" w14:textId="77777777" w:rsidTr="00753541">
        <w:trPr>
          <w:gridAfter w:val="1"/>
          <w:trHeight w:val="198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BF6DEAD" w14:textId="77777777" w:rsidR="00753541" w:rsidRPr="0052481A" w:rsidRDefault="00753541" w:rsidP="0052481A">
            <w:pPr>
              <w:divId w:val="643580101"/>
              <w:rPr>
                <w:b/>
                <w:bCs/>
              </w:rPr>
            </w:pPr>
            <w:r w:rsidRPr="0052481A">
              <w:rPr>
                <w:b/>
                <w:bCs/>
              </w:rPr>
              <w:t>Capture operation error group (500)</w:t>
            </w:r>
          </w:p>
        </w:tc>
      </w:tr>
      <w:tr w:rsidR="00753541" w:rsidRPr="0052481A" w14:paraId="3A018758" w14:textId="77777777" w:rsidTr="00753541">
        <w:trPr>
          <w:trHeight w:val="19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D017CF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2E5A55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55057C03" w14:textId="77777777" w:rsidTr="00753541">
        <w:trPr>
          <w:trHeight w:val="19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B2091E" w14:textId="77777777" w:rsidR="00753541" w:rsidRPr="0052481A" w:rsidRDefault="00753541" w:rsidP="0052481A">
            <w:r w:rsidRPr="0052481A">
              <w:t>500.001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4AF0C" w14:textId="77777777" w:rsidR="00753541" w:rsidRPr="0052481A" w:rsidRDefault="00753541" w:rsidP="0052481A">
            <w:r w:rsidRPr="0052481A">
              <w:t>Capture failed</w:t>
            </w:r>
          </w:p>
        </w:tc>
      </w:tr>
    </w:tbl>
    <w:p w14:paraId="4E735721" w14:textId="7C732F00" w:rsidR="0052481A" w:rsidRDefault="0052481A" w:rsidP="0052481A"/>
    <w:p w14:paraId="69DF045D" w14:textId="77777777" w:rsidR="0052481A" w:rsidRPr="0052481A" w:rsidRDefault="0052481A" w:rsidP="0052481A"/>
    <w:tbl>
      <w:tblPr>
        <w:tblW w:w="90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9"/>
        <w:gridCol w:w="4122"/>
      </w:tblGrid>
      <w:tr w:rsidR="0052481A" w:rsidRPr="0052481A" w14:paraId="4005285E" w14:textId="77777777" w:rsidTr="00753541">
        <w:trPr>
          <w:gridAfter w:val="1"/>
          <w:trHeight w:val="284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E2773D" w14:textId="77777777" w:rsidR="0052481A" w:rsidRPr="0052481A" w:rsidRDefault="0052481A" w:rsidP="0052481A">
            <w:pPr>
              <w:divId w:val="698626268"/>
              <w:rPr>
                <w:b/>
                <w:bCs/>
              </w:rPr>
            </w:pPr>
            <w:r w:rsidRPr="0052481A">
              <w:rPr>
                <w:b/>
                <w:bCs/>
              </w:rPr>
              <w:t>Filter service error group (600)</w:t>
            </w:r>
          </w:p>
        </w:tc>
      </w:tr>
      <w:tr w:rsidR="0052481A" w:rsidRPr="0052481A" w14:paraId="49A1CB96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EA6362" w14:textId="77777777" w:rsidR="0052481A" w:rsidRPr="0052481A" w:rsidRDefault="0052481A" w:rsidP="0052481A">
            <w:r w:rsidRPr="0052481A">
              <w:t>600.001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F37A25" w14:textId="77777777" w:rsidR="0052481A" w:rsidRPr="0052481A" w:rsidRDefault="0052481A" w:rsidP="0052481A">
            <w:r w:rsidRPr="0052481A">
              <w:t>Blocked card BIN</w:t>
            </w:r>
          </w:p>
        </w:tc>
      </w:tr>
      <w:tr w:rsidR="0052481A" w:rsidRPr="0052481A" w14:paraId="0BA6F6F6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0C13C7" w14:textId="77777777" w:rsidR="0052481A" w:rsidRPr="0052481A" w:rsidRDefault="0052481A" w:rsidP="0052481A">
            <w:r w:rsidRPr="0052481A">
              <w:t>600.002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FB4C6" w14:textId="77777777" w:rsidR="0052481A" w:rsidRPr="0052481A" w:rsidRDefault="0052481A" w:rsidP="0052481A">
            <w:r w:rsidRPr="0052481A">
              <w:t>Blocked IP country</w:t>
            </w:r>
          </w:p>
        </w:tc>
      </w:tr>
      <w:tr w:rsidR="0052481A" w:rsidRPr="0052481A" w14:paraId="132E4207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5CE58E" w14:textId="77777777" w:rsidR="0052481A" w:rsidRPr="0052481A" w:rsidRDefault="0052481A" w:rsidP="0052481A">
            <w:r w:rsidRPr="0052481A">
              <w:t>600.003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F362D" w14:textId="77777777" w:rsidR="0052481A" w:rsidRPr="0052481A" w:rsidRDefault="0052481A" w:rsidP="0052481A">
            <w:r w:rsidRPr="0052481A">
              <w:t>Blocked customer country</w:t>
            </w:r>
          </w:p>
        </w:tc>
      </w:tr>
    </w:tbl>
    <w:p w14:paraId="70A7CCAC" w14:textId="4293CCA6" w:rsidR="0052481A" w:rsidRDefault="0052481A" w:rsidP="0052481A"/>
    <w:p w14:paraId="3B1ECE0D" w14:textId="77777777" w:rsidR="0052481A" w:rsidRPr="0052481A" w:rsidRDefault="0052481A" w:rsidP="0052481A"/>
    <w:tbl>
      <w:tblPr>
        <w:tblW w:w="90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7"/>
        <w:gridCol w:w="4222"/>
      </w:tblGrid>
      <w:tr w:rsidR="00753541" w:rsidRPr="0052481A" w14:paraId="43134AA6" w14:textId="77777777" w:rsidTr="00753541">
        <w:trPr>
          <w:gridAfter w:val="1"/>
          <w:trHeight w:val="241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063E349" w14:textId="77777777" w:rsidR="00753541" w:rsidRPr="0052481A" w:rsidRDefault="00753541" w:rsidP="0052481A">
            <w:pPr>
              <w:divId w:val="842089901"/>
              <w:rPr>
                <w:b/>
                <w:bCs/>
              </w:rPr>
            </w:pPr>
            <w:r w:rsidRPr="0052481A">
              <w:rPr>
                <w:b/>
                <w:bCs/>
              </w:rPr>
              <w:t>Pay operation error group (700)</w:t>
            </w:r>
          </w:p>
        </w:tc>
      </w:tr>
      <w:tr w:rsidR="00753541" w:rsidRPr="0052481A" w14:paraId="550D50C4" w14:textId="77777777" w:rsidTr="00753541">
        <w:trPr>
          <w:trHeight w:val="24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23A822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5F46C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515D3AE1" w14:textId="77777777" w:rsidTr="00753541">
        <w:trPr>
          <w:trHeight w:val="24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046F1" w14:textId="77777777" w:rsidR="00753541" w:rsidRPr="0052481A" w:rsidRDefault="00753541" w:rsidP="0052481A">
            <w:r w:rsidRPr="0052481A">
              <w:t>700.001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E804B" w14:textId="77777777" w:rsidR="00753541" w:rsidRPr="0052481A" w:rsidRDefault="00753541" w:rsidP="0052481A">
            <w:r w:rsidRPr="0052481A">
              <w:t>Payment failed</w:t>
            </w:r>
          </w:p>
        </w:tc>
      </w:tr>
    </w:tbl>
    <w:p w14:paraId="00A8A322" w14:textId="53A59D5C" w:rsidR="0052481A" w:rsidRDefault="0052481A" w:rsidP="0052481A"/>
    <w:p w14:paraId="1392A54C" w14:textId="77777777" w:rsidR="0052481A" w:rsidRPr="0052481A" w:rsidRDefault="0052481A" w:rsidP="0052481A"/>
    <w:tbl>
      <w:tblPr>
        <w:tblW w:w="9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3035"/>
        <w:gridCol w:w="3860"/>
      </w:tblGrid>
      <w:tr w:rsidR="0052481A" w:rsidRPr="0052481A" w14:paraId="34C6C4BC" w14:textId="77777777" w:rsidTr="00753541">
        <w:trPr>
          <w:gridAfter w:val="2"/>
          <w:trHeight w:val="58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86F736" w14:textId="77777777" w:rsidR="0052481A" w:rsidRPr="0052481A" w:rsidRDefault="0052481A" w:rsidP="0052481A">
            <w:pPr>
              <w:divId w:val="43481972"/>
              <w:rPr>
                <w:b/>
                <w:bCs/>
              </w:rPr>
            </w:pPr>
            <w:r w:rsidRPr="0052481A">
              <w:rPr>
                <w:b/>
                <w:bCs/>
              </w:rPr>
              <w:lastRenderedPageBreak/>
              <w:t>Refund operation error group (800)</w:t>
            </w:r>
          </w:p>
        </w:tc>
      </w:tr>
      <w:tr w:rsidR="0052481A" w:rsidRPr="0052481A" w14:paraId="4336AFDF" w14:textId="77777777" w:rsidTr="00753541">
        <w:trPr>
          <w:trHeight w:val="5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637B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452686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E3CCDA" w14:textId="3F738F86" w:rsidR="0052481A" w:rsidRPr="0052481A" w:rsidRDefault="00753541" w:rsidP="0052481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2481A" w:rsidRPr="0052481A" w14:paraId="18BEF91C" w14:textId="77777777" w:rsidTr="00753541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05CE56" w14:textId="77777777" w:rsidR="0052481A" w:rsidRPr="0052481A" w:rsidRDefault="0052481A" w:rsidP="0052481A">
            <w:r w:rsidRPr="0052481A">
              <w:t>800.001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C9884C" w14:textId="77777777" w:rsidR="0052481A" w:rsidRPr="0052481A" w:rsidRDefault="0052481A" w:rsidP="0052481A">
            <w:r w:rsidRPr="0052481A">
              <w:t>Refund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7E70ED" w14:textId="77777777" w:rsidR="0052481A" w:rsidRPr="0052481A" w:rsidRDefault="0052481A" w:rsidP="0052481A">
            <w:r w:rsidRPr="0052481A">
              <w:t>//when MPGS fails</w:t>
            </w:r>
          </w:p>
        </w:tc>
      </w:tr>
      <w:tr w:rsidR="0052481A" w:rsidRPr="0052481A" w14:paraId="36433EED" w14:textId="77777777" w:rsidTr="00753541">
        <w:trPr>
          <w:trHeight w:val="5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6765CF" w14:textId="77777777" w:rsidR="0052481A" w:rsidRPr="0052481A" w:rsidRDefault="0052481A" w:rsidP="0052481A">
            <w:r w:rsidRPr="0052481A">
              <w:t>800.002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B9B0B5" w14:textId="77777777" w:rsidR="0052481A" w:rsidRPr="0052481A" w:rsidRDefault="0052481A" w:rsidP="0052481A">
            <w:r w:rsidRPr="0052481A">
              <w:t>Refund failed - Order does not exist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CE8FE" w14:textId="77777777" w:rsidR="0052481A" w:rsidRPr="0052481A" w:rsidRDefault="0052481A" w:rsidP="0052481A">
            <w:r w:rsidRPr="0052481A">
              <w:t>// when order cannot be found</w:t>
            </w:r>
          </w:p>
        </w:tc>
      </w:tr>
      <w:tr w:rsidR="0052481A" w:rsidRPr="0052481A" w14:paraId="6DE9BF78" w14:textId="77777777" w:rsidTr="00753541">
        <w:trPr>
          <w:trHeight w:val="87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D1DE18" w14:textId="77777777" w:rsidR="0052481A" w:rsidRPr="0052481A" w:rsidRDefault="0052481A" w:rsidP="0052481A">
            <w:r w:rsidRPr="0052481A">
              <w:t>800.003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209F3" w14:textId="77777777" w:rsidR="0052481A" w:rsidRPr="0052481A" w:rsidRDefault="0052481A" w:rsidP="0052481A">
            <w:r w:rsidRPr="0052481A">
              <w:t>Refund failed - Payment for order has not been completed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8470D7" w14:textId="77777777" w:rsidR="0052481A" w:rsidRPr="0052481A" w:rsidRDefault="0052481A" w:rsidP="0052481A">
            <w:r w:rsidRPr="0052481A">
              <w:t>// when order has not been paid / captured</w:t>
            </w:r>
          </w:p>
        </w:tc>
      </w:tr>
      <w:tr w:rsidR="0052481A" w:rsidRPr="0052481A" w14:paraId="63FEA9FB" w14:textId="77777777" w:rsidTr="00753541">
        <w:trPr>
          <w:trHeight w:val="88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356DB" w14:textId="77777777" w:rsidR="0052481A" w:rsidRPr="0052481A" w:rsidRDefault="0052481A" w:rsidP="0052481A">
            <w:r w:rsidRPr="0052481A">
              <w:t>800.004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07D790" w14:textId="77777777" w:rsidR="0052481A" w:rsidRPr="0052481A" w:rsidRDefault="0052481A" w:rsidP="0052481A">
            <w:r w:rsidRPr="0052481A">
              <w:t>Refund failed - Invalid order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E59E81" w14:textId="77777777" w:rsidR="0052481A" w:rsidRPr="0052481A" w:rsidRDefault="0052481A" w:rsidP="0052481A">
            <w:r w:rsidRPr="0052481A">
              <w:t>//when a merchant tries to refund another merchants Paid/Captured order</w:t>
            </w:r>
          </w:p>
        </w:tc>
      </w:tr>
    </w:tbl>
    <w:p w14:paraId="281A2050" w14:textId="77777777" w:rsidR="00911804" w:rsidRPr="00911804" w:rsidRDefault="00911804" w:rsidP="00911804"/>
    <w:p w14:paraId="4F026649" w14:textId="77777777" w:rsidR="000F49EE" w:rsidRPr="00E46121" w:rsidRDefault="000F49EE" w:rsidP="00E46121"/>
    <w:p w14:paraId="44AF68E6" w14:textId="4F8C01D1" w:rsidR="00057E3A" w:rsidRDefault="00EC26D7" w:rsidP="009F754B">
      <w:pPr>
        <w:pStyle w:val="AppHeading1"/>
      </w:pPr>
      <w:bookmarkStart w:id="222" w:name="_Ref438644520"/>
      <w:bookmarkStart w:id="223" w:name="_Toc67583124"/>
      <w:r>
        <w:lastRenderedPageBreak/>
        <w:t>Glossar</w:t>
      </w:r>
      <w:bookmarkEnd w:id="222"/>
      <w:r w:rsidR="00D07E33">
        <w:t>y</w:t>
      </w:r>
      <w:bookmarkEnd w:id="223"/>
    </w:p>
    <w:p w14:paraId="492E9C8C" w14:textId="48B6EC21" w:rsidR="000F49EE" w:rsidRDefault="000F49EE" w:rsidP="000F49EE"/>
    <w:p w14:paraId="49ACEAAA" w14:textId="77777777" w:rsidR="003E2B44" w:rsidRDefault="003E2B44" w:rsidP="003E2B44"/>
    <w:tbl>
      <w:tblPr>
        <w:tblStyle w:val="GridTable5Dark1"/>
        <w:tblW w:w="5000" w:type="pct"/>
        <w:tblLook w:val="0420" w:firstRow="1" w:lastRow="0" w:firstColumn="0" w:lastColumn="0" w:noHBand="0" w:noVBand="1"/>
      </w:tblPr>
      <w:tblGrid>
        <w:gridCol w:w="2947"/>
        <w:gridCol w:w="6033"/>
      </w:tblGrid>
      <w:tr w:rsidR="003E2B44" w14:paraId="4B69F94E" w14:textId="77777777" w:rsidTr="00630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641" w:type="pct"/>
          </w:tcPr>
          <w:p w14:paraId="09B35D9E" w14:textId="77777777" w:rsidR="003E2B44" w:rsidRDefault="003E2B44" w:rsidP="006305B1">
            <w:r>
              <w:t xml:space="preserve">Glossary Item </w:t>
            </w:r>
          </w:p>
        </w:tc>
        <w:tc>
          <w:tcPr>
            <w:tcW w:w="3359" w:type="pct"/>
          </w:tcPr>
          <w:p w14:paraId="411B326B" w14:textId="77777777" w:rsidR="003E2B44" w:rsidRDefault="003E2B44" w:rsidP="006305B1">
            <w:r>
              <w:t>Description</w:t>
            </w:r>
          </w:p>
        </w:tc>
      </w:tr>
      <w:tr w:rsidR="003E2B44" w14:paraId="54FA86A3" w14:textId="77777777" w:rsidTr="0063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1" w:type="pct"/>
          </w:tcPr>
          <w:p w14:paraId="3B8DF549" w14:textId="48500345" w:rsidR="003E2B44" w:rsidRDefault="008D548A" w:rsidP="006305B1">
            <w:r>
              <w:t>3DS</w:t>
            </w:r>
          </w:p>
        </w:tc>
        <w:tc>
          <w:tcPr>
            <w:tcW w:w="3359" w:type="pct"/>
          </w:tcPr>
          <w:p w14:paraId="5007C417" w14:textId="7A1B2139" w:rsidR="003E2B44" w:rsidRDefault="00BD79FC" w:rsidP="006305B1">
            <w:r>
              <w:t>3D Secure</w:t>
            </w:r>
            <w:r w:rsidR="00D8004A">
              <w:t xml:space="preserve"> - </w:t>
            </w:r>
            <w:r w:rsidR="00D8004A" w:rsidRPr="00D8004A">
              <w:t>secure protocol designed to ensure enhanced security and strong authentication</w:t>
            </w:r>
          </w:p>
        </w:tc>
      </w:tr>
      <w:tr w:rsidR="003E2B44" w14:paraId="5011BE04" w14:textId="77777777" w:rsidTr="006305B1">
        <w:tc>
          <w:tcPr>
            <w:tcW w:w="1641" w:type="pct"/>
          </w:tcPr>
          <w:p w14:paraId="2A0C04B7" w14:textId="67F85B64" w:rsidR="003E2B44" w:rsidRDefault="00D07E33" w:rsidP="006305B1">
            <w:r>
              <w:t>MPGS</w:t>
            </w:r>
          </w:p>
        </w:tc>
        <w:tc>
          <w:tcPr>
            <w:tcW w:w="3359" w:type="pct"/>
          </w:tcPr>
          <w:p w14:paraId="2A1DB0BB" w14:textId="6D523C9B" w:rsidR="003E2B44" w:rsidRDefault="00D8004A" w:rsidP="006305B1">
            <w:r>
              <w:t>Mastercard Payment Gateway Services</w:t>
            </w:r>
          </w:p>
        </w:tc>
      </w:tr>
      <w:tr w:rsidR="003E2B44" w14:paraId="4B64BA69" w14:textId="77777777" w:rsidTr="0063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1" w:type="pct"/>
          </w:tcPr>
          <w:p w14:paraId="53B36F40" w14:textId="4AE7BCE2" w:rsidR="003E2B44" w:rsidRDefault="00987FAD" w:rsidP="006305B1">
            <w:r>
              <w:t>BIN</w:t>
            </w:r>
          </w:p>
        </w:tc>
        <w:tc>
          <w:tcPr>
            <w:tcW w:w="3359" w:type="pct"/>
          </w:tcPr>
          <w:p w14:paraId="25BFD540" w14:textId="7C71FD6D" w:rsidR="00BD79FC" w:rsidRDefault="00E666AE" w:rsidP="006305B1">
            <w:r>
              <w:t xml:space="preserve">Bank Identification Number - </w:t>
            </w:r>
            <w:r w:rsidRPr="00E666AE">
              <w:t>the initial four to six numbers that appear on a credit</w:t>
            </w:r>
            <w:r>
              <w:t>/debit</w:t>
            </w:r>
            <w:r w:rsidRPr="00E666AE">
              <w:t xml:space="preserve"> card</w:t>
            </w:r>
          </w:p>
        </w:tc>
      </w:tr>
      <w:tr w:rsidR="00BD79FC" w14:paraId="3CC4FC62" w14:textId="77777777" w:rsidTr="006305B1">
        <w:tc>
          <w:tcPr>
            <w:tcW w:w="1641" w:type="pct"/>
          </w:tcPr>
          <w:p w14:paraId="3D95AB84" w14:textId="6A1B1C61" w:rsidR="00BD79FC" w:rsidRDefault="00BD79FC" w:rsidP="006305B1">
            <w:bookmarkStart w:id="224" w:name="OLE_LINK81"/>
            <w:r>
              <w:t>HPP</w:t>
            </w:r>
            <w:bookmarkEnd w:id="224"/>
          </w:p>
        </w:tc>
        <w:tc>
          <w:tcPr>
            <w:tcW w:w="3359" w:type="pct"/>
          </w:tcPr>
          <w:p w14:paraId="31E1C165" w14:textId="14D4BB71" w:rsidR="00BD79FC" w:rsidRDefault="00BD79FC" w:rsidP="006305B1">
            <w:proofErr w:type="spellStart"/>
            <w:r>
              <w:t>Geidea</w:t>
            </w:r>
            <w:proofErr w:type="spellEnd"/>
            <w:r>
              <w:t xml:space="preserve"> Hosted Payment Page</w:t>
            </w:r>
          </w:p>
        </w:tc>
      </w:tr>
    </w:tbl>
    <w:p w14:paraId="725036E4" w14:textId="77777777" w:rsidR="003E2B44" w:rsidRPr="00156197" w:rsidRDefault="003E2B44" w:rsidP="003E2B44"/>
    <w:p w14:paraId="0A56C67D" w14:textId="77777777" w:rsidR="003E2B44" w:rsidRPr="00EE513E" w:rsidRDefault="003E2B44" w:rsidP="003E2B44"/>
    <w:p w14:paraId="0446EE66" w14:textId="21A3F90D" w:rsidR="00EC26D7" w:rsidRDefault="00EC26D7" w:rsidP="00EC26D7"/>
    <w:p w14:paraId="025212B2" w14:textId="77777777" w:rsidR="00523F85" w:rsidRDefault="00523F85" w:rsidP="00EC26D7"/>
    <w:p w14:paraId="304A39B8" w14:textId="39CE92D9" w:rsidR="00817EAD" w:rsidRDefault="00817EAD" w:rsidP="00EC26D7"/>
    <w:sectPr w:rsidR="00817EAD" w:rsidSect="009A474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2221C" w14:textId="77777777" w:rsidR="00427A0D" w:rsidRDefault="00427A0D" w:rsidP="00F950E7">
      <w:pPr>
        <w:spacing w:line="240" w:lineRule="auto"/>
      </w:pPr>
      <w:r>
        <w:separator/>
      </w:r>
    </w:p>
  </w:endnote>
  <w:endnote w:type="continuationSeparator" w:id="0">
    <w:p w14:paraId="45E813BA" w14:textId="77777777" w:rsidR="00427A0D" w:rsidRDefault="00427A0D" w:rsidP="00F95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0" w:type="dxa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49"/>
      <w:gridCol w:w="5557"/>
      <w:gridCol w:w="1352"/>
      <w:gridCol w:w="1652"/>
    </w:tblGrid>
    <w:tr w:rsidR="00D21D88" w:rsidRPr="000C3ACB" w14:paraId="6D6CB0E5" w14:textId="77777777" w:rsidTr="005B05E8">
      <w:trPr>
        <w:trHeight w:val="204"/>
      </w:trPr>
      <w:tc>
        <w:tcPr>
          <w:tcW w:w="249" w:type="pct"/>
          <w:vMerge w:val="restart"/>
          <w:tcBorders>
            <w:top w:val="single" w:sz="4" w:space="0" w:color="auto"/>
          </w:tcBorders>
          <w:shd w:val="clear" w:color="auto" w:fill="DE5C2B"/>
          <w:vAlign w:val="bottom"/>
        </w:tcPr>
        <w:p w14:paraId="1BFC0908" w14:textId="77777777" w:rsidR="00D21D88" w:rsidRPr="000C3ACB" w:rsidRDefault="00D21D88" w:rsidP="0081305A">
          <w:pPr>
            <w:pStyle w:val="PageNumbers"/>
            <w:jc w:val="center"/>
          </w:pPr>
          <w:r w:rsidRPr="000C3ACB">
            <w:fldChar w:fldCharType="begin"/>
          </w:r>
          <w:r w:rsidRPr="000C3ACB">
            <w:instrText xml:space="preserve"> PAGE   \* MERGEFORMAT </w:instrText>
          </w:r>
          <w:r w:rsidRPr="000C3ACB">
            <w:fldChar w:fldCharType="separate"/>
          </w:r>
          <w:r>
            <w:rPr>
              <w:noProof/>
            </w:rPr>
            <w:t>18</w:t>
          </w:r>
          <w:r w:rsidRPr="000C3ACB">
            <w:fldChar w:fldCharType="end"/>
          </w:r>
        </w:p>
      </w:tc>
      <w:tc>
        <w:tcPr>
          <w:tcW w:w="3084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2EF34ADA" w14:textId="77777777" w:rsidR="00D21D88" w:rsidRPr="000C3ACB" w:rsidRDefault="00D21D88" w:rsidP="0081305A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7" w:type="pct"/>
          <w:gridSpan w:val="2"/>
          <w:tcBorders>
            <w:top w:val="single" w:sz="2" w:space="0" w:color="4A4E52"/>
          </w:tcBorders>
          <w:shd w:val="clear" w:color="auto" w:fill="auto"/>
          <w:vAlign w:val="bottom"/>
        </w:tcPr>
        <w:p w14:paraId="468B69F5" w14:textId="77777777" w:rsidR="00D21D88" w:rsidRPr="000C3ACB" w:rsidRDefault="00D21D88" w:rsidP="0081305A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D21D88" w:rsidRPr="000C3ACB" w14:paraId="64CA05A2" w14:textId="77777777" w:rsidTr="005B05E8">
      <w:trPr>
        <w:trHeight w:val="594"/>
      </w:trPr>
      <w:tc>
        <w:tcPr>
          <w:tcW w:w="249" w:type="pct"/>
          <w:vMerge/>
          <w:shd w:val="clear" w:color="auto" w:fill="DE5C2B"/>
          <w:vAlign w:val="bottom"/>
        </w:tcPr>
        <w:p w14:paraId="7DCB39AC" w14:textId="77777777" w:rsidR="00D21D88" w:rsidRPr="000C3ACB" w:rsidRDefault="00D21D88" w:rsidP="0081305A">
          <w:pPr>
            <w:pStyle w:val="Footer"/>
          </w:pPr>
        </w:p>
      </w:tc>
      <w:sdt>
        <w:sdtPr>
          <w:rPr>
            <w:rStyle w:val="Strong"/>
          </w:rPr>
          <w:alias w:val="Title"/>
          <w:tag w:val=""/>
          <w:id w:val="2121879645"/>
          <w:placeholder>
            <w:docPart w:val="30F77AEDDFB42A429068268C8F511E7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Strong"/>
          </w:rPr>
        </w:sdtEndPr>
        <w:sdtContent>
          <w:tc>
            <w:tcPr>
              <w:tcW w:w="3834" w:type="pct"/>
              <w:gridSpan w:val="2"/>
              <w:shd w:val="clear" w:color="auto" w:fill="auto"/>
              <w:vAlign w:val="bottom"/>
            </w:tcPr>
            <w:p w14:paraId="78707EAE" w14:textId="685920EC" w:rsidR="00D21D88" w:rsidRPr="00176572" w:rsidRDefault="00D21D88" w:rsidP="0081305A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Payment Gateway IOS SDK Integration guide</w:t>
              </w:r>
            </w:p>
          </w:tc>
        </w:sdtContent>
      </w:sdt>
      <w:tc>
        <w:tcPr>
          <w:tcW w:w="917" w:type="pct"/>
          <w:shd w:val="clear" w:color="auto" w:fill="auto"/>
          <w:vAlign w:val="bottom"/>
        </w:tcPr>
        <w:p w14:paraId="0EB8DB84" w14:textId="0CAEE7FF" w:rsidR="00D21D88" w:rsidRPr="000C3ACB" w:rsidRDefault="00427A0D" w:rsidP="0081305A">
          <w:pPr>
            <w:pStyle w:val="Footer"/>
            <w:jc w:val="right"/>
            <w:rPr>
              <w:rStyle w:val="Strong"/>
            </w:rPr>
          </w:pPr>
          <w:hyperlink r:id="rId1" w:history="1">
            <w:proofErr w:type="spellStart"/>
            <w:r w:rsidR="00D21D88" w:rsidRPr="00F8365B">
              <w:rPr>
                <w:rStyle w:val="Hyperlink"/>
                <w:sz w:val="20"/>
                <w:lang w:val="en-US"/>
              </w:rPr>
              <w:t>gei</w:t>
            </w:r>
            <w:proofErr w:type="spellEnd"/>
            <w:r w:rsidR="00D21D88" w:rsidRPr="00F8365B">
              <w:rPr>
                <w:rStyle w:val="Hyperlink"/>
                <w:sz w:val="20"/>
              </w:rPr>
              <w:t>dea.net</w:t>
            </w:r>
          </w:hyperlink>
        </w:p>
      </w:tc>
    </w:tr>
    <w:tr w:rsidR="00D21D88" w:rsidRPr="000C3ACB" w14:paraId="60033CE3" w14:textId="77777777" w:rsidTr="005B05E8">
      <w:trPr>
        <w:trHeight w:val="345"/>
      </w:trPr>
      <w:tc>
        <w:tcPr>
          <w:tcW w:w="249" w:type="pct"/>
          <w:vMerge/>
          <w:shd w:val="clear" w:color="auto" w:fill="DE5C2B"/>
          <w:vAlign w:val="bottom"/>
        </w:tcPr>
        <w:p w14:paraId="3546F7E9" w14:textId="77777777" w:rsidR="00D21D88" w:rsidRPr="000C3ACB" w:rsidRDefault="00D21D88" w:rsidP="0081305A">
          <w:pPr>
            <w:pStyle w:val="Footer"/>
          </w:pPr>
        </w:p>
      </w:tc>
      <w:sdt>
        <w:sdtPr>
          <w:rPr>
            <w:rStyle w:val="Strong"/>
          </w:rPr>
          <w:alias w:val="Subject"/>
          <w:tag w:val=""/>
          <w:id w:val="1452662954"/>
          <w:placeholder>
            <w:docPart w:val="5CB754D7AEAE8246914C215BE04810F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Style w:val="Strong"/>
          </w:rPr>
        </w:sdtEndPr>
        <w:sdtContent>
          <w:tc>
            <w:tcPr>
              <w:tcW w:w="3834" w:type="pct"/>
              <w:gridSpan w:val="2"/>
              <w:shd w:val="clear" w:color="auto" w:fill="auto"/>
              <w:vAlign w:val="bottom"/>
            </w:tcPr>
            <w:p w14:paraId="7EA17A3C" w14:textId="506DD77C" w:rsidR="00D21D88" w:rsidRPr="00FC4551" w:rsidRDefault="00D21D88" w:rsidP="0081305A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 xml:space="preserve">Version </w:t>
              </w:r>
              <w:r w:rsidR="00484426">
                <w:rPr>
                  <w:rStyle w:val="Strong"/>
                </w:rPr>
                <w:t>2</w:t>
              </w:r>
              <w:r>
                <w:rPr>
                  <w:rStyle w:val="Strong"/>
                </w:rPr>
                <w:t>.</w:t>
              </w:r>
              <w:r w:rsidR="00484426">
                <w:rPr>
                  <w:rStyle w:val="Strong"/>
                </w:rPr>
                <w:t>0</w:t>
              </w:r>
            </w:p>
          </w:tc>
        </w:sdtContent>
      </w:sdt>
      <w:tc>
        <w:tcPr>
          <w:tcW w:w="917" w:type="pct"/>
          <w:shd w:val="clear" w:color="auto" w:fill="auto"/>
          <w:vAlign w:val="bottom"/>
        </w:tcPr>
        <w:p w14:paraId="13DB52C6" w14:textId="77777777" w:rsidR="00D21D88" w:rsidRPr="000C3ACB" w:rsidRDefault="00D21D88" w:rsidP="0081305A">
          <w:pPr>
            <w:pStyle w:val="Footer"/>
          </w:pPr>
        </w:p>
      </w:tc>
    </w:tr>
  </w:tbl>
  <w:p w14:paraId="7DA0818C" w14:textId="77777777" w:rsidR="00D21D88" w:rsidRDefault="00D21D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7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10"/>
      <w:gridCol w:w="6"/>
    </w:tblGrid>
    <w:tr w:rsidR="00D21D88" w:rsidRPr="000C3ACB" w14:paraId="2D87B5B9" w14:textId="77777777" w:rsidTr="009A4741">
      <w:tc>
        <w:tcPr>
          <w:tcW w:w="3252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610AA9FD" w14:textId="77777777" w:rsidR="00D21D88" w:rsidRPr="000C3ACB" w:rsidRDefault="00D21D88" w:rsidP="004317AE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71282E5E" w14:textId="77777777" w:rsidR="00D21D88" w:rsidRPr="000C3ACB" w:rsidRDefault="00D21D88" w:rsidP="004317AE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D21D88" w:rsidRPr="000C3ACB" w14:paraId="5B133230" w14:textId="77777777" w:rsidTr="009A4741">
      <w:tc>
        <w:tcPr>
          <w:tcW w:w="3252" w:type="pct"/>
          <w:shd w:val="clear" w:color="auto" w:fill="auto"/>
          <w:vAlign w:val="bottom"/>
        </w:tcPr>
        <w:tbl>
          <w:tblPr>
            <w:tblW w:w="9010" w:type="dxa"/>
            <w:tblCellMar>
              <w:left w:w="43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49"/>
            <w:gridCol w:w="5557"/>
            <w:gridCol w:w="1352"/>
            <w:gridCol w:w="1652"/>
          </w:tblGrid>
          <w:tr w:rsidR="00D21D88" w:rsidRPr="000C3ACB" w14:paraId="79310A46" w14:textId="77777777" w:rsidTr="005D571B">
            <w:trPr>
              <w:trHeight w:val="204"/>
            </w:trPr>
            <w:tc>
              <w:tcPr>
                <w:tcW w:w="249" w:type="pct"/>
                <w:vMerge w:val="restart"/>
                <w:tcBorders>
                  <w:top w:val="single" w:sz="4" w:space="0" w:color="auto"/>
                </w:tcBorders>
                <w:shd w:val="clear" w:color="auto" w:fill="DE5C2B"/>
                <w:vAlign w:val="bottom"/>
              </w:tcPr>
              <w:p w14:paraId="1891C6B2" w14:textId="77777777" w:rsidR="00D21D88" w:rsidRPr="000C3ACB" w:rsidRDefault="00D21D88" w:rsidP="005D571B">
                <w:pPr>
                  <w:pStyle w:val="PageNumbers"/>
                  <w:jc w:val="center"/>
                </w:pPr>
                <w:r w:rsidRPr="000C3ACB">
                  <w:fldChar w:fldCharType="begin"/>
                </w:r>
                <w:r w:rsidRPr="000C3ACB">
                  <w:instrText xml:space="preserve"> PAGE   \* MERGEFORMAT </w:instrText>
                </w:r>
                <w:r w:rsidRPr="000C3ACB">
                  <w:fldChar w:fldCharType="separate"/>
                </w:r>
                <w:r>
                  <w:rPr>
                    <w:noProof/>
                  </w:rPr>
                  <w:t>18</w:t>
                </w:r>
                <w:r w:rsidRPr="000C3ACB">
                  <w:fldChar w:fldCharType="end"/>
                </w:r>
              </w:p>
            </w:tc>
            <w:tc>
              <w:tcPr>
                <w:tcW w:w="3084" w:type="pct"/>
                <w:tcBorders>
                  <w:top w:val="single" w:sz="2" w:space="0" w:color="4A4E52"/>
                </w:tcBorders>
                <w:shd w:val="clear" w:color="auto" w:fill="auto"/>
                <w:vAlign w:val="bottom"/>
              </w:tcPr>
              <w:p w14:paraId="2B804A9F" w14:textId="77777777" w:rsidR="00D21D88" w:rsidRPr="000C3ACB" w:rsidRDefault="00D21D88" w:rsidP="005D571B">
                <w:pPr>
                  <w:pStyle w:val="Footer"/>
                  <w:rPr>
                    <w:rStyle w:val="IntenseReference"/>
                    <w:sz w:val="8"/>
                    <w:szCs w:val="8"/>
                  </w:rPr>
                </w:pPr>
              </w:p>
            </w:tc>
            <w:tc>
              <w:tcPr>
                <w:tcW w:w="1667" w:type="pct"/>
                <w:gridSpan w:val="2"/>
                <w:tcBorders>
                  <w:top w:val="single" w:sz="2" w:space="0" w:color="4A4E52"/>
                </w:tcBorders>
                <w:shd w:val="clear" w:color="auto" w:fill="auto"/>
                <w:vAlign w:val="bottom"/>
              </w:tcPr>
              <w:p w14:paraId="73BB72D3" w14:textId="77777777" w:rsidR="00D21D88" w:rsidRPr="000C3ACB" w:rsidRDefault="00D21D88" w:rsidP="005D571B">
                <w:pPr>
                  <w:pStyle w:val="Footer"/>
                  <w:jc w:val="right"/>
                  <w:rPr>
                    <w:sz w:val="8"/>
                    <w:szCs w:val="8"/>
                  </w:rPr>
                </w:pPr>
              </w:p>
            </w:tc>
          </w:tr>
          <w:tr w:rsidR="00D21D88" w:rsidRPr="000C3ACB" w14:paraId="4F9BACCC" w14:textId="77777777" w:rsidTr="005D571B">
            <w:trPr>
              <w:trHeight w:val="594"/>
            </w:trPr>
            <w:tc>
              <w:tcPr>
                <w:tcW w:w="249" w:type="pct"/>
                <w:vMerge/>
                <w:shd w:val="clear" w:color="auto" w:fill="DE5C2B"/>
                <w:vAlign w:val="bottom"/>
              </w:tcPr>
              <w:p w14:paraId="696428EC" w14:textId="77777777" w:rsidR="00D21D88" w:rsidRPr="000C3ACB" w:rsidRDefault="00D21D88" w:rsidP="005D571B">
                <w:pPr>
                  <w:pStyle w:val="Footer"/>
                </w:pPr>
              </w:p>
            </w:tc>
            <w:sdt>
              <w:sdtPr>
                <w:rPr>
                  <w:rStyle w:val="Strong"/>
                </w:rPr>
                <w:alias w:val="Title"/>
                <w:tag w:val=""/>
                <w:id w:val="-1275778048"/>
                <w:placeholder>
                  <w:docPart w:val="95A237BD81A5E848B819D9BD57F3B06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>
                <w:rPr>
                  <w:rStyle w:val="Strong"/>
                </w:rPr>
              </w:sdtEndPr>
              <w:sdtContent>
                <w:tc>
                  <w:tcPr>
                    <w:tcW w:w="3834" w:type="pct"/>
                    <w:gridSpan w:val="2"/>
                    <w:shd w:val="clear" w:color="auto" w:fill="auto"/>
                    <w:vAlign w:val="bottom"/>
                  </w:tcPr>
                  <w:p w14:paraId="4282CB90" w14:textId="5906B4DB" w:rsidR="00D21D88" w:rsidRPr="00176572" w:rsidRDefault="00D21D88" w:rsidP="005D571B">
                    <w:pPr>
                      <w:pStyle w:val="Footer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>Payment Gateway IOS SDK Integration guide</w:t>
                    </w:r>
                  </w:p>
                </w:tc>
              </w:sdtContent>
            </w:sdt>
            <w:tc>
              <w:tcPr>
                <w:tcW w:w="917" w:type="pct"/>
                <w:shd w:val="clear" w:color="auto" w:fill="auto"/>
                <w:vAlign w:val="bottom"/>
              </w:tcPr>
              <w:p w14:paraId="2EC82762" w14:textId="014774BD" w:rsidR="00D21D88" w:rsidRPr="000C3ACB" w:rsidRDefault="00427A0D" w:rsidP="005D571B">
                <w:pPr>
                  <w:pStyle w:val="Footer"/>
                  <w:jc w:val="right"/>
                  <w:rPr>
                    <w:rStyle w:val="Strong"/>
                  </w:rPr>
                </w:pPr>
                <w:hyperlink r:id="rId1" w:history="1">
                  <w:proofErr w:type="spellStart"/>
                  <w:r w:rsidR="00D21D88" w:rsidRPr="00F8365B">
                    <w:rPr>
                      <w:rStyle w:val="Hyperlink"/>
                      <w:sz w:val="20"/>
                      <w:lang w:val="en-US"/>
                    </w:rPr>
                    <w:t>gei</w:t>
                  </w:r>
                  <w:proofErr w:type="spellEnd"/>
                  <w:r w:rsidR="00D21D88" w:rsidRPr="00F8365B">
                    <w:rPr>
                      <w:rStyle w:val="Hyperlink"/>
                      <w:sz w:val="20"/>
                    </w:rPr>
                    <w:t>dea.net</w:t>
                  </w:r>
                </w:hyperlink>
              </w:p>
            </w:tc>
          </w:tr>
          <w:tr w:rsidR="00D21D88" w:rsidRPr="000C3ACB" w14:paraId="7E964650" w14:textId="77777777" w:rsidTr="005D571B">
            <w:trPr>
              <w:trHeight w:val="345"/>
            </w:trPr>
            <w:tc>
              <w:tcPr>
                <w:tcW w:w="249" w:type="pct"/>
                <w:vMerge/>
                <w:shd w:val="clear" w:color="auto" w:fill="DE5C2B"/>
                <w:vAlign w:val="bottom"/>
              </w:tcPr>
              <w:p w14:paraId="2240F1EA" w14:textId="77777777" w:rsidR="00D21D88" w:rsidRPr="000C3ACB" w:rsidRDefault="00D21D88" w:rsidP="005D571B">
                <w:pPr>
                  <w:pStyle w:val="Footer"/>
                </w:pPr>
              </w:p>
            </w:tc>
            <w:sdt>
              <w:sdtPr>
                <w:rPr>
                  <w:rStyle w:val="Strong"/>
                </w:rPr>
                <w:alias w:val="Subject"/>
                <w:tag w:val=""/>
                <w:id w:val="971865313"/>
                <w:placeholder>
                  <w:docPart w:val="2E39E9FD5B7B894F9EB5086B59BFF6C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>
                <w:rPr>
                  <w:rStyle w:val="Strong"/>
                </w:rPr>
              </w:sdtEndPr>
              <w:sdtContent>
                <w:tc>
                  <w:tcPr>
                    <w:tcW w:w="3834" w:type="pct"/>
                    <w:gridSpan w:val="2"/>
                    <w:shd w:val="clear" w:color="auto" w:fill="auto"/>
                    <w:vAlign w:val="bottom"/>
                  </w:tcPr>
                  <w:p w14:paraId="308D75C0" w14:textId="751D87DC" w:rsidR="00D21D88" w:rsidRPr="00FC4551" w:rsidRDefault="00484426" w:rsidP="005D571B">
                    <w:pPr>
                      <w:pStyle w:val="Footer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>Version 2.0</w:t>
                    </w:r>
                  </w:p>
                </w:tc>
              </w:sdtContent>
            </w:sdt>
            <w:tc>
              <w:tcPr>
                <w:tcW w:w="917" w:type="pct"/>
                <w:shd w:val="clear" w:color="auto" w:fill="auto"/>
                <w:vAlign w:val="bottom"/>
              </w:tcPr>
              <w:p w14:paraId="3DEB1520" w14:textId="77777777" w:rsidR="00D21D88" w:rsidRPr="000C3ACB" w:rsidRDefault="00D21D88" w:rsidP="005D571B">
                <w:pPr>
                  <w:pStyle w:val="Footer"/>
                </w:pPr>
              </w:p>
            </w:tc>
          </w:tr>
        </w:tbl>
        <w:p w14:paraId="49389904" w14:textId="77777777" w:rsidR="00D21D88" w:rsidRPr="00766FC3" w:rsidRDefault="00D21D88" w:rsidP="004317AE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14:paraId="1B5305D3" w14:textId="77777777" w:rsidR="00D21D88" w:rsidRPr="000C3ACB" w:rsidRDefault="00D21D88" w:rsidP="004317AE">
          <w:pPr>
            <w:pStyle w:val="Footer"/>
          </w:pPr>
        </w:p>
      </w:tc>
    </w:tr>
  </w:tbl>
  <w:p w14:paraId="596DF32C" w14:textId="369BF9DE" w:rsidR="00D21D88" w:rsidRDefault="00D21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98C52" w14:textId="77777777" w:rsidR="00427A0D" w:rsidRDefault="00427A0D" w:rsidP="00F950E7">
      <w:pPr>
        <w:spacing w:line="240" w:lineRule="auto"/>
      </w:pPr>
      <w:r>
        <w:separator/>
      </w:r>
    </w:p>
  </w:footnote>
  <w:footnote w:type="continuationSeparator" w:id="0">
    <w:p w14:paraId="06E32957" w14:textId="77777777" w:rsidR="00427A0D" w:rsidRDefault="00427A0D" w:rsidP="00F950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D21D88" w:rsidRPr="000C3ACB" w14:paraId="02045A17" w14:textId="77777777" w:rsidTr="000C3ACB">
      <w:tc>
        <w:tcPr>
          <w:tcW w:w="17" w:type="pct"/>
          <w:shd w:val="clear" w:color="auto" w:fill="auto"/>
        </w:tcPr>
        <w:p w14:paraId="4AFACDD1" w14:textId="2FB4FDF8" w:rsidR="00D21D88" w:rsidRPr="000C3ACB" w:rsidRDefault="00D21D88" w:rsidP="00413526">
          <w:pPr>
            <w:pStyle w:val="Header"/>
          </w:pPr>
        </w:p>
      </w:tc>
      <w:tc>
        <w:tcPr>
          <w:tcW w:w="4983" w:type="pct"/>
          <w:shd w:val="clear" w:color="auto" w:fill="auto"/>
        </w:tcPr>
        <w:p w14:paraId="12B6987B" w14:textId="407BBDE8" w:rsidR="00D21D88" w:rsidRPr="000C3ACB" w:rsidRDefault="00D21D88" w:rsidP="000C3ACB">
          <w:pPr>
            <w:pStyle w:val="Header"/>
            <w:jc w:val="right"/>
          </w:pPr>
        </w:p>
      </w:tc>
    </w:tr>
  </w:tbl>
  <w:p w14:paraId="7C00C8B1" w14:textId="666F2CFD" w:rsidR="00D21D88" w:rsidRPr="00E725E2" w:rsidRDefault="00D21D88" w:rsidP="00E725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A78F" w14:textId="334AFA4A" w:rsidR="00D21D88" w:rsidRDefault="00D21D88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10BDBBB" wp14:editId="03CCA37C">
          <wp:simplePos x="0" y="0"/>
          <wp:positionH relativeFrom="page">
            <wp:posOffset>432707</wp:posOffset>
          </wp:positionH>
          <wp:positionV relativeFrom="paragraph">
            <wp:posOffset>-635</wp:posOffset>
          </wp:positionV>
          <wp:extent cx="7534910" cy="10652760"/>
          <wp:effectExtent l="0" t="0" r="0" b="0"/>
          <wp:wrapNone/>
          <wp:docPr id="5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910" cy="1065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10BDBBB" wp14:editId="03CCA37C">
          <wp:simplePos x="0" y="0"/>
          <wp:positionH relativeFrom="page">
            <wp:posOffset>432707</wp:posOffset>
          </wp:positionH>
          <wp:positionV relativeFrom="paragraph">
            <wp:posOffset>-635</wp:posOffset>
          </wp:positionV>
          <wp:extent cx="7534910" cy="10652760"/>
          <wp:effectExtent l="0" t="0" r="0" b="0"/>
          <wp:wrapNone/>
          <wp:docPr id="2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910" cy="1065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00" type="#_x0000_t75" style="width:256.15pt;height:256.15pt" o:bullet="t">
        <v:imagedata r:id="rId1" o:title="comments-512"/>
      </v:shape>
    </w:pict>
  </w:numPicBullet>
  <w:numPicBullet w:numPicBulletId="1">
    <w:pict>
      <v:shape id="_x0000_i1601" type="#_x0000_t75" style="width:256.15pt;height:256.15pt" o:bullet="t">
        <v:imagedata r:id="rId2" o:title="Optional"/>
      </v:shape>
    </w:pict>
  </w:numPicBullet>
  <w:abstractNum w:abstractNumId="0" w15:restartNumberingAfterBreak="0">
    <w:nsid w:val="FFFFFF7F"/>
    <w:multiLevelType w:val="singleLevel"/>
    <w:tmpl w:val="BA3AB7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82AA1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8D22CCCA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alibri" w:hAnsi="Calibri" w:hint="default"/>
        <w:color w:val="4A4E52"/>
        <w:sz w:val="22"/>
      </w:rPr>
    </w:lvl>
  </w:abstractNum>
  <w:abstractNum w:abstractNumId="3" w15:restartNumberingAfterBreak="0">
    <w:nsid w:val="FFFFFF88"/>
    <w:multiLevelType w:val="singleLevel"/>
    <w:tmpl w:val="80BC214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i w:val="0"/>
        <w:color w:val="81ADB5"/>
      </w:rPr>
    </w:lvl>
  </w:abstractNum>
  <w:abstractNum w:abstractNumId="4" w15:restartNumberingAfterBreak="0">
    <w:nsid w:val="FFFFFF89"/>
    <w:multiLevelType w:val="singleLevel"/>
    <w:tmpl w:val="58EA80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1ADB5"/>
        <w:sz w:val="22"/>
      </w:rPr>
    </w:lvl>
  </w:abstractNum>
  <w:abstractNum w:abstractNumId="5" w15:restartNumberingAfterBreak="0">
    <w:nsid w:val="031A1CB2"/>
    <w:multiLevelType w:val="hybridMultilevel"/>
    <w:tmpl w:val="511C3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4332B"/>
    <w:multiLevelType w:val="multilevel"/>
    <w:tmpl w:val="CC124B70"/>
    <w:styleLink w:val="AppendixList"/>
    <w:lvl w:ilvl="0">
      <w:start w:val="1"/>
      <w:numFmt w:val="upperLetter"/>
      <w:pStyle w:val="AppHeading1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196F7937"/>
    <w:multiLevelType w:val="hybridMultilevel"/>
    <w:tmpl w:val="12187A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22005"/>
    <w:multiLevelType w:val="multilevel"/>
    <w:tmpl w:val="E56A9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2"/>
      <w:numFmt w:val="decimal"/>
      <w:lvlText w:val="%6"/>
      <w:lvlJc w:val="left"/>
      <w:pPr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DC6E25"/>
    <w:multiLevelType w:val="hybridMultilevel"/>
    <w:tmpl w:val="A1501C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850531"/>
    <w:multiLevelType w:val="multilevel"/>
    <w:tmpl w:val="8996B17A"/>
    <w:name w:val="numbering"/>
    <w:styleLink w:val="Numbering"/>
    <w:lvl w:ilvl="0">
      <w:start w:val="1"/>
      <w:numFmt w:val="decimal"/>
      <w:lvlText w:val="%1"/>
      <w:lvlJc w:val="left"/>
      <w:pPr>
        <w:ind w:left="1208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suff w:val="space"/>
      <w:lvlText w:val="NF%1.%2.%3"/>
      <w:lvlJc w:val="left"/>
      <w:pPr>
        <w:ind w:left="851" w:hanging="851"/>
      </w:pPr>
      <w:rPr>
        <w:rFonts w:ascii="Calibri" w:hAnsi="Calibri" w:hint="default"/>
        <w:color w:val="C00000"/>
        <w:sz w:val="20"/>
      </w:rPr>
    </w:lvl>
    <w:lvl w:ilvl="3">
      <w:start w:val="1"/>
      <w:numFmt w:val="decimal"/>
      <w:lvlText w:val="(%4)"/>
      <w:lvlJc w:val="left"/>
      <w:pPr>
        <w:ind w:left="214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33" w:hanging="357"/>
      </w:pPr>
      <w:rPr>
        <w:rFonts w:hint="default"/>
      </w:rPr>
    </w:lvl>
  </w:abstractNum>
  <w:abstractNum w:abstractNumId="11" w15:restartNumberingAfterBreak="0">
    <w:nsid w:val="2E570E19"/>
    <w:multiLevelType w:val="hybridMultilevel"/>
    <w:tmpl w:val="AA702F8E"/>
    <w:lvl w:ilvl="0" w:tplc="9FE0D2AC">
      <w:start w:val="1"/>
      <w:numFmt w:val="decimal"/>
      <w:pStyle w:val="Heading3Numbering"/>
      <w:lvlText w:val="%1."/>
      <w:lvlJc w:val="left"/>
      <w:pPr>
        <w:ind w:left="360" w:hanging="360"/>
      </w:pPr>
      <w:rPr>
        <w:rFonts w:hint="default"/>
        <w:color w:val="DC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B0DB5"/>
    <w:multiLevelType w:val="multilevel"/>
    <w:tmpl w:val="D806D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764CCD"/>
    <w:multiLevelType w:val="multilevel"/>
    <w:tmpl w:val="CC124B70"/>
    <w:numStyleLink w:val="AppendixList"/>
  </w:abstractNum>
  <w:abstractNum w:abstractNumId="14" w15:restartNumberingAfterBreak="0">
    <w:nsid w:val="4BF40A55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D3738D"/>
    <w:multiLevelType w:val="multilevel"/>
    <w:tmpl w:val="A18C1C1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A9D130D"/>
    <w:multiLevelType w:val="multilevel"/>
    <w:tmpl w:val="DE2CC288"/>
    <w:name w:val="numbering2"/>
    <w:lvl w:ilvl="0">
      <w:start w:val="1"/>
      <w:numFmt w:val="decimal"/>
      <w:lvlText w:val="%1"/>
      <w:lvlJc w:val="left"/>
      <w:pPr>
        <w:ind w:left="1208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suff w:val="space"/>
      <w:lvlText w:val="NF%1.%2.%3"/>
      <w:lvlJc w:val="left"/>
      <w:pPr>
        <w:ind w:left="851" w:hanging="851"/>
      </w:pPr>
      <w:rPr>
        <w:rFonts w:ascii="Calibri" w:hAnsi="Calibri" w:hint="default"/>
        <w:color w:val="C00000"/>
        <w:sz w:val="20"/>
      </w:rPr>
    </w:lvl>
    <w:lvl w:ilvl="3">
      <w:start w:val="1"/>
      <w:numFmt w:val="decimal"/>
      <w:lvlText w:val="(%4)"/>
      <w:lvlJc w:val="left"/>
      <w:pPr>
        <w:ind w:left="214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33" w:hanging="357"/>
      </w:pPr>
      <w:rPr>
        <w:rFonts w:hint="default"/>
      </w:rPr>
    </w:lvl>
  </w:abstractNum>
  <w:abstractNum w:abstractNumId="17" w15:restartNumberingAfterBreak="0">
    <w:nsid w:val="606B3ACF"/>
    <w:multiLevelType w:val="hybridMultilevel"/>
    <w:tmpl w:val="54D61522"/>
    <w:lvl w:ilvl="0" w:tplc="40488186">
      <w:start w:val="1"/>
      <w:numFmt w:val="bullet"/>
      <w:pStyle w:val="OptionalSection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8" w15:restartNumberingAfterBreak="0">
    <w:nsid w:val="6B125076"/>
    <w:multiLevelType w:val="hybridMultilevel"/>
    <w:tmpl w:val="78EA1F2E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6C762C81"/>
    <w:multiLevelType w:val="hybridMultilevel"/>
    <w:tmpl w:val="37DC5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B682E"/>
    <w:multiLevelType w:val="hybridMultilevel"/>
    <w:tmpl w:val="DDA242D2"/>
    <w:lvl w:ilvl="0" w:tplc="A3EC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7A429C"/>
    <w:multiLevelType w:val="hybridMultilevel"/>
    <w:tmpl w:val="8BA81A0E"/>
    <w:lvl w:ilvl="0" w:tplc="E3DC2E9A">
      <w:start w:val="1"/>
      <w:numFmt w:val="bullet"/>
      <w:pStyle w:val="AdditionalDescriptionremoveattheend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C9B29BB"/>
    <w:multiLevelType w:val="hybridMultilevel"/>
    <w:tmpl w:val="F094DEB2"/>
    <w:lvl w:ilvl="0" w:tplc="E9EA666E">
      <w:start w:val="1"/>
      <w:numFmt w:val="decimal"/>
      <w:pStyle w:val="Heading2Numbering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814E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22"/>
  </w:num>
  <w:num w:numId="7">
    <w:abstractNumId w:val="11"/>
  </w:num>
  <w:num w:numId="8">
    <w:abstractNumId w:val="15"/>
  </w:num>
  <w:num w:numId="9">
    <w:abstractNumId w:val="10"/>
  </w:num>
  <w:num w:numId="10">
    <w:abstractNumId w:val="21"/>
  </w:num>
  <w:num w:numId="11">
    <w:abstractNumId w:val="6"/>
  </w:num>
  <w:num w:numId="12">
    <w:abstractNumId w:val="13"/>
  </w:num>
  <w:num w:numId="13">
    <w:abstractNumId w:val="17"/>
  </w:num>
  <w:num w:numId="14">
    <w:abstractNumId w:val="8"/>
  </w:num>
  <w:num w:numId="15">
    <w:abstractNumId w:val="5"/>
  </w:num>
  <w:num w:numId="16">
    <w:abstractNumId w:val="7"/>
  </w:num>
  <w:num w:numId="17">
    <w:abstractNumId w:val="20"/>
  </w:num>
  <w:num w:numId="18">
    <w:abstractNumId w:val="12"/>
  </w:num>
  <w:num w:numId="19">
    <w:abstractNumId w:val="14"/>
  </w:num>
  <w:num w:numId="20">
    <w:abstractNumId w:val="15"/>
  </w:num>
  <w:num w:numId="21">
    <w:abstractNumId w:val="15"/>
    <w:lvlOverride w:ilvl="0">
      <w:startOverride w:val="3"/>
    </w:lvlOverride>
    <w:lvlOverride w:ilvl="1">
      <w:startOverride w:val="1"/>
    </w:lvlOverride>
    <w:lvlOverride w:ilvl="2">
      <w:startOverride w:val="13"/>
    </w:lvlOverride>
  </w:num>
  <w:num w:numId="22">
    <w:abstractNumId w:val="18"/>
  </w:num>
  <w:num w:numId="23">
    <w:abstractNumId w:val="9"/>
  </w:num>
  <w:num w:numId="24">
    <w:abstractNumId w:val="19"/>
  </w:num>
  <w:num w:numId="25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QyNrEwNDMwMjQ2MbJU0lEKTi0uzszPAykwrAUAaQYaSCwAAAA="/>
  </w:docVars>
  <w:rsids>
    <w:rsidRoot w:val="00D77D12"/>
    <w:rsid w:val="00000883"/>
    <w:rsid w:val="0000104D"/>
    <w:rsid w:val="00002749"/>
    <w:rsid w:val="00003519"/>
    <w:rsid w:val="00003C0C"/>
    <w:rsid w:val="0000485F"/>
    <w:rsid w:val="00004CF1"/>
    <w:rsid w:val="0000527C"/>
    <w:rsid w:val="000054DF"/>
    <w:rsid w:val="00006C73"/>
    <w:rsid w:val="00007B5C"/>
    <w:rsid w:val="00010014"/>
    <w:rsid w:val="00010DE8"/>
    <w:rsid w:val="00012E58"/>
    <w:rsid w:val="00014549"/>
    <w:rsid w:val="000149F9"/>
    <w:rsid w:val="00014D15"/>
    <w:rsid w:val="00016107"/>
    <w:rsid w:val="00016A14"/>
    <w:rsid w:val="00020216"/>
    <w:rsid w:val="00021F11"/>
    <w:rsid w:val="000236B3"/>
    <w:rsid w:val="00023D56"/>
    <w:rsid w:val="0002580B"/>
    <w:rsid w:val="000304AF"/>
    <w:rsid w:val="0003061A"/>
    <w:rsid w:val="00031AAD"/>
    <w:rsid w:val="00032413"/>
    <w:rsid w:val="00033942"/>
    <w:rsid w:val="00033CA0"/>
    <w:rsid w:val="00037A2B"/>
    <w:rsid w:val="00043C2A"/>
    <w:rsid w:val="00044F18"/>
    <w:rsid w:val="00045477"/>
    <w:rsid w:val="00046708"/>
    <w:rsid w:val="00047DD5"/>
    <w:rsid w:val="00050E2F"/>
    <w:rsid w:val="00052E9C"/>
    <w:rsid w:val="00054E2C"/>
    <w:rsid w:val="000552F4"/>
    <w:rsid w:val="00057E3A"/>
    <w:rsid w:val="00060B1C"/>
    <w:rsid w:val="000611B4"/>
    <w:rsid w:val="00061765"/>
    <w:rsid w:val="00062007"/>
    <w:rsid w:val="00063B02"/>
    <w:rsid w:val="00063EA4"/>
    <w:rsid w:val="00064489"/>
    <w:rsid w:val="00064612"/>
    <w:rsid w:val="00065DFC"/>
    <w:rsid w:val="0006721E"/>
    <w:rsid w:val="00072C3E"/>
    <w:rsid w:val="00072D72"/>
    <w:rsid w:val="000757F1"/>
    <w:rsid w:val="00076EB3"/>
    <w:rsid w:val="00077BD8"/>
    <w:rsid w:val="00082E03"/>
    <w:rsid w:val="0008382B"/>
    <w:rsid w:val="00085025"/>
    <w:rsid w:val="0008575F"/>
    <w:rsid w:val="00086EF4"/>
    <w:rsid w:val="000872FD"/>
    <w:rsid w:val="00087658"/>
    <w:rsid w:val="0009264A"/>
    <w:rsid w:val="00095521"/>
    <w:rsid w:val="000955C8"/>
    <w:rsid w:val="00095CB9"/>
    <w:rsid w:val="0009710D"/>
    <w:rsid w:val="000972C5"/>
    <w:rsid w:val="000A067D"/>
    <w:rsid w:val="000A0E0D"/>
    <w:rsid w:val="000A139D"/>
    <w:rsid w:val="000A1468"/>
    <w:rsid w:val="000A2BF4"/>
    <w:rsid w:val="000A3436"/>
    <w:rsid w:val="000A3FBF"/>
    <w:rsid w:val="000A5194"/>
    <w:rsid w:val="000B2520"/>
    <w:rsid w:val="000B2568"/>
    <w:rsid w:val="000B4F43"/>
    <w:rsid w:val="000B6372"/>
    <w:rsid w:val="000C04F7"/>
    <w:rsid w:val="000C3032"/>
    <w:rsid w:val="000C3ACB"/>
    <w:rsid w:val="000C3B5A"/>
    <w:rsid w:val="000C3DC4"/>
    <w:rsid w:val="000C4F69"/>
    <w:rsid w:val="000C54B2"/>
    <w:rsid w:val="000C7BEF"/>
    <w:rsid w:val="000D0F33"/>
    <w:rsid w:val="000D32E6"/>
    <w:rsid w:val="000D3B02"/>
    <w:rsid w:val="000D4F02"/>
    <w:rsid w:val="000D5567"/>
    <w:rsid w:val="000D5A36"/>
    <w:rsid w:val="000D5FAF"/>
    <w:rsid w:val="000D60BD"/>
    <w:rsid w:val="000E10ED"/>
    <w:rsid w:val="000E1187"/>
    <w:rsid w:val="000E1676"/>
    <w:rsid w:val="000E3DCC"/>
    <w:rsid w:val="000E45EA"/>
    <w:rsid w:val="000E6126"/>
    <w:rsid w:val="000E7B82"/>
    <w:rsid w:val="000F244B"/>
    <w:rsid w:val="000F2ABC"/>
    <w:rsid w:val="000F4734"/>
    <w:rsid w:val="000F49EE"/>
    <w:rsid w:val="000F5F68"/>
    <w:rsid w:val="00101777"/>
    <w:rsid w:val="00101B88"/>
    <w:rsid w:val="00101CDE"/>
    <w:rsid w:val="0010349D"/>
    <w:rsid w:val="001052E9"/>
    <w:rsid w:val="001058B9"/>
    <w:rsid w:val="00113858"/>
    <w:rsid w:val="001149E6"/>
    <w:rsid w:val="001151C1"/>
    <w:rsid w:val="0011670F"/>
    <w:rsid w:val="00116DBF"/>
    <w:rsid w:val="00117901"/>
    <w:rsid w:val="00117AAB"/>
    <w:rsid w:val="001200FE"/>
    <w:rsid w:val="0012240A"/>
    <w:rsid w:val="00122CA5"/>
    <w:rsid w:val="001236B3"/>
    <w:rsid w:val="00125708"/>
    <w:rsid w:val="00126D63"/>
    <w:rsid w:val="001313AB"/>
    <w:rsid w:val="00133B06"/>
    <w:rsid w:val="00133B8C"/>
    <w:rsid w:val="00134491"/>
    <w:rsid w:val="00135486"/>
    <w:rsid w:val="00135BBC"/>
    <w:rsid w:val="00136DA5"/>
    <w:rsid w:val="00137763"/>
    <w:rsid w:val="00137929"/>
    <w:rsid w:val="00140407"/>
    <w:rsid w:val="00141F39"/>
    <w:rsid w:val="00142AF0"/>
    <w:rsid w:val="001443CF"/>
    <w:rsid w:val="0015175F"/>
    <w:rsid w:val="001536ED"/>
    <w:rsid w:val="001537F0"/>
    <w:rsid w:val="00155084"/>
    <w:rsid w:val="00156DD6"/>
    <w:rsid w:val="001572B4"/>
    <w:rsid w:val="0016028E"/>
    <w:rsid w:val="001603E3"/>
    <w:rsid w:val="001610BC"/>
    <w:rsid w:val="00163D85"/>
    <w:rsid w:val="0016540B"/>
    <w:rsid w:val="00165BB7"/>
    <w:rsid w:val="00165E5E"/>
    <w:rsid w:val="00165FF4"/>
    <w:rsid w:val="0016625C"/>
    <w:rsid w:val="00166948"/>
    <w:rsid w:val="0017248A"/>
    <w:rsid w:val="00172ABF"/>
    <w:rsid w:val="00174CCF"/>
    <w:rsid w:val="00176572"/>
    <w:rsid w:val="0018083C"/>
    <w:rsid w:val="00180ABE"/>
    <w:rsid w:val="00181FC9"/>
    <w:rsid w:val="00182C8A"/>
    <w:rsid w:val="00186327"/>
    <w:rsid w:val="0018648C"/>
    <w:rsid w:val="00187BE2"/>
    <w:rsid w:val="00192DCB"/>
    <w:rsid w:val="0019338B"/>
    <w:rsid w:val="0019469D"/>
    <w:rsid w:val="00194BAE"/>
    <w:rsid w:val="001A0AA1"/>
    <w:rsid w:val="001A17A6"/>
    <w:rsid w:val="001A1BF2"/>
    <w:rsid w:val="001A1CA1"/>
    <w:rsid w:val="001A1D28"/>
    <w:rsid w:val="001A1FDD"/>
    <w:rsid w:val="001B00C2"/>
    <w:rsid w:val="001B0C5C"/>
    <w:rsid w:val="001B28C1"/>
    <w:rsid w:val="001B3601"/>
    <w:rsid w:val="001B5998"/>
    <w:rsid w:val="001B637A"/>
    <w:rsid w:val="001B7DE5"/>
    <w:rsid w:val="001B7E01"/>
    <w:rsid w:val="001C3CF4"/>
    <w:rsid w:val="001C4973"/>
    <w:rsid w:val="001C4B1B"/>
    <w:rsid w:val="001C5A6A"/>
    <w:rsid w:val="001C6481"/>
    <w:rsid w:val="001C6F67"/>
    <w:rsid w:val="001D07B8"/>
    <w:rsid w:val="001D0ACC"/>
    <w:rsid w:val="001D1238"/>
    <w:rsid w:val="001D127D"/>
    <w:rsid w:val="001D23B5"/>
    <w:rsid w:val="001D2941"/>
    <w:rsid w:val="001D31CF"/>
    <w:rsid w:val="001D325A"/>
    <w:rsid w:val="001D6165"/>
    <w:rsid w:val="001D68F1"/>
    <w:rsid w:val="001D79FE"/>
    <w:rsid w:val="001E2332"/>
    <w:rsid w:val="001E24BB"/>
    <w:rsid w:val="001E2884"/>
    <w:rsid w:val="001E3AA8"/>
    <w:rsid w:val="001E502A"/>
    <w:rsid w:val="001E69F2"/>
    <w:rsid w:val="001F13CF"/>
    <w:rsid w:val="001F18B2"/>
    <w:rsid w:val="001F2098"/>
    <w:rsid w:val="001F241E"/>
    <w:rsid w:val="001F3037"/>
    <w:rsid w:val="001F3409"/>
    <w:rsid w:val="001F54A5"/>
    <w:rsid w:val="001F61AB"/>
    <w:rsid w:val="001F6D1B"/>
    <w:rsid w:val="002000C5"/>
    <w:rsid w:val="0020099A"/>
    <w:rsid w:val="00200BEB"/>
    <w:rsid w:val="0020189C"/>
    <w:rsid w:val="00202124"/>
    <w:rsid w:val="00202AD3"/>
    <w:rsid w:val="00203F04"/>
    <w:rsid w:val="00204214"/>
    <w:rsid w:val="002042BF"/>
    <w:rsid w:val="00206486"/>
    <w:rsid w:val="00207480"/>
    <w:rsid w:val="0021164C"/>
    <w:rsid w:val="00220B8C"/>
    <w:rsid w:val="0022153B"/>
    <w:rsid w:val="002215EC"/>
    <w:rsid w:val="00222649"/>
    <w:rsid w:val="00223E57"/>
    <w:rsid w:val="002242C5"/>
    <w:rsid w:val="00224D85"/>
    <w:rsid w:val="0022716F"/>
    <w:rsid w:val="002272C6"/>
    <w:rsid w:val="002276AC"/>
    <w:rsid w:val="002300D0"/>
    <w:rsid w:val="00230481"/>
    <w:rsid w:val="00230562"/>
    <w:rsid w:val="00232BD6"/>
    <w:rsid w:val="002330AB"/>
    <w:rsid w:val="0023330B"/>
    <w:rsid w:val="00233315"/>
    <w:rsid w:val="0023350A"/>
    <w:rsid w:val="0023493A"/>
    <w:rsid w:val="002375F0"/>
    <w:rsid w:val="00241895"/>
    <w:rsid w:val="00242A60"/>
    <w:rsid w:val="00242EE9"/>
    <w:rsid w:val="00243484"/>
    <w:rsid w:val="0024379C"/>
    <w:rsid w:val="00244301"/>
    <w:rsid w:val="00245446"/>
    <w:rsid w:val="00247C1B"/>
    <w:rsid w:val="00250B94"/>
    <w:rsid w:val="00251C4F"/>
    <w:rsid w:val="00251C82"/>
    <w:rsid w:val="002523E0"/>
    <w:rsid w:val="002534E2"/>
    <w:rsid w:val="0025351B"/>
    <w:rsid w:val="002540B8"/>
    <w:rsid w:val="00256C14"/>
    <w:rsid w:val="002627E3"/>
    <w:rsid w:val="00263654"/>
    <w:rsid w:val="00270143"/>
    <w:rsid w:val="0027017B"/>
    <w:rsid w:val="002708E4"/>
    <w:rsid w:val="00273BCA"/>
    <w:rsid w:val="00274B41"/>
    <w:rsid w:val="00275877"/>
    <w:rsid w:val="002759FB"/>
    <w:rsid w:val="002773BB"/>
    <w:rsid w:val="00280E7D"/>
    <w:rsid w:val="002818D8"/>
    <w:rsid w:val="00281EF4"/>
    <w:rsid w:val="002822D8"/>
    <w:rsid w:val="002825AB"/>
    <w:rsid w:val="002828B1"/>
    <w:rsid w:val="00282B9B"/>
    <w:rsid w:val="002838EC"/>
    <w:rsid w:val="0028439D"/>
    <w:rsid w:val="00284B27"/>
    <w:rsid w:val="00286197"/>
    <w:rsid w:val="00286C2F"/>
    <w:rsid w:val="00287C8F"/>
    <w:rsid w:val="00290403"/>
    <w:rsid w:val="00290D1F"/>
    <w:rsid w:val="002913F2"/>
    <w:rsid w:val="00291969"/>
    <w:rsid w:val="00292A6D"/>
    <w:rsid w:val="00294848"/>
    <w:rsid w:val="002958E8"/>
    <w:rsid w:val="00297C7D"/>
    <w:rsid w:val="00297C86"/>
    <w:rsid w:val="002A01E1"/>
    <w:rsid w:val="002A16EE"/>
    <w:rsid w:val="002A26BD"/>
    <w:rsid w:val="002A3537"/>
    <w:rsid w:val="002A42CB"/>
    <w:rsid w:val="002A5B2D"/>
    <w:rsid w:val="002A6D1A"/>
    <w:rsid w:val="002A757D"/>
    <w:rsid w:val="002B07AA"/>
    <w:rsid w:val="002B0A00"/>
    <w:rsid w:val="002B32E8"/>
    <w:rsid w:val="002B4A77"/>
    <w:rsid w:val="002B6704"/>
    <w:rsid w:val="002B69E4"/>
    <w:rsid w:val="002B6DC0"/>
    <w:rsid w:val="002B6E39"/>
    <w:rsid w:val="002C5191"/>
    <w:rsid w:val="002C521A"/>
    <w:rsid w:val="002C746E"/>
    <w:rsid w:val="002D1DF0"/>
    <w:rsid w:val="002D2B14"/>
    <w:rsid w:val="002D3EAC"/>
    <w:rsid w:val="002D59F9"/>
    <w:rsid w:val="002D5D66"/>
    <w:rsid w:val="002D6636"/>
    <w:rsid w:val="002E0098"/>
    <w:rsid w:val="002E1C71"/>
    <w:rsid w:val="002E3117"/>
    <w:rsid w:val="002E37DA"/>
    <w:rsid w:val="002E3E8D"/>
    <w:rsid w:val="002E4752"/>
    <w:rsid w:val="002E4960"/>
    <w:rsid w:val="002E6C53"/>
    <w:rsid w:val="002E6D17"/>
    <w:rsid w:val="002E783B"/>
    <w:rsid w:val="002F057D"/>
    <w:rsid w:val="002F0DFA"/>
    <w:rsid w:val="002F10BD"/>
    <w:rsid w:val="002F6136"/>
    <w:rsid w:val="002F6218"/>
    <w:rsid w:val="002F63C0"/>
    <w:rsid w:val="00300E09"/>
    <w:rsid w:val="00301AB5"/>
    <w:rsid w:val="00303845"/>
    <w:rsid w:val="003039D1"/>
    <w:rsid w:val="00304314"/>
    <w:rsid w:val="00304856"/>
    <w:rsid w:val="003074EF"/>
    <w:rsid w:val="003104C6"/>
    <w:rsid w:val="003128E6"/>
    <w:rsid w:val="0031657C"/>
    <w:rsid w:val="00316C0B"/>
    <w:rsid w:val="0032044E"/>
    <w:rsid w:val="0032060B"/>
    <w:rsid w:val="0032124C"/>
    <w:rsid w:val="003215D1"/>
    <w:rsid w:val="00322A7F"/>
    <w:rsid w:val="00325DBA"/>
    <w:rsid w:val="00333B3C"/>
    <w:rsid w:val="00334100"/>
    <w:rsid w:val="0033621D"/>
    <w:rsid w:val="0033643A"/>
    <w:rsid w:val="00340C26"/>
    <w:rsid w:val="00340D83"/>
    <w:rsid w:val="00343575"/>
    <w:rsid w:val="00343CD1"/>
    <w:rsid w:val="00346941"/>
    <w:rsid w:val="0035038B"/>
    <w:rsid w:val="00350A4E"/>
    <w:rsid w:val="003516B2"/>
    <w:rsid w:val="00351B33"/>
    <w:rsid w:val="00352997"/>
    <w:rsid w:val="00352A06"/>
    <w:rsid w:val="00352E22"/>
    <w:rsid w:val="00353F6D"/>
    <w:rsid w:val="00355293"/>
    <w:rsid w:val="0035617D"/>
    <w:rsid w:val="00356271"/>
    <w:rsid w:val="00356371"/>
    <w:rsid w:val="0035692D"/>
    <w:rsid w:val="0036134D"/>
    <w:rsid w:val="0036196E"/>
    <w:rsid w:val="00363C4B"/>
    <w:rsid w:val="0036541C"/>
    <w:rsid w:val="003665F2"/>
    <w:rsid w:val="003705B6"/>
    <w:rsid w:val="0037186C"/>
    <w:rsid w:val="00372ABC"/>
    <w:rsid w:val="003732AF"/>
    <w:rsid w:val="00375098"/>
    <w:rsid w:val="003751A0"/>
    <w:rsid w:val="0037758C"/>
    <w:rsid w:val="00381AFD"/>
    <w:rsid w:val="00383FE8"/>
    <w:rsid w:val="0038417A"/>
    <w:rsid w:val="0038430E"/>
    <w:rsid w:val="0038462F"/>
    <w:rsid w:val="00384D52"/>
    <w:rsid w:val="00384DE9"/>
    <w:rsid w:val="00392748"/>
    <w:rsid w:val="0039331A"/>
    <w:rsid w:val="0039413B"/>
    <w:rsid w:val="00395568"/>
    <w:rsid w:val="00396395"/>
    <w:rsid w:val="00396936"/>
    <w:rsid w:val="003A2ADD"/>
    <w:rsid w:val="003A3F28"/>
    <w:rsid w:val="003A55DA"/>
    <w:rsid w:val="003A73E3"/>
    <w:rsid w:val="003B0B70"/>
    <w:rsid w:val="003B196D"/>
    <w:rsid w:val="003B2476"/>
    <w:rsid w:val="003B44ED"/>
    <w:rsid w:val="003B4CC1"/>
    <w:rsid w:val="003B5D39"/>
    <w:rsid w:val="003B7C07"/>
    <w:rsid w:val="003C3830"/>
    <w:rsid w:val="003C53A4"/>
    <w:rsid w:val="003C548E"/>
    <w:rsid w:val="003C6FBF"/>
    <w:rsid w:val="003C6FE4"/>
    <w:rsid w:val="003C7683"/>
    <w:rsid w:val="003D0341"/>
    <w:rsid w:val="003D18C2"/>
    <w:rsid w:val="003D1B09"/>
    <w:rsid w:val="003D314F"/>
    <w:rsid w:val="003D395B"/>
    <w:rsid w:val="003D4DEE"/>
    <w:rsid w:val="003D55B5"/>
    <w:rsid w:val="003D601C"/>
    <w:rsid w:val="003D6702"/>
    <w:rsid w:val="003D742B"/>
    <w:rsid w:val="003E2B44"/>
    <w:rsid w:val="003E399F"/>
    <w:rsid w:val="003E4DBE"/>
    <w:rsid w:val="003E570E"/>
    <w:rsid w:val="003F00EC"/>
    <w:rsid w:val="003F025F"/>
    <w:rsid w:val="003F07F3"/>
    <w:rsid w:val="003F12C8"/>
    <w:rsid w:val="003F1F02"/>
    <w:rsid w:val="003F2963"/>
    <w:rsid w:val="003F3FF9"/>
    <w:rsid w:val="003F67C0"/>
    <w:rsid w:val="003F71E6"/>
    <w:rsid w:val="00401EAF"/>
    <w:rsid w:val="00402FE7"/>
    <w:rsid w:val="00407C5C"/>
    <w:rsid w:val="004113F4"/>
    <w:rsid w:val="00411C09"/>
    <w:rsid w:val="004126C6"/>
    <w:rsid w:val="00412A1D"/>
    <w:rsid w:val="00413526"/>
    <w:rsid w:val="00413A14"/>
    <w:rsid w:val="00413ACB"/>
    <w:rsid w:val="00414CDF"/>
    <w:rsid w:val="00416127"/>
    <w:rsid w:val="0042331B"/>
    <w:rsid w:val="0042388D"/>
    <w:rsid w:val="004254B2"/>
    <w:rsid w:val="00425E33"/>
    <w:rsid w:val="00425E67"/>
    <w:rsid w:val="004263E4"/>
    <w:rsid w:val="004270EA"/>
    <w:rsid w:val="00427672"/>
    <w:rsid w:val="00427A0D"/>
    <w:rsid w:val="004317AE"/>
    <w:rsid w:val="00431F3F"/>
    <w:rsid w:val="004329B8"/>
    <w:rsid w:val="00432D0B"/>
    <w:rsid w:val="00432ECF"/>
    <w:rsid w:val="00433424"/>
    <w:rsid w:val="00434176"/>
    <w:rsid w:val="004349CC"/>
    <w:rsid w:val="004367E4"/>
    <w:rsid w:val="00436856"/>
    <w:rsid w:val="0043772E"/>
    <w:rsid w:val="00440843"/>
    <w:rsid w:val="00440D66"/>
    <w:rsid w:val="00442832"/>
    <w:rsid w:val="00443E49"/>
    <w:rsid w:val="0044406A"/>
    <w:rsid w:val="004442E4"/>
    <w:rsid w:val="00444D0F"/>
    <w:rsid w:val="0044525F"/>
    <w:rsid w:val="004461C2"/>
    <w:rsid w:val="00453AC9"/>
    <w:rsid w:val="004566ED"/>
    <w:rsid w:val="00465E3F"/>
    <w:rsid w:val="004712FA"/>
    <w:rsid w:val="004726BD"/>
    <w:rsid w:val="00472F46"/>
    <w:rsid w:val="004739B1"/>
    <w:rsid w:val="00474F22"/>
    <w:rsid w:val="00482067"/>
    <w:rsid w:val="0048206E"/>
    <w:rsid w:val="004833D3"/>
    <w:rsid w:val="00484426"/>
    <w:rsid w:val="004859AC"/>
    <w:rsid w:val="0048654B"/>
    <w:rsid w:val="00486B05"/>
    <w:rsid w:val="0049015E"/>
    <w:rsid w:val="0049042F"/>
    <w:rsid w:val="00490FA7"/>
    <w:rsid w:val="0049337F"/>
    <w:rsid w:val="00493E98"/>
    <w:rsid w:val="00495269"/>
    <w:rsid w:val="004973D1"/>
    <w:rsid w:val="004A039B"/>
    <w:rsid w:val="004A2DF1"/>
    <w:rsid w:val="004A4D7F"/>
    <w:rsid w:val="004A4FF8"/>
    <w:rsid w:val="004A5013"/>
    <w:rsid w:val="004A5076"/>
    <w:rsid w:val="004B0899"/>
    <w:rsid w:val="004B1A6F"/>
    <w:rsid w:val="004B1F21"/>
    <w:rsid w:val="004B2D3E"/>
    <w:rsid w:val="004B3DE7"/>
    <w:rsid w:val="004B5540"/>
    <w:rsid w:val="004B6741"/>
    <w:rsid w:val="004C0E51"/>
    <w:rsid w:val="004C0E85"/>
    <w:rsid w:val="004C27A2"/>
    <w:rsid w:val="004C537E"/>
    <w:rsid w:val="004C673F"/>
    <w:rsid w:val="004C6D5C"/>
    <w:rsid w:val="004D009A"/>
    <w:rsid w:val="004D2D6D"/>
    <w:rsid w:val="004D2DB3"/>
    <w:rsid w:val="004D38E5"/>
    <w:rsid w:val="004D4E46"/>
    <w:rsid w:val="004D5EB3"/>
    <w:rsid w:val="004E0D3E"/>
    <w:rsid w:val="004E15CE"/>
    <w:rsid w:val="004E2545"/>
    <w:rsid w:val="004E4088"/>
    <w:rsid w:val="004E5427"/>
    <w:rsid w:val="004E5723"/>
    <w:rsid w:val="004E5BFD"/>
    <w:rsid w:val="004E6E50"/>
    <w:rsid w:val="004F0F33"/>
    <w:rsid w:val="004F340A"/>
    <w:rsid w:val="004F495E"/>
    <w:rsid w:val="004F5349"/>
    <w:rsid w:val="004F556F"/>
    <w:rsid w:val="004F6F17"/>
    <w:rsid w:val="004F7880"/>
    <w:rsid w:val="005009B7"/>
    <w:rsid w:val="005009CE"/>
    <w:rsid w:val="00502159"/>
    <w:rsid w:val="0050285E"/>
    <w:rsid w:val="00504142"/>
    <w:rsid w:val="005058F4"/>
    <w:rsid w:val="0050714A"/>
    <w:rsid w:val="005073AB"/>
    <w:rsid w:val="00510ED9"/>
    <w:rsid w:val="0051307E"/>
    <w:rsid w:val="00513974"/>
    <w:rsid w:val="00514C62"/>
    <w:rsid w:val="00515D0C"/>
    <w:rsid w:val="005175C6"/>
    <w:rsid w:val="00521575"/>
    <w:rsid w:val="005232BC"/>
    <w:rsid w:val="00523F85"/>
    <w:rsid w:val="0052481A"/>
    <w:rsid w:val="005309CF"/>
    <w:rsid w:val="00530E19"/>
    <w:rsid w:val="005310BD"/>
    <w:rsid w:val="005314B5"/>
    <w:rsid w:val="0053165D"/>
    <w:rsid w:val="00531CC0"/>
    <w:rsid w:val="005335A2"/>
    <w:rsid w:val="00535EC4"/>
    <w:rsid w:val="005365A6"/>
    <w:rsid w:val="00537C61"/>
    <w:rsid w:val="00537D1E"/>
    <w:rsid w:val="0054634A"/>
    <w:rsid w:val="005473DB"/>
    <w:rsid w:val="00547800"/>
    <w:rsid w:val="00547AC7"/>
    <w:rsid w:val="00547C21"/>
    <w:rsid w:val="00551B16"/>
    <w:rsid w:val="005526BF"/>
    <w:rsid w:val="00553651"/>
    <w:rsid w:val="0055393E"/>
    <w:rsid w:val="00553E9E"/>
    <w:rsid w:val="00553ED1"/>
    <w:rsid w:val="005547A2"/>
    <w:rsid w:val="00554A2B"/>
    <w:rsid w:val="005550B8"/>
    <w:rsid w:val="00562220"/>
    <w:rsid w:val="00562B58"/>
    <w:rsid w:val="00563B99"/>
    <w:rsid w:val="0056486F"/>
    <w:rsid w:val="00565229"/>
    <w:rsid w:val="005664DA"/>
    <w:rsid w:val="005667A1"/>
    <w:rsid w:val="00567404"/>
    <w:rsid w:val="005677EE"/>
    <w:rsid w:val="00571816"/>
    <w:rsid w:val="00572591"/>
    <w:rsid w:val="00572D32"/>
    <w:rsid w:val="0057452D"/>
    <w:rsid w:val="00574C4A"/>
    <w:rsid w:val="00577280"/>
    <w:rsid w:val="005800E9"/>
    <w:rsid w:val="00580AE3"/>
    <w:rsid w:val="00581041"/>
    <w:rsid w:val="00581234"/>
    <w:rsid w:val="0058139F"/>
    <w:rsid w:val="005815B7"/>
    <w:rsid w:val="00581797"/>
    <w:rsid w:val="00585398"/>
    <w:rsid w:val="00587972"/>
    <w:rsid w:val="005906AC"/>
    <w:rsid w:val="00594C0F"/>
    <w:rsid w:val="005958F9"/>
    <w:rsid w:val="005971B5"/>
    <w:rsid w:val="0059769D"/>
    <w:rsid w:val="005A0EE0"/>
    <w:rsid w:val="005A2AC3"/>
    <w:rsid w:val="005A2DDA"/>
    <w:rsid w:val="005A6A8D"/>
    <w:rsid w:val="005A7714"/>
    <w:rsid w:val="005B05E8"/>
    <w:rsid w:val="005B1226"/>
    <w:rsid w:val="005B282D"/>
    <w:rsid w:val="005B6526"/>
    <w:rsid w:val="005B7169"/>
    <w:rsid w:val="005B7CAB"/>
    <w:rsid w:val="005B7EC1"/>
    <w:rsid w:val="005C0B83"/>
    <w:rsid w:val="005C2258"/>
    <w:rsid w:val="005C23F6"/>
    <w:rsid w:val="005C2E86"/>
    <w:rsid w:val="005C579E"/>
    <w:rsid w:val="005C5DB1"/>
    <w:rsid w:val="005C6621"/>
    <w:rsid w:val="005C7E64"/>
    <w:rsid w:val="005D0016"/>
    <w:rsid w:val="005D2AD2"/>
    <w:rsid w:val="005D353A"/>
    <w:rsid w:val="005D498A"/>
    <w:rsid w:val="005D571B"/>
    <w:rsid w:val="005D71E9"/>
    <w:rsid w:val="005E14CB"/>
    <w:rsid w:val="005E1F14"/>
    <w:rsid w:val="005E21F6"/>
    <w:rsid w:val="005E2F96"/>
    <w:rsid w:val="005F0866"/>
    <w:rsid w:val="005F117D"/>
    <w:rsid w:val="005F24C6"/>
    <w:rsid w:val="005F2DB3"/>
    <w:rsid w:val="005F4F3B"/>
    <w:rsid w:val="0060086A"/>
    <w:rsid w:val="006010E8"/>
    <w:rsid w:val="0060159B"/>
    <w:rsid w:val="00601E16"/>
    <w:rsid w:val="00602B1B"/>
    <w:rsid w:val="006044AD"/>
    <w:rsid w:val="006045B9"/>
    <w:rsid w:val="00604F3A"/>
    <w:rsid w:val="0060575E"/>
    <w:rsid w:val="00606286"/>
    <w:rsid w:val="00606AFE"/>
    <w:rsid w:val="00610113"/>
    <w:rsid w:val="006121A5"/>
    <w:rsid w:val="00612A33"/>
    <w:rsid w:val="0061380F"/>
    <w:rsid w:val="00617242"/>
    <w:rsid w:val="00617370"/>
    <w:rsid w:val="0062322B"/>
    <w:rsid w:val="00623621"/>
    <w:rsid w:val="00626EFF"/>
    <w:rsid w:val="006305B1"/>
    <w:rsid w:val="00631051"/>
    <w:rsid w:val="006348AA"/>
    <w:rsid w:val="0063600A"/>
    <w:rsid w:val="0063669D"/>
    <w:rsid w:val="006401B0"/>
    <w:rsid w:val="00640CF4"/>
    <w:rsid w:val="00642AE3"/>
    <w:rsid w:val="006454C6"/>
    <w:rsid w:val="00645538"/>
    <w:rsid w:val="0064642A"/>
    <w:rsid w:val="006479BA"/>
    <w:rsid w:val="006501A5"/>
    <w:rsid w:val="00651210"/>
    <w:rsid w:val="0065158C"/>
    <w:rsid w:val="00652222"/>
    <w:rsid w:val="0065317D"/>
    <w:rsid w:val="0065353E"/>
    <w:rsid w:val="00653FC6"/>
    <w:rsid w:val="0065527B"/>
    <w:rsid w:val="00655666"/>
    <w:rsid w:val="00657058"/>
    <w:rsid w:val="00657B07"/>
    <w:rsid w:val="00657D72"/>
    <w:rsid w:val="0066072B"/>
    <w:rsid w:val="00660E7B"/>
    <w:rsid w:val="006645AB"/>
    <w:rsid w:val="0066535A"/>
    <w:rsid w:val="00666866"/>
    <w:rsid w:val="006668F3"/>
    <w:rsid w:val="00666A9B"/>
    <w:rsid w:val="0067398D"/>
    <w:rsid w:val="00673B9A"/>
    <w:rsid w:val="00675C9D"/>
    <w:rsid w:val="006769E6"/>
    <w:rsid w:val="0067722D"/>
    <w:rsid w:val="0067737B"/>
    <w:rsid w:val="006809EA"/>
    <w:rsid w:val="0068102A"/>
    <w:rsid w:val="0068105C"/>
    <w:rsid w:val="00682761"/>
    <w:rsid w:val="006854DC"/>
    <w:rsid w:val="006858A4"/>
    <w:rsid w:val="00687D41"/>
    <w:rsid w:val="00692579"/>
    <w:rsid w:val="00692E2B"/>
    <w:rsid w:val="00695F48"/>
    <w:rsid w:val="00697EBA"/>
    <w:rsid w:val="006A0143"/>
    <w:rsid w:val="006A0B3F"/>
    <w:rsid w:val="006A180C"/>
    <w:rsid w:val="006A30EB"/>
    <w:rsid w:val="006A386C"/>
    <w:rsid w:val="006A527C"/>
    <w:rsid w:val="006A5EE4"/>
    <w:rsid w:val="006B0550"/>
    <w:rsid w:val="006B0562"/>
    <w:rsid w:val="006B0D47"/>
    <w:rsid w:val="006B1065"/>
    <w:rsid w:val="006B2C9F"/>
    <w:rsid w:val="006B3DBB"/>
    <w:rsid w:val="006B3E80"/>
    <w:rsid w:val="006B4B21"/>
    <w:rsid w:val="006B5B70"/>
    <w:rsid w:val="006B651E"/>
    <w:rsid w:val="006C135E"/>
    <w:rsid w:val="006C1495"/>
    <w:rsid w:val="006C2CF7"/>
    <w:rsid w:val="006C40E3"/>
    <w:rsid w:val="006C643A"/>
    <w:rsid w:val="006C6852"/>
    <w:rsid w:val="006C733A"/>
    <w:rsid w:val="006D19BB"/>
    <w:rsid w:val="006D3262"/>
    <w:rsid w:val="006D3A5E"/>
    <w:rsid w:val="006D430D"/>
    <w:rsid w:val="006D5425"/>
    <w:rsid w:val="006D5A4A"/>
    <w:rsid w:val="006D6A01"/>
    <w:rsid w:val="006E13E4"/>
    <w:rsid w:val="006E51AD"/>
    <w:rsid w:val="006E70BE"/>
    <w:rsid w:val="006E77F9"/>
    <w:rsid w:val="006F0325"/>
    <w:rsid w:val="006F11CB"/>
    <w:rsid w:val="006F15B4"/>
    <w:rsid w:val="006F3164"/>
    <w:rsid w:val="006F67F7"/>
    <w:rsid w:val="006F7B1E"/>
    <w:rsid w:val="007009F7"/>
    <w:rsid w:val="00701B15"/>
    <w:rsid w:val="00702AF8"/>
    <w:rsid w:val="00704997"/>
    <w:rsid w:val="00705DDF"/>
    <w:rsid w:val="00705E9B"/>
    <w:rsid w:val="00706D86"/>
    <w:rsid w:val="0071410C"/>
    <w:rsid w:val="007144AC"/>
    <w:rsid w:val="0072093A"/>
    <w:rsid w:val="00720BD8"/>
    <w:rsid w:val="00721373"/>
    <w:rsid w:val="00721AD8"/>
    <w:rsid w:val="007229B4"/>
    <w:rsid w:val="00723F9F"/>
    <w:rsid w:val="00725051"/>
    <w:rsid w:val="00730D00"/>
    <w:rsid w:val="00731E93"/>
    <w:rsid w:val="0073250B"/>
    <w:rsid w:val="00735510"/>
    <w:rsid w:val="00735FDA"/>
    <w:rsid w:val="00740F32"/>
    <w:rsid w:val="00741A17"/>
    <w:rsid w:val="00741D3A"/>
    <w:rsid w:val="007421DC"/>
    <w:rsid w:val="00742C2F"/>
    <w:rsid w:val="00745954"/>
    <w:rsid w:val="00746E0D"/>
    <w:rsid w:val="00752E60"/>
    <w:rsid w:val="00753541"/>
    <w:rsid w:val="0075689F"/>
    <w:rsid w:val="00756BD0"/>
    <w:rsid w:val="00757836"/>
    <w:rsid w:val="0076228B"/>
    <w:rsid w:val="007630E6"/>
    <w:rsid w:val="00765A12"/>
    <w:rsid w:val="00765B0B"/>
    <w:rsid w:val="00766FC3"/>
    <w:rsid w:val="00767BBB"/>
    <w:rsid w:val="00771CD5"/>
    <w:rsid w:val="007724D8"/>
    <w:rsid w:val="00772BC0"/>
    <w:rsid w:val="00773AF1"/>
    <w:rsid w:val="0077677C"/>
    <w:rsid w:val="00782BB9"/>
    <w:rsid w:val="0078456B"/>
    <w:rsid w:val="00785C45"/>
    <w:rsid w:val="00787CE0"/>
    <w:rsid w:val="00791F9D"/>
    <w:rsid w:val="007924BE"/>
    <w:rsid w:val="00793233"/>
    <w:rsid w:val="007938CE"/>
    <w:rsid w:val="007944C1"/>
    <w:rsid w:val="0079456E"/>
    <w:rsid w:val="00796EE1"/>
    <w:rsid w:val="007A09FD"/>
    <w:rsid w:val="007A2800"/>
    <w:rsid w:val="007A64E3"/>
    <w:rsid w:val="007A6537"/>
    <w:rsid w:val="007B0528"/>
    <w:rsid w:val="007B07EC"/>
    <w:rsid w:val="007B0A9B"/>
    <w:rsid w:val="007B2F16"/>
    <w:rsid w:val="007B792A"/>
    <w:rsid w:val="007C1034"/>
    <w:rsid w:val="007C1702"/>
    <w:rsid w:val="007C3354"/>
    <w:rsid w:val="007C51FE"/>
    <w:rsid w:val="007C5695"/>
    <w:rsid w:val="007C6C3D"/>
    <w:rsid w:val="007C6EB2"/>
    <w:rsid w:val="007C7890"/>
    <w:rsid w:val="007C7DC9"/>
    <w:rsid w:val="007D1606"/>
    <w:rsid w:val="007D2AB8"/>
    <w:rsid w:val="007D6DE8"/>
    <w:rsid w:val="007D743B"/>
    <w:rsid w:val="007E1633"/>
    <w:rsid w:val="007E2174"/>
    <w:rsid w:val="007E23E6"/>
    <w:rsid w:val="007E2922"/>
    <w:rsid w:val="007E50B0"/>
    <w:rsid w:val="007E5CE3"/>
    <w:rsid w:val="007E7789"/>
    <w:rsid w:val="007F0F14"/>
    <w:rsid w:val="007F173A"/>
    <w:rsid w:val="007F28D5"/>
    <w:rsid w:val="007F30A9"/>
    <w:rsid w:val="007F3394"/>
    <w:rsid w:val="007F5120"/>
    <w:rsid w:val="007F54DD"/>
    <w:rsid w:val="007F58D7"/>
    <w:rsid w:val="007F5947"/>
    <w:rsid w:val="007F5B78"/>
    <w:rsid w:val="007F5D37"/>
    <w:rsid w:val="007F66D7"/>
    <w:rsid w:val="007F6EA1"/>
    <w:rsid w:val="00800AB3"/>
    <w:rsid w:val="0080115C"/>
    <w:rsid w:val="008028DC"/>
    <w:rsid w:val="00802DFA"/>
    <w:rsid w:val="008031B3"/>
    <w:rsid w:val="0080366A"/>
    <w:rsid w:val="008041EA"/>
    <w:rsid w:val="00804F3C"/>
    <w:rsid w:val="00805701"/>
    <w:rsid w:val="0080787F"/>
    <w:rsid w:val="0081006C"/>
    <w:rsid w:val="00810352"/>
    <w:rsid w:val="008106F4"/>
    <w:rsid w:val="008120D1"/>
    <w:rsid w:val="008122D4"/>
    <w:rsid w:val="00812971"/>
    <w:rsid w:val="0081305A"/>
    <w:rsid w:val="008167B6"/>
    <w:rsid w:val="00816A82"/>
    <w:rsid w:val="00817253"/>
    <w:rsid w:val="00817EAD"/>
    <w:rsid w:val="00821D01"/>
    <w:rsid w:val="00822CBB"/>
    <w:rsid w:val="00823859"/>
    <w:rsid w:val="00823A7B"/>
    <w:rsid w:val="00826CC7"/>
    <w:rsid w:val="00833807"/>
    <w:rsid w:val="00833FEB"/>
    <w:rsid w:val="008340E3"/>
    <w:rsid w:val="0084058D"/>
    <w:rsid w:val="00842A36"/>
    <w:rsid w:val="00842D10"/>
    <w:rsid w:val="00843D61"/>
    <w:rsid w:val="00843FF7"/>
    <w:rsid w:val="0084552C"/>
    <w:rsid w:val="008469F9"/>
    <w:rsid w:val="00846DD4"/>
    <w:rsid w:val="00847602"/>
    <w:rsid w:val="008477C4"/>
    <w:rsid w:val="00850931"/>
    <w:rsid w:val="00850B3B"/>
    <w:rsid w:val="00850F3C"/>
    <w:rsid w:val="00851964"/>
    <w:rsid w:val="00854E74"/>
    <w:rsid w:val="00855275"/>
    <w:rsid w:val="00855993"/>
    <w:rsid w:val="008559E2"/>
    <w:rsid w:val="0086068E"/>
    <w:rsid w:val="00865F39"/>
    <w:rsid w:val="0086633C"/>
    <w:rsid w:val="008667CC"/>
    <w:rsid w:val="008670E4"/>
    <w:rsid w:val="00871365"/>
    <w:rsid w:val="00872256"/>
    <w:rsid w:val="00873B4E"/>
    <w:rsid w:val="00874B66"/>
    <w:rsid w:val="00876960"/>
    <w:rsid w:val="00877FFD"/>
    <w:rsid w:val="008804B2"/>
    <w:rsid w:val="0088179E"/>
    <w:rsid w:val="008826DB"/>
    <w:rsid w:val="00884465"/>
    <w:rsid w:val="0088549C"/>
    <w:rsid w:val="008864FD"/>
    <w:rsid w:val="00886CAF"/>
    <w:rsid w:val="00887F4B"/>
    <w:rsid w:val="00890261"/>
    <w:rsid w:val="00890492"/>
    <w:rsid w:val="008913D5"/>
    <w:rsid w:val="008920F1"/>
    <w:rsid w:val="00892EF4"/>
    <w:rsid w:val="008968C6"/>
    <w:rsid w:val="00897B40"/>
    <w:rsid w:val="008A123E"/>
    <w:rsid w:val="008A1784"/>
    <w:rsid w:val="008A1FFB"/>
    <w:rsid w:val="008A3C73"/>
    <w:rsid w:val="008A3EB6"/>
    <w:rsid w:val="008A524E"/>
    <w:rsid w:val="008A61CC"/>
    <w:rsid w:val="008A75AF"/>
    <w:rsid w:val="008B083C"/>
    <w:rsid w:val="008B09B4"/>
    <w:rsid w:val="008B1477"/>
    <w:rsid w:val="008B2333"/>
    <w:rsid w:val="008B320B"/>
    <w:rsid w:val="008B4759"/>
    <w:rsid w:val="008B4BA8"/>
    <w:rsid w:val="008B6168"/>
    <w:rsid w:val="008B780B"/>
    <w:rsid w:val="008C3FB2"/>
    <w:rsid w:val="008C5C64"/>
    <w:rsid w:val="008C65C1"/>
    <w:rsid w:val="008C7923"/>
    <w:rsid w:val="008C7B49"/>
    <w:rsid w:val="008D3A72"/>
    <w:rsid w:val="008D548A"/>
    <w:rsid w:val="008D6BC6"/>
    <w:rsid w:val="008E4747"/>
    <w:rsid w:val="008E60CD"/>
    <w:rsid w:val="008F016A"/>
    <w:rsid w:val="008F0C51"/>
    <w:rsid w:val="008F1E25"/>
    <w:rsid w:val="008F3E3C"/>
    <w:rsid w:val="008F3FA7"/>
    <w:rsid w:val="008F4D9E"/>
    <w:rsid w:val="008F5324"/>
    <w:rsid w:val="008F5415"/>
    <w:rsid w:val="008F5B52"/>
    <w:rsid w:val="009024E1"/>
    <w:rsid w:val="00902AAB"/>
    <w:rsid w:val="0090325A"/>
    <w:rsid w:val="00903D3E"/>
    <w:rsid w:val="009055C0"/>
    <w:rsid w:val="00905ED8"/>
    <w:rsid w:val="0090705F"/>
    <w:rsid w:val="00910C3A"/>
    <w:rsid w:val="00910D8D"/>
    <w:rsid w:val="00911804"/>
    <w:rsid w:val="00913B50"/>
    <w:rsid w:val="00914E67"/>
    <w:rsid w:val="00917E16"/>
    <w:rsid w:val="009223C8"/>
    <w:rsid w:val="00923A9B"/>
    <w:rsid w:val="009243AA"/>
    <w:rsid w:val="0092476C"/>
    <w:rsid w:val="00924A0A"/>
    <w:rsid w:val="0092554D"/>
    <w:rsid w:val="00925D7A"/>
    <w:rsid w:val="00926C6A"/>
    <w:rsid w:val="00926F96"/>
    <w:rsid w:val="00931554"/>
    <w:rsid w:val="00931E1A"/>
    <w:rsid w:val="00932402"/>
    <w:rsid w:val="00932CE2"/>
    <w:rsid w:val="00932EE5"/>
    <w:rsid w:val="00933CD6"/>
    <w:rsid w:val="00933FDD"/>
    <w:rsid w:val="009367B4"/>
    <w:rsid w:val="00937D99"/>
    <w:rsid w:val="009419D5"/>
    <w:rsid w:val="0094229C"/>
    <w:rsid w:val="00942C41"/>
    <w:rsid w:val="00943FB6"/>
    <w:rsid w:val="00944AAE"/>
    <w:rsid w:val="0094513B"/>
    <w:rsid w:val="00945A2F"/>
    <w:rsid w:val="00946F8A"/>
    <w:rsid w:val="009474BC"/>
    <w:rsid w:val="00947700"/>
    <w:rsid w:val="00950E91"/>
    <w:rsid w:val="00951149"/>
    <w:rsid w:val="00951646"/>
    <w:rsid w:val="00952051"/>
    <w:rsid w:val="0095496A"/>
    <w:rsid w:val="00954BE0"/>
    <w:rsid w:val="009562FF"/>
    <w:rsid w:val="00956DE9"/>
    <w:rsid w:val="00957139"/>
    <w:rsid w:val="0095776E"/>
    <w:rsid w:val="00960037"/>
    <w:rsid w:val="00960CF8"/>
    <w:rsid w:val="00961769"/>
    <w:rsid w:val="00963206"/>
    <w:rsid w:val="00963932"/>
    <w:rsid w:val="00963B4D"/>
    <w:rsid w:val="0096493B"/>
    <w:rsid w:val="009655E6"/>
    <w:rsid w:val="00970655"/>
    <w:rsid w:val="00970C37"/>
    <w:rsid w:val="00971190"/>
    <w:rsid w:val="00971E9C"/>
    <w:rsid w:val="009728C8"/>
    <w:rsid w:val="00972E75"/>
    <w:rsid w:val="0097365F"/>
    <w:rsid w:val="00975765"/>
    <w:rsid w:val="00975FCC"/>
    <w:rsid w:val="0098202D"/>
    <w:rsid w:val="00982B84"/>
    <w:rsid w:val="009837C7"/>
    <w:rsid w:val="009840A7"/>
    <w:rsid w:val="00984C53"/>
    <w:rsid w:val="00985DF7"/>
    <w:rsid w:val="00985E48"/>
    <w:rsid w:val="00987887"/>
    <w:rsid w:val="00987D83"/>
    <w:rsid w:val="00987FAD"/>
    <w:rsid w:val="00990765"/>
    <w:rsid w:val="0099152B"/>
    <w:rsid w:val="0099315E"/>
    <w:rsid w:val="0099361A"/>
    <w:rsid w:val="009940DA"/>
    <w:rsid w:val="009950CC"/>
    <w:rsid w:val="00995D3E"/>
    <w:rsid w:val="00996AA7"/>
    <w:rsid w:val="009A138A"/>
    <w:rsid w:val="009A2067"/>
    <w:rsid w:val="009A22F5"/>
    <w:rsid w:val="009A264D"/>
    <w:rsid w:val="009A37AE"/>
    <w:rsid w:val="009A4741"/>
    <w:rsid w:val="009A4C46"/>
    <w:rsid w:val="009A5E01"/>
    <w:rsid w:val="009A609E"/>
    <w:rsid w:val="009A7D7E"/>
    <w:rsid w:val="009B210C"/>
    <w:rsid w:val="009B24D8"/>
    <w:rsid w:val="009B5AD9"/>
    <w:rsid w:val="009B5D08"/>
    <w:rsid w:val="009B62D7"/>
    <w:rsid w:val="009B7DA0"/>
    <w:rsid w:val="009C2D2D"/>
    <w:rsid w:val="009C3952"/>
    <w:rsid w:val="009C78F5"/>
    <w:rsid w:val="009D008D"/>
    <w:rsid w:val="009D077B"/>
    <w:rsid w:val="009D0AC8"/>
    <w:rsid w:val="009D1FE9"/>
    <w:rsid w:val="009D61A2"/>
    <w:rsid w:val="009E0728"/>
    <w:rsid w:val="009E082C"/>
    <w:rsid w:val="009E0F22"/>
    <w:rsid w:val="009E104D"/>
    <w:rsid w:val="009E393F"/>
    <w:rsid w:val="009E3C64"/>
    <w:rsid w:val="009E49FD"/>
    <w:rsid w:val="009E6715"/>
    <w:rsid w:val="009E6C97"/>
    <w:rsid w:val="009F0AE8"/>
    <w:rsid w:val="009F1153"/>
    <w:rsid w:val="009F1CE8"/>
    <w:rsid w:val="009F5CD5"/>
    <w:rsid w:val="009F6B3D"/>
    <w:rsid w:val="009F6FF1"/>
    <w:rsid w:val="009F754B"/>
    <w:rsid w:val="00A006E6"/>
    <w:rsid w:val="00A008F9"/>
    <w:rsid w:val="00A01747"/>
    <w:rsid w:val="00A0239D"/>
    <w:rsid w:val="00A026C9"/>
    <w:rsid w:val="00A02851"/>
    <w:rsid w:val="00A03136"/>
    <w:rsid w:val="00A04700"/>
    <w:rsid w:val="00A04805"/>
    <w:rsid w:val="00A05875"/>
    <w:rsid w:val="00A05BA0"/>
    <w:rsid w:val="00A062DC"/>
    <w:rsid w:val="00A07D11"/>
    <w:rsid w:val="00A118AD"/>
    <w:rsid w:val="00A16AFE"/>
    <w:rsid w:val="00A16C6E"/>
    <w:rsid w:val="00A23E1F"/>
    <w:rsid w:val="00A24B71"/>
    <w:rsid w:val="00A27613"/>
    <w:rsid w:val="00A30174"/>
    <w:rsid w:val="00A31731"/>
    <w:rsid w:val="00A31F9D"/>
    <w:rsid w:val="00A35E7A"/>
    <w:rsid w:val="00A4155E"/>
    <w:rsid w:val="00A41EE9"/>
    <w:rsid w:val="00A44319"/>
    <w:rsid w:val="00A468FE"/>
    <w:rsid w:val="00A46B54"/>
    <w:rsid w:val="00A51320"/>
    <w:rsid w:val="00A5243A"/>
    <w:rsid w:val="00A524D8"/>
    <w:rsid w:val="00A5292C"/>
    <w:rsid w:val="00A52A57"/>
    <w:rsid w:val="00A536D4"/>
    <w:rsid w:val="00A56070"/>
    <w:rsid w:val="00A5611E"/>
    <w:rsid w:val="00A57B72"/>
    <w:rsid w:val="00A61D94"/>
    <w:rsid w:val="00A62B3A"/>
    <w:rsid w:val="00A632E3"/>
    <w:rsid w:val="00A64A01"/>
    <w:rsid w:val="00A67992"/>
    <w:rsid w:val="00A7176D"/>
    <w:rsid w:val="00A72317"/>
    <w:rsid w:val="00A76497"/>
    <w:rsid w:val="00A76992"/>
    <w:rsid w:val="00A77D84"/>
    <w:rsid w:val="00A836D0"/>
    <w:rsid w:val="00A83F81"/>
    <w:rsid w:val="00A84102"/>
    <w:rsid w:val="00A84F5D"/>
    <w:rsid w:val="00A85228"/>
    <w:rsid w:val="00A87F9C"/>
    <w:rsid w:val="00A9291D"/>
    <w:rsid w:val="00A95EC5"/>
    <w:rsid w:val="00A964C9"/>
    <w:rsid w:val="00AA0B66"/>
    <w:rsid w:val="00AA5253"/>
    <w:rsid w:val="00AA5B18"/>
    <w:rsid w:val="00AA741D"/>
    <w:rsid w:val="00AB2650"/>
    <w:rsid w:val="00AB4A48"/>
    <w:rsid w:val="00AB4B79"/>
    <w:rsid w:val="00AB6F0E"/>
    <w:rsid w:val="00AB6F1A"/>
    <w:rsid w:val="00AB758F"/>
    <w:rsid w:val="00AB78B7"/>
    <w:rsid w:val="00AC009B"/>
    <w:rsid w:val="00AC1902"/>
    <w:rsid w:val="00AC2339"/>
    <w:rsid w:val="00AC33B7"/>
    <w:rsid w:val="00AC4026"/>
    <w:rsid w:val="00AC43B3"/>
    <w:rsid w:val="00AC470B"/>
    <w:rsid w:val="00AC58FF"/>
    <w:rsid w:val="00AC61F7"/>
    <w:rsid w:val="00AC6701"/>
    <w:rsid w:val="00AC7A81"/>
    <w:rsid w:val="00AC7F42"/>
    <w:rsid w:val="00AD0C93"/>
    <w:rsid w:val="00AD1BF8"/>
    <w:rsid w:val="00AD2EB9"/>
    <w:rsid w:val="00AD35BF"/>
    <w:rsid w:val="00AE0059"/>
    <w:rsid w:val="00AE29DD"/>
    <w:rsid w:val="00AE33BC"/>
    <w:rsid w:val="00AE56F7"/>
    <w:rsid w:val="00AF0C0F"/>
    <w:rsid w:val="00AF1699"/>
    <w:rsid w:val="00AF1796"/>
    <w:rsid w:val="00AF2B4A"/>
    <w:rsid w:val="00AF423D"/>
    <w:rsid w:val="00AF4E8C"/>
    <w:rsid w:val="00AF624B"/>
    <w:rsid w:val="00AF659F"/>
    <w:rsid w:val="00AF6B26"/>
    <w:rsid w:val="00B00117"/>
    <w:rsid w:val="00B023D8"/>
    <w:rsid w:val="00B040A0"/>
    <w:rsid w:val="00B06D1A"/>
    <w:rsid w:val="00B0727D"/>
    <w:rsid w:val="00B07D8F"/>
    <w:rsid w:val="00B16AEC"/>
    <w:rsid w:val="00B20B07"/>
    <w:rsid w:val="00B21140"/>
    <w:rsid w:val="00B21450"/>
    <w:rsid w:val="00B21A98"/>
    <w:rsid w:val="00B2277E"/>
    <w:rsid w:val="00B23037"/>
    <w:rsid w:val="00B23224"/>
    <w:rsid w:val="00B242A1"/>
    <w:rsid w:val="00B25388"/>
    <w:rsid w:val="00B255B0"/>
    <w:rsid w:val="00B2624C"/>
    <w:rsid w:val="00B269A1"/>
    <w:rsid w:val="00B26D7B"/>
    <w:rsid w:val="00B27F5B"/>
    <w:rsid w:val="00B310BD"/>
    <w:rsid w:val="00B31698"/>
    <w:rsid w:val="00B32030"/>
    <w:rsid w:val="00B40BC6"/>
    <w:rsid w:val="00B417D6"/>
    <w:rsid w:val="00B418FE"/>
    <w:rsid w:val="00B41B8A"/>
    <w:rsid w:val="00B42A2C"/>
    <w:rsid w:val="00B4548B"/>
    <w:rsid w:val="00B47311"/>
    <w:rsid w:val="00B47588"/>
    <w:rsid w:val="00B47BCB"/>
    <w:rsid w:val="00B5190E"/>
    <w:rsid w:val="00B51F09"/>
    <w:rsid w:val="00B537B5"/>
    <w:rsid w:val="00B53C74"/>
    <w:rsid w:val="00B53F3A"/>
    <w:rsid w:val="00B55566"/>
    <w:rsid w:val="00B56748"/>
    <w:rsid w:val="00B60690"/>
    <w:rsid w:val="00B61C0B"/>
    <w:rsid w:val="00B61FAE"/>
    <w:rsid w:val="00B65B83"/>
    <w:rsid w:val="00B67006"/>
    <w:rsid w:val="00B67D11"/>
    <w:rsid w:val="00B71E6A"/>
    <w:rsid w:val="00B743E3"/>
    <w:rsid w:val="00B76852"/>
    <w:rsid w:val="00B80A33"/>
    <w:rsid w:val="00B80C8D"/>
    <w:rsid w:val="00B823ED"/>
    <w:rsid w:val="00B82983"/>
    <w:rsid w:val="00B82ED7"/>
    <w:rsid w:val="00B84A63"/>
    <w:rsid w:val="00B87C43"/>
    <w:rsid w:val="00B87D3D"/>
    <w:rsid w:val="00B9068B"/>
    <w:rsid w:val="00B90CB4"/>
    <w:rsid w:val="00B913C3"/>
    <w:rsid w:val="00B93940"/>
    <w:rsid w:val="00B93997"/>
    <w:rsid w:val="00B97A12"/>
    <w:rsid w:val="00BA0342"/>
    <w:rsid w:val="00BA29F6"/>
    <w:rsid w:val="00BA5FC0"/>
    <w:rsid w:val="00BA6056"/>
    <w:rsid w:val="00BB0F64"/>
    <w:rsid w:val="00BB2EF1"/>
    <w:rsid w:val="00BB3B1A"/>
    <w:rsid w:val="00BB679B"/>
    <w:rsid w:val="00BC0D27"/>
    <w:rsid w:val="00BC1D64"/>
    <w:rsid w:val="00BC3799"/>
    <w:rsid w:val="00BC3F95"/>
    <w:rsid w:val="00BC4ABA"/>
    <w:rsid w:val="00BC6475"/>
    <w:rsid w:val="00BC7C88"/>
    <w:rsid w:val="00BD1FE3"/>
    <w:rsid w:val="00BD22EB"/>
    <w:rsid w:val="00BD2368"/>
    <w:rsid w:val="00BD2DBF"/>
    <w:rsid w:val="00BD31DF"/>
    <w:rsid w:val="00BD4762"/>
    <w:rsid w:val="00BD4C21"/>
    <w:rsid w:val="00BD5562"/>
    <w:rsid w:val="00BD5CAB"/>
    <w:rsid w:val="00BD75ED"/>
    <w:rsid w:val="00BD7755"/>
    <w:rsid w:val="00BD79FC"/>
    <w:rsid w:val="00BD7D49"/>
    <w:rsid w:val="00BE0AE2"/>
    <w:rsid w:val="00BE1A58"/>
    <w:rsid w:val="00BE208B"/>
    <w:rsid w:val="00BE3CB2"/>
    <w:rsid w:val="00BE5151"/>
    <w:rsid w:val="00BE59BE"/>
    <w:rsid w:val="00BE5D16"/>
    <w:rsid w:val="00BE6A20"/>
    <w:rsid w:val="00BF0AD7"/>
    <w:rsid w:val="00BF1161"/>
    <w:rsid w:val="00BF1B19"/>
    <w:rsid w:val="00BF290F"/>
    <w:rsid w:val="00BF34F4"/>
    <w:rsid w:val="00BF55A7"/>
    <w:rsid w:val="00BF7334"/>
    <w:rsid w:val="00C00CAA"/>
    <w:rsid w:val="00C00FA0"/>
    <w:rsid w:val="00C01C70"/>
    <w:rsid w:val="00C02FB1"/>
    <w:rsid w:val="00C03026"/>
    <w:rsid w:val="00C045DB"/>
    <w:rsid w:val="00C04A5C"/>
    <w:rsid w:val="00C056B9"/>
    <w:rsid w:val="00C06DB6"/>
    <w:rsid w:val="00C12292"/>
    <w:rsid w:val="00C12596"/>
    <w:rsid w:val="00C157BC"/>
    <w:rsid w:val="00C15B46"/>
    <w:rsid w:val="00C16934"/>
    <w:rsid w:val="00C1720A"/>
    <w:rsid w:val="00C17B88"/>
    <w:rsid w:val="00C20250"/>
    <w:rsid w:val="00C20A3F"/>
    <w:rsid w:val="00C231ED"/>
    <w:rsid w:val="00C23335"/>
    <w:rsid w:val="00C23EDF"/>
    <w:rsid w:val="00C25604"/>
    <w:rsid w:val="00C259F3"/>
    <w:rsid w:val="00C2603D"/>
    <w:rsid w:val="00C266A5"/>
    <w:rsid w:val="00C31CD5"/>
    <w:rsid w:val="00C31E39"/>
    <w:rsid w:val="00C321A7"/>
    <w:rsid w:val="00C32B3F"/>
    <w:rsid w:val="00C33FD0"/>
    <w:rsid w:val="00C345A9"/>
    <w:rsid w:val="00C3668C"/>
    <w:rsid w:val="00C36FB9"/>
    <w:rsid w:val="00C40E0C"/>
    <w:rsid w:val="00C41EF6"/>
    <w:rsid w:val="00C42418"/>
    <w:rsid w:val="00C42E79"/>
    <w:rsid w:val="00C453C5"/>
    <w:rsid w:val="00C467C9"/>
    <w:rsid w:val="00C46EBD"/>
    <w:rsid w:val="00C5544E"/>
    <w:rsid w:val="00C55849"/>
    <w:rsid w:val="00C56158"/>
    <w:rsid w:val="00C600E1"/>
    <w:rsid w:val="00C605C1"/>
    <w:rsid w:val="00C61043"/>
    <w:rsid w:val="00C630DE"/>
    <w:rsid w:val="00C634C7"/>
    <w:rsid w:val="00C6479D"/>
    <w:rsid w:val="00C70B91"/>
    <w:rsid w:val="00C71523"/>
    <w:rsid w:val="00C71717"/>
    <w:rsid w:val="00C75813"/>
    <w:rsid w:val="00C75939"/>
    <w:rsid w:val="00C8041B"/>
    <w:rsid w:val="00C825CD"/>
    <w:rsid w:val="00C83165"/>
    <w:rsid w:val="00C84765"/>
    <w:rsid w:val="00C87428"/>
    <w:rsid w:val="00C90219"/>
    <w:rsid w:val="00C9167C"/>
    <w:rsid w:val="00C92AC3"/>
    <w:rsid w:val="00C93CFA"/>
    <w:rsid w:val="00C95D49"/>
    <w:rsid w:val="00C96240"/>
    <w:rsid w:val="00C963CB"/>
    <w:rsid w:val="00C97173"/>
    <w:rsid w:val="00CA2B9D"/>
    <w:rsid w:val="00CA3445"/>
    <w:rsid w:val="00CA3474"/>
    <w:rsid w:val="00CA4668"/>
    <w:rsid w:val="00CB0B4D"/>
    <w:rsid w:val="00CB0B52"/>
    <w:rsid w:val="00CB0D52"/>
    <w:rsid w:val="00CB30AA"/>
    <w:rsid w:val="00CB4329"/>
    <w:rsid w:val="00CB457F"/>
    <w:rsid w:val="00CB57DB"/>
    <w:rsid w:val="00CB5AE8"/>
    <w:rsid w:val="00CB633D"/>
    <w:rsid w:val="00CB776A"/>
    <w:rsid w:val="00CB7AB2"/>
    <w:rsid w:val="00CC1D27"/>
    <w:rsid w:val="00CC247A"/>
    <w:rsid w:val="00CC32AF"/>
    <w:rsid w:val="00CC3EFF"/>
    <w:rsid w:val="00CC54DB"/>
    <w:rsid w:val="00CC663A"/>
    <w:rsid w:val="00CC6C4D"/>
    <w:rsid w:val="00CC7DE8"/>
    <w:rsid w:val="00CD0BCC"/>
    <w:rsid w:val="00CD0CF5"/>
    <w:rsid w:val="00CD180D"/>
    <w:rsid w:val="00CD1B42"/>
    <w:rsid w:val="00CD26D8"/>
    <w:rsid w:val="00CD3AC4"/>
    <w:rsid w:val="00CD6F8C"/>
    <w:rsid w:val="00CD7A01"/>
    <w:rsid w:val="00CE1B29"/>
    <w:rsid w:val="00CE1EE5"/>
    <w:rsid w:val="00CE346E"/>
    <w:rsid w:val="00CF2818"/>
    <w:rsid w:val="00CF3006"/>
    <w:rsid w:val="00CF6332"/>
    <w:rsid w:val="00CF6660"/>
    <w:rsid w:val="00D012AC"/>
    <w:rsid w:val="00D01DFF"/>
    <w:rsid w:val="00D01FE5"/>
    <w:rsid w:val="00D024DD"/>
    <w:rsid w:val="00D02591"/>
    <w:rsid w:val="00D0486F"/>
    <w:rsid w:val="00D06B60"/>
    <w:rsid w:val="00D0784C"/>
    <w:rsid w:val="00D07E33"/>
    <w:rsid w:val="00D11774"/>
    <w:rsid w:val="00D12B43"/>
    <w:rsid w:val="00D13C7B"/>
    <w:rsid w:val="00D13EB1"/>
    <w:rsid w:val="00D1465C"/>
    <w:rsid w:val="00D16076"/>
    <w:rsid w:val="00D168CB"/>
    <w:rsid w:val="00D17306"/>
    <w:rsid w:val="00D17533"/>
    <w:rsid w:val="00D21D88"/>
    <w:rsid w:val="00D21DF2"/>
    <w:rsid w:val="00D22A46"/>
    <w:rsid w:val="00D22DD2"/>
    <w:rsid w:val="00D2307A"/>
    <w:rsid w:val="00D23B3C"/>
    <w:rsid w:val="00D25C62"/>
    <w:rsid w:val="00D30623"/>
    <w:rsid w:val="00D31739"/>
    <w:rsid w:val="00D334DE"/>
    <w:rsid w:val="00D34B51"/>
    <w:rsid w:val="00D34E60"/>
    <w:rsid w:val="00D35B94"/>
    <w:rsid w:val="00D35DA1"/>
    <w:rsid w:val="00D3609E"/>
    <w:rsid w:val="00D3627B"/>
    <w:rsid w:val="00D37389"/>
    <w:rsid w:val="00D42CDA"/>
    <w:rsid w:val="00D431D1"/>
    <w:rsid w:val="00D435D1"/>
    <w:rsid w:val="00D43959"/>
    <w:rsid w:val="00D44BAA"/>
    <w:rsid w:val="00D453BE"/>
    <w:rsid w:val="00D5025D"/>
    <w:rsid w:val="00D50F1C"/>
    <w:rsid w:val="00D53832"/>
    <w:rsid w:val="00D5410E"/>
    <w:rsid w:val="00D55293"/>
    <w:rsid w:val="00D56BA8"/>
    <w:rsid w:val="00D57762"/>
    <w:rsid w:val="00D60148"/>
    <w:rsid w:val="00D605FB"/>
    <w:rsid w:val="00D612F1"/>
    <w:rsid w:val="00D7179C"/>
    <w:rsid w:val="00D73C0F"/>
    <w:rsid w:val="00D7508E"/>
    <w:rsid w:val="00D7516E"/>
    <w:rsid w:val="00D76B83"/>
    <w:rsid w:val="00D77D12"/>
    <w:rsid w:val="00D8004A"/>
    <w:rsid w:val="00D81E1A"/>
    <w:rsid w:val="00D84177"/>
    <w:rsid w:val="00D84293"/>
    <w:rsid w:val="00D87255"/>
    <w:rsid w:val="00D9043D"/>
    <w:rsid w:val="00D93BE2"/>
    <w:rsid w:val="00D94A72"/>
    <w:rsid w:val="00D94CF9"/>
    <w:rsid w:val="00D95632"/>
    <w:rsid w:val="00D95E8F"/>
    <w:rsid w:val="00DA1720"/>
    <w:rsid w:val="00DA3FFD"/>
    <w:rsid w:val="00DA6180"/>
    <w:rsid w:val="00DA6C20"/>
    <w:rsid w:val="00DA6CF2"/>
    <w:rsid w:val="00DA799D"/>
    <w:rsid w:val="00DB0AFD"/>
    <w:rsid w:val="00DB0C9C"/>
    <w:rsid w:val="00DB1E45"/>
    <w:rsid w:val="00DB3513"/>
    <w:rsid w:val="00DB5B35"/>
    <w:rsid w:val="00DB5E62"/>
    <w:rsid w:val="00DB7487"/>
    <w:rsid w:val="00DC00ED"/>
    <w:rsid w:val="00DC0751"/>
    <w:rsid w:val="00DC09A5"/>
    <w:rsid w:val="00DC1B95"/>
    <w:rsid w:val="00DC4119"/>
    <w:rsid w:val="00DC55B6"/>
    <w:rsid w:val="00DC5FC0"/>
    <w:rsid w:val="00DC660F"/>
    <w:rsid w:val="00DD0378"/>
    <w:rsid w:val="00DD10F9"/>
    <w:rsid w:val="00DD14BE"/>
    <w:rsid w:val="00DD2B22"/>
    <w:rsid w:val="00DD2D02"/>
    <w:rsid w:val="00DD3DDB"/>
    <w:rsid w:val="00DD3DEC"/>
    <w:rsid w:val="00DD4CE8"/>
    <w:rsid w:val="00DD6AC5"/>
    <w:rsid w:val="00DD704C"/>
    <w:rsid w:val="00DD74C0"/>
    <w:rsid w:val="00DE30CD"/>
    <w:rsid w:val="00DE4E35"/>
    <w:rsid w:val="00DE5E2B"/>
    <w:rsid w:val="00DF0DF1"/>
    <w:rsid w:val="00DF1981"/>
    <w:rsid w:val="00DF2ED6"/>
    <w:rsid w:val="00DF7C06"/>
    <w:rsid w:val="00E0058B"/>
    <w:rsid w:val="00E02364"/>
    <w:rsid w:val="00E03C4B"/>
    <w:rsid w:val="00E04C72"/>
    <w:rsid w:val="00E058E8"/>
    <w:rsid w:val="00E05C08"/>
    <w:rsid w:val="00E078B2"/>
    <w:rsid w:val="00E1096F"/>
    <w:rsid w:val="00E11117"/>
    <w:rsid w:val="00E1178C"/>
    <w:rsid w:val="00E13F15"/>
    <w:rsid w:val="00E150D0"/>
    <w:rsid w:val="00E150D1"/>
    <w:rsid w:val="00E168D1"/>
    <w:rsid w:val="00E16BB7"/>
    <w:rsid w:val="00E17131"/>
    <w:rsid w:val="00E1783C"/>
    <w:rsid w:val="00E20BFA"/>
    <w:rsid w:val="00E21B81"/>
    <w:rsid w:val="00E236CF"/>
    <w:rsid w:val="00E239AE"/>
    <w:rsid w:val="00E23A03"/>
    <w:rsid w:val="00E247B4"/>
    <w:rsid w:val="00E247EC"/>
    <w:rsid w:val="00E24BCE"/>
    <w:rsid w:val="00E24C22"/>
    <w:rsid w:val="00E2612D"/>
    <w:rsid w:val="00E264CC"/>
    <w:rsid w:val="00E26774"/>
    <w:rsid w:val="00E267A3"/>
    <w:rsid w:val="00E345B4"/>
    <w:rsid w:val="00E4409F"/>
    <w:rsid w:val="00E46121"/>
    <w:rsid w:val="00E4662C"/>
    <w:rsid w:val="00E4729D"/>
    <w:rsid w:val="00E50E9F"/>
    <w:rsid w:val="00E523AA"/>
    <w:rsid w:val="00E53139"/>
    <w:rsid w:val="00E53ED4"/>
    <w:rsid w:val="00E541EB"/>
    <w:rsid w:val="00E549E5"/>
    <w:rsid w:val="00E54DDB"/>
    <w:rsid w:val="00E55009"/>
    <w:rsid w:val="00E5652C"/>
    <w:rsid w:val="00E60711"/>
    <w:rsid w:val="00E630D8"/>
    <w:rsid w:val="00E636AE"/>
    <w:rsid w:val="00E647E4"/>
    <w:rsid w:val="00E65531"/>
    <w:rsid w:val="00E666AE"/>
    <w:rsid w:val="00E67156"/>
    <w:rsid w:val="00E7029A"/>
    <w:rsid w:val="00E71593"/>
    <w:rsid w:val="00E7250C"/>
    <w:rsid w:val="00E725E2"/>
    <w:rsid w:val="00E757E0"/>
    <w:rsid w:val="00E76EF0"/>
    <w:rsid w:val="00E77614"/>
    <w:rsid w:val="00E80751"/>
    <w:rsid w:val="00E81400"/>
    <w:rsid w:val="00E817CC"/>
    <w:rsid w:val="00E852A9"/>
    <w:rsid w:val="00E860FC"/>
    <w:rsid w:val="00E86D70"/>
    <w:rsid w:val="00E87F23"/>
    <w:rsid w:val="00E9263E"/>
    <w:rsid w:val="00E951A4"/>
    <w:rsid w:val="00E95C62"/>
    <w:rsid w:val="00EA1114"/>
    <w:rsid w:val="00EA12A6"/>
    <w:rsid w:val="00EA1759"/>
    <w:rsid w:val="00EA1787"/>
    <w:rsid w:val="00EA3900"/>
    <w:rsid w:val="00EA47C6"/>
    <w:rsid w:val="00EA4C77"/>
    <w:rsid w:val="00EA743B"/>
    <w:rsid w:val="00EA77D5"/>
    <w:rsid w:val="00EB1059"/>
    <w:rsid w:val="00EB1351"/>
    <w:rsid w:val="00EB1504"/>
    <w:rsid w:val="00EB26AB"/>
    <w:rsid w:val="00EB4EA1"/>
    <w:rsid w:val="00EB5BCB"/>
    <w:rsid w:val="00EC0B65"/>
    <w:rsid w:val="00EC18FB"/>
    <w:rsid w:val="00EC26D7"/>
    <w:rsid w:val="00EC4190"/>
    <w:rsid w:val="00ED2213"/>
    <w:rsid w:val="00ED3901"/>
    <w:rsid w:val="00ED3F12"/>
    <w:rsid w:val="00ED3FCC"/>
    <w:rsid w:val="00ED5760"/>
    <w:rsid w:val="00ED6669"/>
    <w:rsid w:val="00ED6F8B"/>
    <w:rsid w:val="00ED76EC"/>
    <w:rsid w:val="00EE03F1"/>
    <w:rsid w:val="00EE08E6"/>
    <w:rsid w:val="00EE13BE"/>
    <w:rsid w:val="00EE2614"/>
    <w:rsid w:val="00EE461E"/>
    <w:rsid w:val="00EE4F38"/>
    <w:rsid w:val="00EE5DF5"/>
    <w:rsid w:val="00EE62A6"/>
    <w:rsid w:val="00EE6AAF"/>
    <w:rsid w:val="00EF1EA0"/>
    <w:rsid w:val="00EF2E22"/>
    <w:rsid w:val="00EF2F24"/>
    <w:rsid w:val="00EF326E"/>
    <w:rsid w:val="00EF5B03"/>
    <w:rsid w:val="00EF6262"/>
    <w:rsid w:val="00F00A67"/>
    <w:rsid w:val="00F01613"/>
    <w:rsid w:val="00F018CA"/>
    <w:rsid w:val="00F0487D"/>
    <w:rsid w:val="00F07194"/>
    <w:rsid w:val="00F07485"/>
    <w:rsid w:val="00F1561E"/>
    <w:rsid w:val="00F15966"/>
    <w:rsid w:val="00F20838"/>
    <w:rsid w:val="00F20EAD"/>
    <w:rsid w:val="00F22115"/>
    <w:rsid w:val="00F22A7A"/>
    <w:rsid w:val="00F23A61"/>
    <w:rsid w:val="00F23B05"/>
    <w:rsid w:val="00F242EE"/>
    <w:rsid w:val="00F24F30"/>
    <w:rsid w:val="00F25118"/>
    <w:rsid w:val="00F25294"/>
    <w:rsid w:val="00F26463"/>
    <w:rsid w:val="00F26BC5"/>
    <w:rsid w:val="00F274C1"/>
    <w:rsid w:val="00F3073D"/>
    <w:rsid w:val="00F31881"/>
    <w:rsid w:val="00F3191D"/>
    <w:rsid w:val="00F31C0F"/>
    <w:rsid w:val="00F3321F"/>
    <w:rsid w:val="00F34AA1"/>
    <w:rsid w:val="00F363B2"/>
    <w:rsid w:val="00F37FB9"/>
    <w:rsid w:val="00F4323D"/>
    <w:rsid w:val="00F435C1"/>
    <w:rsid w:val="00F43C87"/>
    <w:rsid w:val="00F4518B"/>
    <w:rsid w:val="00F452E5"/>
    <w:rsid w:val="00F4723F"/>
    <w:rsid w:val="00F513BD"/>
    <w:rsid w:val="00F53DAD"/>
    <w:rsid w:val="00F53DD7"/>
    <w:rsid w:val="00F54555"/>
    <w:rsid w:val="00F545CD"/>
    <w:rsid w:val="00F54FC3"/>
    <w:rsid w:val="00F57DE4"/>
    <w:rsid w:val="00F61991"/>
    <w:rsid w:val="00F645B3"/>
    <w:rsid w:val="00F647B8"/>
    <w:rsid w:val="00F64F6D"/>
    <w:rsid w:val="00F6535E"/>
    <w:rsid w:val="00F6552B"/>
    <w:rsid w:val="00F660E0"/>
    <w:rsid w:val="00F70F4C"/>
    <w:rsid w:val="00F71338"/>
    <w:rsid w:val="00F7172B"/>
    <w:rsid w:val="00F72F03"/>
    <w:rsid w:val="00F74DE9"/>
    <w:rsid w:val="00F7523F"/>
    <w:rsid w:val="00F762F6"/>
    <w:rsid w:val="00F807A6"/>
    <w:rsid w:val="00F813BA"/>
    <w:rsid w:val="00F85E16"/>
    <w:rsid w:val="00F91002"/>
    <w:rsid w:val="00F91027"/>
    <w:rsid w:val="00F91E7C"/>
    <w:rsid w:val="00F92462"/>
    <w:rsid w:val="00F950E7"/>
    <w:rsid w:val="00F95BC8"/>
    <w:rsid w:val="00F964DC"/>
    <w:rsid w:val="00F96ECA"/>
    <w:rsid w:val="00F9784A"/>
    <w:rsid w:val="00FA246F"/>
    <w:rsid w:val="00FB1CB2"/>
    <w:rsid w:val="00FB25DC"/>
    <w:rsid w:val="00FB59E1"/>
    <w:rsid w:val="00FB5CFC"/>
    <w:rsid w:val="00FB5E7B"/>
    <w:rsid w:val="00FB61D5"/>
    <w:rsid w:val="00FB6273"/>
    <w:rsid w:val="00FC17C4"/>
    <w:rsid w:val="00FC2478"/>
    <w:rsid w:val="00FC4551"/>
    <w:rsid w:val="00FC5D44"/>
    <w:rsid w:val="00FC6645"/>
    <w:rsid w:val="00FD0DDA"/>
    <w:rsid w:val="00FD16FE"/>
    <w:rsid w:val="00FD2830"/>
    <w:rsid w:val="00FD2835"/>
    <w:rsid w:val="00FD3167"/>
    <w:rsid w:val="00FD4813"/>
    <w:rsid w:val="00FD4E82"/>
    <w:rsid w:val="00FD5504"/>
    <w:rsid w:val="00FD7161"/>
    <w:rsid w:val="00FE02E9"/>
    <w:rsid w:val="00FE054F"/>
    <w:rsid w:val="00FE0D96"/>
    <w:rsid w:val="00FE2340"/>
    <w:rsid w:val="00FE2DB7"/>
    <w:rsid w:val="00FE339B"/>
    <w:rsid w:val="00FE61BE"/>
    <w:rsid w:val="00FE6B29"/>
    <w:rsid w:val="00FF13F4"/>
    <w:rsid w:val="00FF3D56"/>
    <w:rsid w:val="00FF41D6"/>
    <w:rsid w:val="00FF4543"/>
    <w:rsid w:val="00FF55C2"/>
    <w:rsid w:val="00FF5632"/>
    <w:rsid w:val="00FF5ADC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,"/>
  <w:listSeparator w:val=","/>
  <w14:docId w14:val="33CF26DC"/>
  <w15:chartTrackingRefBased/>
  <w15:docId w15:val="{39AE5F81-66D2-455E-9465-91730997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78C"/>
    <w:pPr>
      <w:spacing w:line="259" w:lineRule="auto"/>
    </w:pPr>
    <w:rPr>
      <w:color w:val="4A4E52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6305B1"/>
    <w:pPr>
      <w:keepNext/>
      <w:keepLines/>
      <w:pageBreakBefore/>
      <w:numPr>
        <w:numId w:val="8"/>
      </w:numPr>
      <w:spacing w:before="240"/>
      <w:outlineLvl w:val="0"/>
    </w:pPr>
    <w:rPr>
      <w:rFonts w:eastAsia="Times New Roman"/>
      <w:b/>
      <w:color w:val="AA0B19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F28D5"/>
    <w:pPr>
      <w:keepNext/>
      <w:keepLines/>
      <w:spacing w:before="40"/>
      <w:outlineLvl w:val="1"/>
    </w:pPr>
    <w:rPr>
      <w:rFonts w:eastAsia="Times New Roman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0EA"/>
    <w:pPr>
      <w:keepNext/>
      <w:keepLines/>
      <w:spacing w:before="40"/>
      <w:outlineLvl w:val="2"/>
    </w:pPr>
    <w:rPr>
      <w:rFonts w:eastAsia="Times New Roman"/>
      <w:b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CD6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Cs/>
      <w:color w:val="AA0B1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D86"/>
    <w:pPr>
      <w:keepNext/>
      <w:keepLines/>
      <w:spacing w:before="40"/>
      <w:outlineLvl w:val="4"/>
    </w:pPr>
    <w:rPr>
      <w:rFonts w:asciiTheme="minorHAnsi" w:eastAsiaTheme="majorEastAsia" w:hAnsiTheme="min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D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D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iCs/>
      <w:color w:val="DE5C2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D86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D86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950E7"/>
    <w:rPr>
      <w:color w:val="4A4E52"/>
    </w:rPr>
  </w:style>
  <w:style w:type="paragraph" w:styleId="Footer">
    <w:name w:val="footer"/>
    <w:basedOn w:val="Normal"/>
    <w:link w:val="Foot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F950E7"/>
    <w:rPr>
      <w:color w:val="4A4E52"/>
    </w:rPr>
  </w:style>
  <w:style w:type="table" w:styleId="TableGrid">
    <w:name w:val="Table Grid"/>
    <w:basedOn w:val="TableNormal"/>
    <w:uiPriority w:val="39"/>
    <w:rsid w:val="00F9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uiPriority w:val="32"/>
    <w:qFormat/>
    <w:rsid w:val="00933CD6"/>
    <w:rPr>
      <w:b/>
      <w:bCs/>
      <w:smallCaps/>
      <w:color w:val="DC5C2B"/>
      <w:spacing w:val="5"/>
    </w:rPr>
  </w:style>
  <w:style w:type="character" w:styleId="IntenseEmphasis">
    <w:name w:val="Intense Emphasis"/>
    <w:uiPriority w:val="21"/>
    <w:qFormat/>
    <w:rsid w:val="00933CD6"/>
    <w:rPr>
      <w:b/>
      <w:i w:val="0"/>
      <w:iCs/>
      <w:color w:val="DC5C2B"/>
      <w:sz w:val="28"/>
    </w:rPr>
  </w:style>
  <w:style w:type="paragraph" w:customStyle="1" w:styleId="PageNumbers">
    <w:name w:val="Page Numbers"/>
    <w:basedOn w:val="Footer"/>
    <w:link w:val="PageNumbersChar"/>
    <w:qFormat/>
    <w:rsid w:val="0015175F"/>
    <w:rPr>
      <w:b/>
      <w:color w:val="FFFFFF"/>
      <w:sz w:val="36"/>
    </w:rPr>
  </w:style>
  <w:style w:type="character" w:styleId="SubtleReference">
    <w:name w:val="Subtle Reference"/>
    <w:uiPriority w:val="31"/>
    <w:qFormat/>
    <w:rsid w:val="0015175F"/>
    <w:rPr>
      <w:smallCaps/>
      <w:color w:val="4A4E52"/>
      <w:sz w:val="20"/>
    </w:rPr>
  </w:style>
  <w:style w:type="character" w:customStyle="1" w:styleId="PageNumbersChar">
    <w:name w:val="Page Numbers Char"/>
    <w:link w:val="PageNumbers"/>
    <w:rsid w:val="0015175F"/>
    <w:rPr>
      <w:b/>
      <w:color w:val="FFFFFF"/>
      <w:sz w:val="36"/>
    </w:rPr>
  </w:style>
  <w:style w:type="character" w:styleId="SubtleEmphasis">
    <w:name w:val="Subtle Emphasis"/>
    <w:uiPriority w:val="19"/>
    <w:qFormat/>
    <w:rsid w:val="0015175F"/>
    <w:rPr>
      <w:i w:val="0"/>
      <w:iCs/>
      <w:color w:val="4A4E52"/>
      <w:sz w:val="20"/>
    </w:rPr>
  </w:style>
  <w:style w:type="character" w:styleId="Strong">
    <w:name w:val="Strong"/>
    <w:uiPriority w:val="22"/>
    <w:qFormat/>
    <w:rsid w:val="00553ED1"/>
    <w:rPr>
      <w:b/>
      <w:bCs/>
      <w:color w:val="4A4E52"/>
      <w:sz w:val="20"/>
    </w:rPr>
  </w:style>
  <w:style w:type="paragraph" w:styleId="Title">
    <w:name w:val="Title"/>
    <w:basedOn w:val="Normal"/>
    <w:next w:val="Normal"/>
    <w:link w:val="TitleChar"/>
    <w:qFormat/>
    <w:rsid w:val="00951646"/>
    <w:pPr>
      <w:spacing w:line="240" w:lineRule="auto"/>
      <w:contextualSpacing/>
      <w:jc w:val="right"/>
    </w:pPr>
    <w:rPr>
      <w:rFonts w:eastAsia="Times New Roman"/>
      <w:b/>
      <w:color w:val="AA0B19"/>
      <w:spacing w:val="-10"/>
      <w:kern w:val="28"/>
      <w:sz w:val="96"/>
      <w:szCs w:val="56"/>
    </w:rPr>
  </w:style>
  <w:style w:type="character" w:customStyle="1" w:styleId="TitleChar">
    <w:name w:val="Title Char"/>
    <w:link w:val="Title"/>
    <w:rsid w:val="00951646"/>
    <w:rPr>
      <w:rFonts w:eastAsia="Times New Roman" w:cs="Times New Roman"/>
      <w:b/>
      <w:color w:val="AA0B19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5CD"/>
    <w:pPr>
      <w:numPr>
        <w:ilvl w:val="1"/>
      </w:numPr>
      <w:jc w:val="right"/>
    </w:pPr>
    <w:rPr>
      <w:rFonts w:eastAsia="Times New Roman"/>
      <w:b/>
      <w:spacing w:val="15"/>
      <w:sz w:val="60"/>
    </w:rPr>
  </w:style>
  <w:style w:type="character" w:customStyle="1" w:styleId="SubtitleChar">
    <w:name w:val="Subtitle Char"/>
    <w:link w:val="Subtitle"/>
    <w:uiPriority w:val="11"/>
    <w:rsid w:val="00F545CD"/>
    <w:rPr>
      <w:rFonts w:eastAsia="Times New Roman"/>
      <w:b/>
      <w:color w:val="4A4E52"/>
      <w:spacing w:val="15"/>
      <w:sz w:val="60"/>
    </w:rPr>
  </w:style>
  <w:style w:type="paragraph" w:customStyle="1" w:styleId="Brief">
    <w:name w:val="Brief"/>
    <w:basedOn w:val="Normal"/>
    <w:link w:val="BriefChar"/>
    <w:qFormat/>
    <w:rsid w:val="00F545CD"/>
    <w:pPr>
      <w:jc w:val="right"/>
    </w:pPr>
    <w:rPr>
      <w:sz w:val="28"/>
    </w:rPr>
  </w:style>
  <w:style w:type="character" w:customStyle="1" w:styleId="Heading1Char">
    <w:name w:val="Heading 1 Char"/>
    <w:link w:val="Heading1"/>
    <w:rsid w:val="006305B1"/>
    <w:rPr>
      <w:rFonts w:eastAsia="Times New Roman"/>
      <w:b/>
      <w:color w:val="AA0B19"/>
      <w:sz w:val="48"/>
      <w:szCs w:val="32"/>
      <w:lang w:val="en-GB"/>
    </w:rPr>
  </w:style>
  <w:style w:type="character" w:customStyle="1" w:styleId="BriefChar">
    <w:name w:val="Brief Char"/>
    <w:link w:val="Brief"/>
    <w:rsid w:val="00F545CD"/>
    <w:rPr>
      <w:color w:val="4A4E52"/>
      <w:sz w:val="28"/>
    </w:rPr>
  </w:style>
  <w:style w:type="character" w:customStyle="1" w:styleId="Heading2Char">
    <w:name w:val="Heading 2 Char"/>
    <w:link w:val="Heading2"/>
    <w:uiPriority w:val="9"/>
    <w:rsid w:val="00E05C08"/>
    <w:rPr>
      <w:rFonts w:eastAsia="Times New Roman" w:cs="Times New Roman"/>
      <w:b/>
      <w:color w:val="4A4E52"/>
      <w:sz w:val="36"/>
      <w:szCs w:val="26"/>
    </w:rPr>
  </w:style>
  <w:style w:type="character" w:customStyle="1" w:styleId="Heading3Char">
    <w:name w:val="Heading 3 Char"/>
    <w:link w:val="Heading3"/>
    <w:uiPriority w:val="9"/>
    <w:rsid w:val="004270EA"/>
    <w:rPr>
      <w:rFonts w:eastAsia="Times New Roman" w:cs="Times New Roman"/>
      <w:b/>
      <w:color w:val="4A4E52"/>
      <w:sz w:val="30"/>
      <w:szCs w:val="24"/>
    </w:rPr>
  </w:style>
  <w:style w:type="paragraph" w:styleId="ListBullet">
    <w:name w:val="List Bullet"/>
    <w:basedOn w:val="Normal"/>
    <w:uiPriority w:val="99"/>
    <w:unhideWhenUsed/>
    <w:qFormat/>
    <w:rsid w:val="004270E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6B3E80"/>
    <w:pPr>
      <w:numPr>
        <w:numId w:val="2"/>
      </w:numPr>
      <w:contextualSpacing/>
    </w:pPr>
  </w:style>
  <w:style w:type="table" w:customStyle="1" w:styleId="GridTable5Dark-Accent31">
    <w:name w:val="Grid Table 5 Dark - Accent 31"/>
    <w:basedOn w:val="TableNormal"/>
    <w:uiPriority w:val="50"/>
    <w:rsid w:val="00D1607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GridTable5Dark1">
    <w:name w:val="Grid Table 5 Dark1"/>
    <w:aliases w:val="Endava"/>
    <w:basedOn w:val="TableNormal"/>
    <w:uiPriority w:val="50"/>
    <w:rsid w:val="003128E6"/>
    <w:rPr>
      <w:color w:val="FFFFFF"/>
    </w:rPr>
    <w:tblPr>
      <w:tblStyleRowBandSize w:val="1"/>
      <w:tblStyleColBandSize w:val="1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E3E8EB"/>
      <w:vAlign w:val="bottom"/>
    </w:tcPr>
    <w:tblStylePr w:type="firstRow">
      <w:rPr>
        <w:rFonts w:ascii="Calibri" w:hAnsi="Calibri"/>
        <w:b/>
        <w:bCs/>
        <w:i w:val="0"/>
        <w:color w:val="FFFFFF"/>
        <w:sz w:val="22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/>
      </w:rPr>
      <w:tblPr/>
      <w:tcPr>
        <w:tcBorders>
          <w:left w:val="single" w:sz="6" w:space="0" w:color="FFFFFF"/>
          <w:bottom w:val="single" w:sz="6" w:space="0" w:color="FFFFFF"/>
          <w:right w:val="single" w:sz="6" w:space="0" w:color="FFFFFF"/>
          <w:insideH w:val="nil"/>
          <w:insideV w:val="nil"/>
        </w:tcBorders>
        <w:shd w:val="clear" w:color="auto" w:fill="4A4E52"/>
      </w:tcPr>
    </w:tblStylePr>
    <w:tblStylePr w:type="firstCol">
      <w:rPr>
        <w:b/>
        <w:bCs/>
        <w:color w:val="FFFFFF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A4E52"/>
      </w:tcPr>
    </w:tblStylePr>
    <w:tblStylePr w:type="band1Vert">
      <w:tblPr/>
      <w:tcPr>
        <w:shd w:val="clear" w:color="auto" w:fill="B4B8BB"/>
      </w:tcPr>
    </w:tblStylePr>
    <w:tblStylePr w:type="band1Horz">
      <w:tblPr/>
      <w:tcPr>
        <w:shd w:val="clear" w:color="auto" w:fill="E3E8EB"/>
      </w:tcPr>
    </w:tblStylePr>
  </w:style>
  <w:style w:type="table" w:customStyle="1" w:styleId="ListTable1Light1">
    <w:name w:val="List Table 1 Light1"/>
    <w:basedOn w:val="TableNormal"/>
    <w:uiPriority w:val="46"/>
    <w:rsid w:val="009A60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customStyle="1" w:styleId="Tableheader">
    <w:name w:val="Table header"/>
    <w:basedOn w:val="Normal"/>
    <w:link w:val="TableheaderChar"/>
    <w:qFormat/>
    <w:rsid w:val="00AF0C0F"/>
    <w:pPr>
      <w:spacing w:line="240" w:lineRule="auto"/>
    </w:pPr>
    <w:rPr>
      <w:b/>
      <w:bCs/>
      <w:color w:val="FFFFFF"/>
      <w:sz w:val="24"/>
    </w:rPr>
  </w:style>
  <w:style w:type="paragraph" w:customStyle="1" w:styleId="Tablename">
    <w:name w:val="Table name"/>
    <w:basedOn w:val="Normal"/>
    <w:link w:val="TablenameChar"/>
    <w:qFormat/>
    <w:rsid w:val="00AF0C0F"/>
    <w:rPr>
      <w:sz w:val="30"/>
      <w:szCs w:val="30"/>
    </w:rPr>
  </w:style>
  <w:style w:type="character" w:customStyle="1" w:styleId="TableheaderChar">
    <w:name w:val="Table header Char"/>
    <w:link w:val="Tableheader"/>
    <w:rsid w:val="00AF0C0F"/>
    <w:rPr>
      <w:rFonts w:ascii="Calibri" w:hAnsi="Calibri"/>
      <w:b/>
      <w:bCs/>
      <w:color w:val="FFFFF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3A"/>
    <w:pPr>
      <w:pBdr>
        <w:top w:val="single" w:sz="4" w:space="10" w:color="DE5C2B"/>
        <w:bottom w:val="single" w:sz="4" w:space="10" w:color="DE5C2B"/>
      </w:pBdr>
      <w:spacing w:before="360" w:after="360"/>
      <w:ind w:left="864" w:right="864"/>
      <w:jc w:val="center"/>
    </w:pPr>
    <w:rPr>
      <w:b/>
      <w:iCs/>
      <w:sz w:val="44"/>
    </w:rPr>
  </w:style>
  <w:style w:type="character" w:customStyle="1" w:styleId="TablenameChar">
    <w:name w:val="Table name Char"/>
    <w:link w:val="Tablename"/>
    <w:rsid w:val="00AF0C0F"/>
    <w:rPr>
      <w:color w:val="4A4E52"/>
      <w:sz w:val="30"/>
      <w:szCs w:val="30"/>
    </w:rPr>
  </w:style>
  <w:style w:type="character" w:customStyle="1" w:styleId="IntenseQuoteChar">
    <w:name w:val="Intense Quote Char"/>
    <w:link w:val="IntenseQuote"/>
    <w:uiPriority w:val="30"/>
    <w:rsid w:val="00604F3A"/>
    <w:rPr>
      <w:b/>
      <w:iCs/>
      <w:color w:val="4A4E52"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975FCC"/>
    <w:pPr>
      <w:spacing w:before="200"/>
      <w:ind w:left="864" w:right="864"/>
      <w:jc w:val="center"/>
    </w:pPr>
    <w:rPr>
      <w:b/>
      <w:iCs/>
      <w:sz w:val="32"/>
    </w:rPr>
  </w:style>
  <w:style w:type="character" w:customStyle="1" w:styleId="QuoteChar">
    <w:name w:val="Quote Char"/>
    <w:link w:val="Quote"/>
    <w:uiPriority w:val="29"/>
    <w:rsid w:val="00975FCC"/>
    <w:rPr>
      <w:b/>
      <w:iCs/>
      <w:color w:val="4A4E52"/>
      <w:sz w:val="32"/>
    </w:rPr>
  </w:style>
  <w:style w:type="character" w:styleId="PlaceholderText">
    <w:name w:val="Placeholder Text"/>
    <w:uiPriority w:val="99"/>
    <w:semiHidden/>
    <w:rsid w:val="004E6E50"/>
    <w:rPr>
      <w:color w:val="808080"/>
    </w:rPr>
  </w:style>
  <w:style w:type="paragraph" w:customStyle="1" w:styleId="Summarytext">
    <w:name w:val="Summary text"/>
    <w:basedOn w:val="Normal"/>
    <w:next w:val="Normal"/>
    <w:link w:val="SummarytextChar"/>
    <w:qFormat/>
    <w:rsid w:val="00125708"/>
    <w:pPr>
      <w:spacing w:line="240" w:lineRule="auto"/>
      <w:jc w:val="both"/>
    </w:pPr>
    <w:rPr>
      <w:rFonts w:eastAsia="Times New Roman"/>
      <w:noProof/>
      <w:color w:val="AA0B19"/>
      <w:sz w:val="28"/>
      <w:szCs w:val="28"/>
      <w:lang w:val="en-US"/>
    </w:rPr>
  </w:style>
  <w:style w:type="character" w:customStyle="1" w:styleId="SummarytextChar">
    <w:name w:val="Summary text Char"/>
    <w:link w:val="Summarytext"/>
    <w:rsid w:val="00125708"/>
    <w:rPr>
      <w:rFonts w:ascii="Calibri" w:eastAsia="Times New Roman" w:hAnsi="Calibri" w:cs="Times New Roman"/>
      <w:noProof/>
      <w:color w:val="AA0B19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37C7"/>
    <w:pPr>
      <w:ind w:left="720"/>
      <w:contextualSpacing/>
    </w:pPr>
  </w:style>
  <w:style w:type="paragraph" w:customStyle="1" w:styleId="ChapterSubtitle">
    <w:name w:val="Chapter Subtitle"/>
    <w:basedOn w:val="Subtitle"/>
    <w:link w:val="ChapterSubtitleChar"/>
    <w:qFormat/>
    <w:rsid w:val="00720BD8"/>
    <w:pPr>
      <w:spacing w:line="240" w:lineRule="auto"/>
      <w:jc w:val="both"/>
    </w:pPr>
    <w:rPr>
      <w:iCs/>
      <w:noProof/>
      <w:color w:val="AA0B19"/>
      <w:sz w:val="22"/>
      <w:szCs w:val="24"/>
      <w:lang w:val="en-US"/>
    </w:rPr>
  </w:style>
  <w:style w:type="character" w:customStyle="1" w:styleId="ChapterSubtitleChar">
    <w:name w:val="Chapter Subtitle Char"/>
    <w:link w:val="ChapterSubtitle"/>
    <w:rsid w:val="00720BD8"/>
    <w:rPr>
      <w:rFonts w:ascii="Calibri" w:eastAsia="Times New Roman" w:hAnsi="Calibri" w:cs="Times New Roman"/>
      <w:b/>
      <w:iCs/>
      <w:noProof/>
      <w:color w:val="AA0B19"/>
      <w:spacing w:val="15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FC5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1">
    <w:name w:val="Grid Table 5 Dark - Accent 311"/>
    <w:basedOn w:val="TableNormal"/>
    <w:uiPriority w:val="50"/>
    <w:rsid w:val="00E4409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ListTable1Light11">
    <w:name w:val="List Table 1 Light11"/>
    <w:basedOn w:val="TableNormal"/>
    <w:uiPriority w:val="46"/>
    <w:rsid w:val="00E440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40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409F"/>
    <w:rPr>
      <w:rFonts w:ascii="Tahoma" w:hAnsi="Tahoma" w:cs="Tahoma"/>
      <w:color w:val="4A4E52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CC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7DE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C7DE8"/>
    <w:rPr>
      <w:color w:val="4A4E5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7DE8"/>
    <w:rPr>
      <w:b/>
      <w:bCs/>
      <w:color w:val="4A4E52"/>
      <w:lang w:eastAsia="en-US"/>
    </w:rPr>
  </w:style>
  <w:style w:type="paragraph" w:styleId="Revision">
    <w:name w:val="Revision"/>
    <w:hidden/>
    <w:uiPriority w:val="99"/>
    <w:semiHidden/>
    <w:rsid w:val="00CC7DE8"/>
    <w:rPr>
      <w:color w:val="4A4E52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33CD6"/>
    <w:rPr>
      <w:rFonts w:asciiTheme="minorHAnsi" w:eastAsiaTheme="majorEastAsia" w:hAnsiTheme="minorHAnsi" w:cstheme="majorBidi"/>
      <w:b/>
      <w:iCs/>
      <w:color w:val="AA0B19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D86"/>
    <w:rPr>
      <w:rFonts w:asciiTheme="minorHAnsi" w:eastAsiaTheme="majorEastAsia" w:hAnsiTheme="minorHAnsi" w:cstheme="majorBidi"/>
      <w:iCs/>
      <w:color w:val="DE5C2B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D86"/>
    <w:rPr>
      <w:rFonts w:asciiTheme="minorHAnsi" w:eastAsiaTheme="majorEastAsia" w:hAnsiTheme="minorHAnsi" w:cstheme="majorBidi"/>
      <w:color w:val="4A4E52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D86"/>
    <w:rPr>
      <w:rFonts w:asciiTheme="minorHAnsi" w:eastAsiaTheme="majorEastAsia" w:hAnsiTheme="minorHAnsi" w:cstheme="majorBidi"/>
      <w:i/>
      <w:iCs/>
      <w:color w:val="4A4E52"/>
      <w:sz w:val="21"/>
      <w:szCs w:val="21"/>
      <w:lang w:val="en-GB"/>
    </w:rPr>
  </w:style>
  <w:style w:type="paragraph" w:styleId="Caption">
    <w:name w:val="caption"/>
    <w:aliases w:val="paveikslas"/>
    <w:basedOn w:val="Normal"/>
    <w:next w:val="Normal"/>
    <w:uiPriority w:val="35"/>
    <w:unhideWhenUsed/>
    <w:qFormat/>
    <w:rsid w:val="00706D86"/>
    <w:pPr>
      <w:spacing w:after="200" w:line="240" w:lineRule="auto"/>
    </w:pPr>
    <w:rPr>
      <w:i/>
      <w:iCs/>
      <w:sz w:val="18"/>
      <w:szCs w:val="18"/>
    </w:rPr>
  </w:style>
  <w:style w:type="paragraph" w:styleId="ListBullet3">
    <w:name w:val="List Bullet 3"/>
    <w:basedOn w:val="Normal"/>
    <w:uiPriority w:val="99"/>
    <w:unhideWhenUsed/>
    <w:rsid w:val="00B67006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90CB4"/>
    <w:pPr>
      <w:spacing w:after="480"/>
      <w:outlineLvl w:val="9"/>
    </w:pPr>
    <w:rPr>
      <w:rFonts w:asciiTheme="minorHAnsi" w:eastAsiaTheme="majorEastAsia" w:hAnsiTheme="minorHAnsi" w:cstheme="majorBid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0655"/>
    <w:pPr>
      <w:tabs>
        <w:tab w:val="left" w:pos="660"/>
        <w:tab w:val="right" w:leader="dot" w:pos="9016"/>
      </w:tabs>
      <w:spacing w:after="10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B90CB4"/>
    <w:pPr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B242A1"/>
    <w:rPr>
      <w:color w:val="AA0B19"/>
      <w:u w:val="single"/>
    </w:rPr>
  </w:style>
  <w:style w:type="paragraph" w:styleId="BlockText">
    <w:name w:val="Block Text"/>
    <w:basedOn w:val="Normal"/>
    <w:uiPriority w:val="99"/>
    <w:semiHidden/>
    <w:unhideWhenUsed/>
    <w:rsid w:val="00B90CB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paragraph" w:styleId="ListNumber">
    <w:name w:val="List Number"/>
    <w:basedOn w:val="Normal"/>
    <w:uiPriority w:val="99"/>
    <w:unhideWhenUsed/>
    <w:qFormat/>
    <w:rsid w:val="00B242A1"/>
    <w:pPr>
      <w:numPr>
        <w:numId w:val="4"/>
      </w:numPr>
      <w:contextualSpacing/>
    </w:pPr>
  </w:style>
  <w:style w:type="character" w:styleId="Emphasis">
    <w:name w:val="Emphasis"/>
    <w:basedOn w:val="DefaultParagraphFont"/>
    <w:uiPriority w:val="20"/>
    <w:qFormat/>
    <w:rsid w:val="00CA2B9D"/>
    <w:rPr>
      <w:rFonts w:asciiTheme="minorHAnsi" w:hAnsiTheme="minorHAnsi"/>
      <w:b/>
      <w:i w:val="0"/>
      <w:iCs/>
      <w:sz w:val="22"/>
    </w:rPr>
  </w:style>
  <w:style w:type="paragraph" w:styleId="List">
    <w:name w:val="List"/>
    <w:basedOn w:val="Normal"/>
    <w:uiPriority w:val="99"/>
    <w:unhideWhenUsed/>
    <w:rsid w:val="0023350A"/>
    <w:pPr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3350A"/>
    <w:pPr>
      <w:numPr>
        <w:numId w:val="5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C18F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C18FB"/>
    <w:pPr>
      <w:spacing w:after="100"/>
      <w:ind w:left="660"/>
    </w:pPr>
  </w:style>
  <w:style w:type="paragraph" w:customStyle="1" w:styleId="Heading2Numbering">
    <w:name w:val="Heading 2 Numbering"/>
    <w:basedOn w:val="Heading2"/>
    <w:link w:val="Heading2NumberingChar"/>
    <w:rsid w:val="007F28D5"/>
    <w:pPr>
      <w:numPr>
        <w:numId w:val="6"/>
      </w:numPr>
    </w:pPr>
  </w:style>
  <w:style w:type="paragraph" w:customStyle="1" w:styleId="Heading3Numbering">
    <w:name w:val="Heading 3 Numbering"/>
    <w:basedOn w:val="Heading3"/>
    <w:link w:val="Heading3NumberingChar"/>
    <w:qFormat/>
    <w:rsid w:val="00933CD6"/>
    <w:pPr>
      <w:numPr>
        <w:numId w:val="7"/>
      </w:numPr>
    </w:pPr>
  </w:style>
  <w:style w:type="character" w:customStyle="1" w:styleId="Heading2NumberingChar">
    <w:name w:val="Heading 2 Numbering Char"/>
    <w:basedOn w:val="Heading2Char"/>
    <w:link w:val="Heading2Numbering"/>
    <w:rsid w:val="007F28D5"/>
    <w:rPr>
      <w:rFonts w:eastAsia="Times New Roman" w:cs="Times New Roman"/>
      <w:b/>
      <w:color w:val="4A4E52"/>
      <w:sz w:val="36"/>
      <w:szCs w:val="26"/>
      <w:lang w:val="en-GB"/>
    </w:rPr>
  </w:style>
  <w:style w:type="character" w:customStyle="1" w:styleId="Heading3NumberingChar">
    <w:name w:val="Heading 3 Numbering Char"/>
    <w:basedOn w:val="Heading3Char"/>
    <w:link w:val="Heading3Numbering"/>
    <w:rsid w:val="00FF6CB9"/>
    <w:rPr>
      <w:rFonts w:eastAsia="Times New Roman" w:cs="Times New Roman"/>
      <w:b/>
      <w:color w:val="4A4E52"/>
      <w:sz w:val="30"/>
      <w:szCs w:val="24"/>
      <w:lang w:val="en-GB"/>
    </w:rPr>
  </w:style>
  <w:style w:type="table" w:styleId="GridTable1Light">
    <w:name w:val="Grid Table 1 Light"/>
    <w:basedOn w:val="TableNormal"/>
    <w:uiPriority w:val="46"/>
    <w:rsid w:val="00465E3F"/>
    <w:rPr>
      <w:rFonts w:eastAsia="Times New Roman"/>
      <w:b/>
      <w:color w:val="1F4E79" w:themeColor="accent1" w:themeShade="80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F1C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284B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1">
    <w:name w:val="Plain Table 1"/>
    <w:basedOn w:val="TableNormal"/>
    <w:uiPriority w:val="41"/>
    <w:rsid w:val="004408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urfulAccent3">
    <w:name w:val="List Table 6 Colorful Accent 3"/>
    <w:basedOn w:val="TableNormal"/>
    <w:uiPriority w:val="51"/>
    <w:rsid w:val="0044084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bodytext">
    <w:name w:val="p_bodytext"/>
    <w:basedOn w:val="Normal"/>
    <w:rsid w:val="00B40BC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fbodytext">
    <w:name w:val="f_bodytext"/>
    <w:basedOn w:val="DefaultParagraphFont"/>
    <w:rsid w:val="00B40BC6"/>
  </w:style>
  <w:style w:type="character" w:customStyle="1" w:styleId="apple-converted-space">
    <w:name w:val="apple-converted-space"/>
    <w:basedOn w:val="DefaultParagraphFont"/>
    <w:rsid w:val="00B40BC6"/>
  </w:style>
  <w:style w:type="table" w:customStyle="1" w:styleId="LightList-Accent12">
    <w:name w:val="Light List - Accent 12"/>
    <w:basedOn w:val="TableNormal"/>
    <w:uiPriority w:val="61"/>
    <w:rsid w:val="00401EAF"/>
    <w:pPr>
      <w:ind w:firstLine="360"/>
    </w:pPr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fbulletlist1">
    <w:name w:val="f_bulletlist1"/>
    <w:basedOn w:val="DefaultParagraphFont"/>
    <w:rsid w:val="00401EAF"/>
  </w:style>
  <w:style w:type="table" w:styleId="GridTable4-Accent3">
    <w:name w:val="Grid Table 4 Accent 3"/>
    <w:basedOn w:val="TableNormal"/>
    <w:uiPriority w:val="49"/>
    <w:rsid w:val="00401EA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emplate">
    <w:name w:val="template"/>
    <w:basedOn w:val="Normal"/>
    <w:autoRedefine/>
    <w:qFormat/>
    <w:rsid w:val="005009CE"/>
    <w:pPr>
      <w:spacing w:before="120" w:after="120" w:line="240" w:lineRule="exact"/>
    </w:pPr>
    <w:rPr>
      <w:rFonts w:eastAsia="Times New Roman"/>
      <w:i/>
      <w:color w:val="808080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C92AC3"/>
    <w:pPr>
      <w:spacing w:after="100"/>
      <w:ind w:left="88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C92AC3"/>
    <w:pPr>
      <w:spacing w:after="100"/>
      <w:ind w:left="110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C92AC3"/>
    <w:pPr>
      <w:spacing w:after="100"/>
      <w:ind w:left="132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C92AC3"/>
    <w:pPr>
      <w:spacing w:after="100"/>
      <w:ind w:left="154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C92AC3"/>
    <w:pPr>
      <w:spacing w:after="100"/>
      <w:ind w:left="1760"/>
    </w:pPr>
    <w:rPr>
      <w:rFonts w:asciiTheme="minorHAnsi" w:eastAsiaTheme="minorEastAsia" w:hAnsiTheme="minorHAnsi" w:cstheme="minorBidi"/>
      <w:color w:val="auto"/>
      <w:lang w:val="en-US"/>
    </w:rPr>
  </w:style>
  <w:style w:type="paragraph" w:customStyle="1" w:styleId="TableHeading">
    <w:name w:val="Table Heading"/>
    <w:basedOn w:val="Caption"/>
    <w:rsid w:val="00574C4A"/>
    <w:pPr>
      <w:spacing w:before="120" w:after="0"/>
      <w:jc w:val="both"/>
    </w:pPr>
    <w:rPr>
      <w:rFonts w:asciiTheme="minorHAnsi" w:eastAsia="Times New Roman" w:hAnsiTheme="minorHAnsi"/>
      <w:b/>
      <w:bCs/>
      <w:i w:val="0"/>
      <w:iCs w:val="0"/>
      <w:color w:val="AA0B19"/>
    </w:rPr>
  </w:style>
  <w:style w:type="numbering" w:customStyle="1" w:styleId="Numbering">
    <w:name w:val="Numbering"/>
    <w:uiPriority w:val="99"/>
    <w:rsid w:val="00574C4A"/>
    <w:pPr>
      <w:numPr>
        <w:numId w:val="9"/>
      </w:numPr>
    </w:pPr>
  </w:style>
  <w:style w:type="paragraph" w:customStyle="1" w:styleId="numbers">
    <w:name w:val="numbers"/>
    <w:basedOn w:val="Heading2"/>
    <w:link w:val="numbersChar"/>
    <w:qFormat/>
    <w:rsid w:val="00574C4A"/>
    <w:pPr>
      <w:keepNext w:val="0"/>
      <w:keepLines w:val="0"/>
      <w:tabs>
        <w:tab w:val="left" w:pos="709"/>
      </w:tabs>
      <w:spacing w:before="120" w:after="60" w:line="240" w:lineRule="auto"/>
    </w:pPr>
    <w:rPr>
      <w:rFonts w:asciiTheme="minorHAnsi" w:hAnsiTheme="minorHAnsi" w:cs="Arial"/>
      <w:b w:val="0"/>
      <w:bCs/>
      <w:color w:val="AA0B19"/>
      <w:szCs w:val="28"/>
    </w:rPr>
  </w:style>
  <w:style w:type="character" w:customStyle="1" w:styleId="numbersChar">
    <w:name w:val="numbers Char"/>
    <w:basedOn w:val="Heading2Char"/>
    <w:link w:val="numbers"/>
    <w:rsid w:val="00574C4A"/>
    <w:rPr>
      <w:rFonts w:asciiTheme="minorHAnsi" w:eastAsia="Times New Roman" w:hAnsiTheme="minorHAnsi" w:cs="Arial"/>
      <w:b w:val="0"/>
      <w:bCs/>
      <w:color w:val="AA0B19"/>
      <w:sz w:val="36"/>
      <w:szCs w:val="2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5544E"/>
    <w:rPr>
      <w:color w:val="954F72" w:themeColor="followedHyperlink"/>
      <w:u w:val="single"/>
    </w:rPr>
  </w:style>
  <w:style w:type="table" w:styleId="GridTable4-Accent6">
    <w:name w:val="Grid Table 4 Accent 6"/>
    <w:basedOn w:val="TableNormal"/>
    <w:uiPriority w:val="49"/>
    <w:rsid w:val="00932EE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6A38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6ColourfulAccent6">
    <w:name w:val="List Table 6 Colorful Accent 6"/>
    <w:basedOn w:val="TableNormal"/>
    <w:uiPriority w:val="51"/>
    <w:rsid w:val="006A38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AdditionalDescriptionremoveattheend">
    <w:name w:val="Additional Description (remove at the end)"/>
    <w:basedOn w:val="CommentText"/>
    <w:qFormat/>
    <w:rsid w:val="003F00EC"/>
    <w:pPr>
      <w:numPr>
        <w:numId w:val="10"/>
      </w:numPr>
      <w:textboxTightWrap w:val="firstAndLastLine"/>
    </w:pPr>
    <w:rPr>
      <w:i/>
      <w:color w:val="0070C0"/>
      <w:sz w:val="22"/>
    </w:rPr>
  </w:style>
  <w:style w:type="numbering" w:customStyle="1" w:styleId="AppendixList">
    <w:name w:val="AppendixList"/>
    <w:uiPriority w:val="99"/>
    <w:rsid w:val="009F754B"/>
    <w:pPr>
      <w:numPr>
        <w:numId w:val="11"/>
      </w:numPr>
    </w:pPr>
  </w:style>
  <w:style w:type="paragraph" w:customStyle="1" w:styleId="AppHeading1">
    <w:name w:val="App Heading 1"/>
    <w:next w:val="Normal"/>
    <w:qFormat/>
    <w:rsid w:val="009F754B"/>
    <w:pPr>
      <w:pageBreakBefore/>
      <w:numPr>
        <w:numId w:val="12"/>
      </w:numPr>
      <w:outlineLvl w:val="0"/>
    </w:pPr>
    <w:rPr>
      <w:rFonts w:eastAsia="Times New Roman"/>
      <w:b/>
      <w:color w:val="AA0B19"/>
      <w:sz w:val="48"/>
      <w:szCs w:val="32"/>
      <w:lang w:val="en-GB"/>
    </w:rPr>
  </w:style>
  <w:style w:type="paragraph" w:customStyle="1" w:styleId="AppHeading2">
    <w:name w:val="App Heading 2"/>
    <w:next w:val="Normal"/>
    <w:qFormat/>
    <w:rsid w:val="009F754B"/>
    <w:pPr>
      <w:numPr>
        <w:ilvl w:val="1"/>
        <w:numId w:val="12"/>
      </w:numPr>
      <w:outlineLvl w:val="1"/>
    </w:pPr>
    <w:rPr>
      <w:rFonts w:eastAsia="Times New Roman"/>
      <w:b/>
      <w:color w:val="4A4E52"/>
      <w:sz w:val="36"/>
      <w:szCs w:val="26"/>
      <w:lang w:val="en-GB"/>
    </w:rPr>
  </w:style>
  <w:style w:type="paragraph" w:customStyle="1" w:styleId="OptionalSection">
    <w:name w:val="Optional Section"/>
    <w:basedOn w:val="Normal"/>
    <w:qFormat/>
    <w:rsid w:val="009B210C"/>
    <w:pPr>
      <w:numPr>
        <w:numId w:val="13"/>
      </w:numPr>
    </w:pPr>
    <w:rPr>
      <w:i/>
      <w:color w:val="0070C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26D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524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GB"/>
    </w:rPr>
  </w:style>
  <w:style w:type="character" w:customStyle="1" w:styleId="code">
    <w:name w:val="code"/>
    <w:basedOn w:val="DefaultParagraphFont"/>
    <w:rsid w:val="00E951A4"/>
  </w:style>
  <w:style w:type="table" w:styleId="GridTable1Light-Accent1">
    <w:name w:val="Grid Table 1 Light Accent 1"/>
    <w:basedOn w:val="TableNormal"/>
    <w:uiPriority w:val="46"/>
    <w:rsid w:val="0003241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0324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">
    <w:name w:val="text"/>
    <w:basedOn w:val="DefaultParagraphFont"/>
    <w:rsid w:val="00DF2ED6"/>
  </w:style>
  <w:style w:type="character" w:customStyle="1" w:styleId="model-titletext">
    <w:name w:val="model-title__text"/>
    <w:basedOn w:val="DefaultParagraphFont"/>
    <w:rsid w:val="006C733A"/>
  </w:style>
  <w:style w:type="character" w:customStyle="1" w:styleId="brace-open">
    <w:name w:val="brace-open"/>
    <w:basedOn w:val="DefaultParagraphFont"/>
    <w:rsid w:val="006C733A"/>
  </w:style>
  <w:style w:type="character" w:customStyle="1" w:styleId="inner-object">
    <w:name w:val="inner-object"/>
    <w:basedOn w:val="DefaultParagraphFont"/>
    <w:rsid w:val="006C733A"/>
  </w:style>
  <w:style w:type="character" w:customStyle="1" w:styleId="model">
    <w:name w:val="model"/>
    <w:basedOn w:val="DefaultParagraphFont"/>
    <w:rsid w:val="006C733A"/>
  </w:style>
  <w:style w:type="character" w:customStyle="1" w:styleId="prop-type">
    <w:name w:val="prop-type"/>
    <w:basedOn w:val="DefaultParagraphFont"/>
    <w:rsid w:val="006C733A"/>
  </w:style>
  <w:style w:type="character" w:customStyle="1" w:styleId="property">
    <w:name w:val="property"/>
    <w:basedOn w:val="DefaultParagraphFont"/>
    <w:rsid w:val="006C733A"/>
  </w:style>
  <w:style w:type="character" w:customStyle="1" w:styleId="prop-format">
    <w:name w:val="prop-format"/>
    <w:basedOn w:val="DefaultParagraphFont"/>
    <w:rsid w:val="006C733A"/>
  </w:style>
  <w:style w:type="character" w:customStyle="1" w:styleId="false">
    <w:name w:val="false"/>
    <w:basedOn w:val="DefaultParagraphFont"/>
    <w:rsid w:val="006C733A"/>
  </w:style>
  <w:style w:type="character" w:customStyle="1" w:styleId="prop-enum">
    <w:name w:val="prop-enum"/>
    <w:basedOn w:val="DefaultParagraphFont"/>
    <w:rsid w:val="006C733A"/>
  </w:style>
  <w:style w:type="character" w:customStyle="1" w:styleId="brace-close">
    <w:name w:val="brace-close"/>
    <w:basedOn w:val="DefaultParagraphFont"/>
    <w:rsid w:val="006C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0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6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94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51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21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57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375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65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5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1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5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1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9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5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3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38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39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0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83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2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102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436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apple.com/documentation/passkit/apple_pay/setting_up_apple_pay_requirement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Users/euvid/Dev/Geidea/Documents/geidea.net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Users/euvid/Dev/Geidea/Documents/geidea.ne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LENA\Templates%20(Endava%20branding)\Endava%20Templetas\Word_long_document_template_201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A237BD81A5E848B819D9BD57F3B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0AAA1-6427-954A-B36C-17380711CE35}"/>
      </w:docPartPr>
      <w:docPartBody>
        <w:p w:rsidR="00246800" w:rsidRDefault="00246800" w:rsidP="00246800">
          <w:pPr>
            <w:pStyle w:val="95A237BD81A5E848B819D9BD57F3B062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2E39E9FD5B7B894F9EB5086B59BFF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F5499-1059-D848-BECF-0C402B43056D}"/>
      </w:docPartPr>
      <w:docPartBody>
        <w:p w:rsidR="00246800" w:rsidRDefault="00246800" w:rsidP="00246800">
          <w:pPr>
            <w:pStyle w:val="2E39E9FD5B7B894F9EB5086B59BFF6CC"/>
          </w:pPr>
          <w:r w:rsidRPr="000E5698">
            <w:rPr>
              <w:rStyle w:val="PlaceholderText"/>
            </w:rPr>
            <w:t>[Subject]</w:t>
          </w:r>
        </w:p>
      </w:docPartBody>
    </w:docPart>
    <w:docPart>
      <w:docPartPr>
        <w:name w:val="6843F464EC06B34ABD2BA425D2E65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A045C-6B4A-7D49-96D8-83A6EA5E5462}"/>
      </w:docPartPr>
      <w:docPartBody>
        <w:p w:rsidR="00246800" w:rsidRDefault="00246800" w:rsidP="00246800">
          <w:pPr>
            <w:pStyle w:val="6843F464EC06B34ABD2BA425D2E650F5"/>
          </w:pPr>
          <w:r w:rsidRPr="000E5698">
            <w:rPr>
              <w:rStyle w:val="PlaceholderText"/>
            </w:rPr>
            <w:t>[Subject]</w:t>
          </w:r>
        </w:p>
      </w:docPartBody>
    </w:docPart>
    <w:docPart>
      <w:docPartPr>
        <w:name w:val="30F77AEDDFB42A429068268C8F511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1866D-4BF4-0D43-BAE4-95410FEF7AA1}"/>
      </w:docPartPr>
      <w:docPartBody>
        <w:p w:rsidR="00246800" w:rsidRDefault="00246800" w:rsidP="00246800">
          <w:pPr>
            <w:pStyle w:val="30F77AEDDFB42A429068268C8F511E7A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5CB754D7AEAE8246914C215BE0481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515D-35EB-2948-A17C-3B820D74D8F5}"/>
      </w:docPartPr>
      <w:docPartBody>
        <w:p w:rsidR="00246800" w:rsidRDefault="00246800" w:rsidP="00246800">
          <w:pPr>
            <w:pStyle w:val="5CB754D7AEAE8246914C215BE04810F3"/>
          </w:pPr>
          <w:r w:rsidRPr="000E569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58"/>
    <w:rsid w:val="00027562"/>
    <w:rsid w:val="000A3489"/>
    <w:rsid w:val="000F707B"/>
    <w:rsid w:val="0012474C"/>
    <w:rsid w:val="001E1E5E"/>
    <w:rsid w:val="00246800"/>
    <w:rsid w:val="002A6894"/>
    <w:rsid w:val="00314765"/>
    <w:rsid w:val="00392654"/>
    <w:rsid w:val="003C70B9"/>
    <w:rsid w:val="0045454F"/>
    <w:rsid w:val="0048692A"/>
    <w:rsid w:val="00493063"/>
    <w:rsid w:val="004A4F28"/>
    <w:rsid w:val="004E1629"/>
    <w:rsid w:val="00527558"/>
    <w:rsid w:val="005301CE"/>
    <w:rsid w:val="005343BE"/>
    <w:rsid w:val="00631F7B"/>
    <w:rsid w:val="00674E73"/>
    <w:rsid w:val="0069201D"/>
    <w:rsid w:val="006E5F8D"/>
    <w:rsid w:val="006F6674"/>
    <w:rsid w:val="00803494"/>
    <w:rsid w:val="008A2DB0"/>
    <w:rsid w:val="00923994"/>
    <w:rsid w:val="009566FC"/>
    <w:rsid w:val="00982441"/>
    <w:rsid w:val="00A64A58"/>
    <w:rsid w:val="00A769ED"/>
    <w:rsid w:val="00AD7207"/>
    <w:rsid w:val="00BC5069"/>
    <w:rsid w:val="00BF5AF5"/>
    <w:rsid w:val="00C473A9"/>
    <w:rsid w:val="00CC7D38"/>
    <w:rsid w:val="00CE68D1"/>
    <w:rsid w:val="00DC2399"/>
    <w:rsid w:val="00E96702"/>
    <w:rsid w:val="00F0021C"/>
    <w:rsid w:val="00F62035"/>
    <w:rsid w:val="00FB5C2E"/>
    <w:rsid w:val="00FE0A25"/>
    <w:rsid w:val="00FF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800"/>
    <w:rPr>
      <w:color w:val="808080"/>
    </w:rPr>
  </w:style>
  <w:style w:type="paragraph" w:customStyle="1" w:styleId="95A237BD81A5E848B819D9BD57F3B062">
    <w:name w:val="95A237BD81A5E848B819D9BD57F3B062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2E39E9FD5B7B894F9EB5086B59BFF6CC">
    <w:name w:val="2E39E9FD5B7B894F9EB5086B59BFF6CC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6843F464EC06B34ABD2BA425D2E650F5">
    <w:name w:val="6843F464EC06B34ABD2BA425D2E650F5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30F77AEDDFB42A429068268C8F511E7A">
    <w:name w:val="30F77AEDDFB42A429068268C8F511E7A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5CB754D7AEAE8246914C215BE04810F3">
    <w:name w:val="5CB754D7AEAE8246914C215BE04810F3"/>
    <w:rsid w:val="00246800"/>
    <w:pPr>
      <w:spacing w:after="0" w:line="240" w:lineRule="auto"/>
    </w:pPr>
    <w:rPr>
      <w:sz w:val="24"/>
      <w:szCs w:val="24"/>
      <w:lang w:val="en-RO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1329905D81742B90747131E54A01D" ma:contentTypeVersion="10" ma:contentTypeDescription="Create a new document." ma:contentTypeScope="" ma:versionID="9af6f5e68b94c611336ac92d46236a24">
  <xsd:schema xmlns:xsd="http://www.w3.org/2001/XMLSchema" xmlns:xs="http://www.w3.org/2001/XMLSchema" xmlns:p="http://schemas.microsoft.com/office/2006/metadata/properties" xmlns:ns3="aa7584a5-c37a-4772-9e0e-f91ccbba19a5" xmlns:ns4="67d85f9c-b5f2-4e14-a90b-946ade8823be" targetNamespace="http://schemas.microsoft.com/office/2006/metadata/properties" ma:root="true" ma:fieldsID="35f823609984931f0a3265618dac0818" ns3:_="" ns4:_="">
    <xsd:import namespace="aa7584a5-c37a-4772-9e0e-f91ccbba19a5"/>
    <xsd:import namespace="67d85f9c-b5f2-4e14-a90b-946ade8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584a5-c37a-4772-9e0e-f91ccbba1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5f9c-b5f2-4e14-a90b-946ade8823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1C7D2C-EFDF-4EB4-AE3C-AD230B62C1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8AB5D0-00AC-413E-8C00-B8409B6D0B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738482-FAFF-4742-A1BC-F5525F67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584a5-c37a-4772-9e0e-f91ccbba19a5"/>
    <ds:schemaRef ds:uri="67d85f9c-b5f2-4e14-a90b-946ade8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DF6401-3656-46E7-9A1E-21785F1FCD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D:\ELENA\Templates (Endava branding)\Endava Templetas\Word_long_document_template_2013.dotx</Template>
  <TotalTime>17</TotalTime>
  <Pages>1</Pages>
  <Words>4654</Words>
  <Characters>39559</Characters>
  <Application>Microsoft Office Word</Application>
  <DocSecurity>0</DocSecurity>
  <Lines>2327</Lines>
  <Paragraphs>2456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Gateway IOS SDK Integration guide</vt:lpstr>
    </vt:vector>
  </TitlesOfParts>
  <Company>Grant Thornton International</Company>
  <LinksUpToDate>false</LinksUpToDate>
  <CharactersWithSpaces>41757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Gateway IOS SDK Integration guide</dc:title>
  <dc:subject>Version 2.0</dc:subject>
  <dc:creator>Elena Kolevska</dc:creator>
  <cp:keywords/>
  <cp:lastModifiedBy>Eugen Vidolman</cp:lastModifiedBy>
  <cp:revision>4</cp:revision>
  <cp:lastPrinted>2013-08-21T05:54:00Z</cp:lastPrinted>
  <dcterms:created xsi:type="dcterms:W3CDTF">2021-12-07T09:12:00Z</dcterms:created>
  <dcterms:modified xsi:type="dcterms:W3CDTF">2021-12-15T13:50:00Z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0x010100B3C1329905D81742B90747131E54A01D</vt:lpwstr>
  </property>
  <property fmtid="{D5CDD505-2E9C-101B-9397-08002B2CF9AE}" pid="3" name="_dlc_DocIdItemGuid">
    <vt:lpwstr>40f008cc-cf6c-41bb-bbfd-7847f8e6e87f</vt:lpwstr>
  </property>
  <property fmtid="{D5CDD505-2E9C-101B-9397-08002B2CF9AE}" pid="4" name="Order">
    <vt:r8>1100</vt:r8>
  </property>
</Properties>
</file>